
<file path=[Content_Types].xml><?xml version="1.0" encoding="utf-8"?>
<Types xmlns="http://schemas.openxmlformats.org/package/2006/content-types">
  <Override PartName="/word/footnotes.xml" ContentType="application/vnd.openxmlformats-officedocument.wordprocessingml.footnotes+xml"/>
  <Override PartName="/word/header18.xml" ContentType="application/vnd.openxmlformats-officedocument.wordprocessingml.header+xml"/>
  <Override PartName="/word/header29.xml" ContentType="application/vnd.openxmlformats-officedocument.wordprocessingml.header+xml"/>
  <Override PartName="/customXml/itemProps1.xml" ContentType="application/vnd.openxmlformats-officedocument.customXmlProperties+xml"/>
  <Override PartName="/word/footer9.xml" ContentType="application/vnd.openxmlformats-officedocument.wordprocessingml.footer+xml"/>
  <Override PartName="/word/header16.xml" ContentType="application/vnd.openxmlformats-officedocument.wordprocessingml.header+xml"/>
  <Override PartName="/word/header27.xml" ContentType="application/vnd.openxmlformats-officedocument.wordprocessingml.header+xml"/>
  <Override PartName="/word/header36.xml" ContentType="application/vnd.openxmlformats-officedocument.wordprocessingml.header+xml"/>
  <Override PartName="/word/footer7.xml" ContentType="application/vnd.openxmlformats-officedocument.wordprocessingml.footer+xml"/>
  <Override PartName="/word/header14.xml" ContentType="application/vnd.openxmlformats-officedocument.wordprocessingml.header+xml"/>
  <Override PartName="/word/footer19.xml" ContentType="application/vnd.openxmlformats-officedocument.wordprocessingml.footer+xml"/>
  <Override PartName="/word/header25.xml" ContentType="application/vnd.openxmlformats-officedocument.wordprocessingml.header+xml"/>
  <Override PartName="/word/footer28.xml" ContentType="application/vnd.openxmlformats-officedocument.wordprocessingml.footer+xml"/>
  <Override PartName="/word/header34.xml" ContentType="application/vnd.openxmlformats-officedocument.wordprocessingml.header+xml"/>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footer5.xml" ContentType="application/vnd.openxmlformats-officedocument.wordprocessingml.footer+xml"/>
  <Override PartName="/word/header8.xml" ContentType="application/vnd.openxmlformats-officedocument.wordprocessingml.header+xml"/>
  <Override PartName="/word/header12.xml" ContentType="application/vnd.openxmlformats-officedocument.wordprocessingml.header+xml"/>
  <Override PartName="/word/footer17.xml" ContentType="application/vnd.openxmlformats-officedocument.wordprocessingml.footer+xml"/>
  <Override PartName="/word/header21.xml" ContentType="application/vnd.openxmlformats-officedocument.wordprocessingml.header+xml"/>
  <Override PartName="/word/header23.xml" ContentType="application/vnd.openxmlformats-officedocument.wordprocessingml.header+xml"/>
  <Override PartName="/word/footer26.xml" ContentType="application/vnd.openxmlformats-officedocument.wordprocessingml.footer+xml"/>
  <Override PartName="/word/header32.xml" ContentType="application/vnd.openxmlformats-officedocument.wordprocessingml.header+xml"/>
  <Override PartName="/word/footer35.xml" ContentType="application/vnd.openxmlformats-officedocument.wordprocessingml.footer+xml"/>
  <Override PartName="/word/footer3.xml" ContentType="application/vnd.openxmlformats-officedocument.wordprocessingml.footer+xml"/>
  <Override PartName="/word/header6.xml" ContentType="application/vnd.openxmlformats-officedocument.wordprocessingml.header+xml"/>
  <Override PartName="/word/header10.xml" ContentType="application/vnd.openxmlformats-officedocument.wordprocessingml.header+xml"/>
  <Override PartName="/word/footer13.xml" ContentType="application/vnd.openxmlformats-officedocument.wordprocessingml.footer+xml"/>
  <Override PartName="/word/footer15.xml" ContentType="application/vnd.openxmlformats-officedocument.wordprocessingml.footer+xml"/>
  <Override PartName="/word/footer24.xml" ContentType="application/vnd.openxmlformats-officedocument.wordprocessingml.footer+xml"/>
  <Override PartName="/word/header30.xml" ContentType="application/vnd.openxmlformats-officedocument.wordprocessingml.header+xml"/>
  <Override PartName="/word/footer33.xml" ContentType="application/vnd.openxmlformats-officedocument.wordprocessingml.footer+xml"/>
  <Override PartName="/word/footer1.xml" ContentType="application/vnd.openxmlformats-officedocument.wordprocessingml.footer+xml"/>
  <Override PartName="/word/header4.xml" ContentType="application/vnd.openxmlformats-officedocument.wordprocessingml.header+xml"/>
  <Override PartName="/word/footer11.xml" ContentType="application/vnd.openxmlformats-officedocument.wordprocessingml.footer+xml"/>
  <Override PartName="/word/footer22.xml" ContentType="application/vnd.openxmlformats-officedocument.wordprocessingml.footer+xml"/>
  <Override PartName="/word/footer31.xml" ContentType="application/vnd.openxmlformats-officedocument.wordprocessingml.footer+xml"/>
  <Override PartName="/word/header2.xml" ContentType="application/vnd.openxmlformats-officedocument.wordprocessingml.header+xml"/>
  <Override PartName="/word/footer20.xml" ContentType="application/vnd.openxmlformats-officedocument.wordprocessingml.footer+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Default Extension="png" ContentType="image/png"/>
  <Override PartName="/word/header19.xml" ContentType="application/vnd.openxmlformats-officedocument.wordprocessingml.header+xml"/>
  <Override PartName="/word/header28.xml" ContentType="application/vnd.openxmlformats-officedocument.wordprocessingml.header+xml"/>
  <Override PartName="/word/header37.xml" ContentType="application/vnd.openxmlformats-officedocument.wordprocessingml.header+xml"/>
  <Override PartName="/word/footer8.xml" ContentType="application/vnd.openxmlformats-officedocument.wordprocessingml.footer+xml"/>
  <Override PartName="/word/header17.xml" ContentType="application/vnd.openxmlformats-officedocument.wordprocessingml.header+xml"/>
  <Override PartName="/word/header26.xml" ContentType="application/vnd.openxmlformats-officedocument.wordprocessingml.header+xml"/>
  <Override PartName="/word/footer29.xml" ContentType="application/vnd.openxmlformats-officedocument.wordprocessingml.footer+xml"/>
  <Override PartName="/word/header35.xml" ContentType="application/vnd.openxmlformats-officedocument.wordprocessingml.header+xml"/>
  <Default Extension="jpeg" ContentType="image/jpeg"/>
  <Override PartName="/word/footer6.xml" ContentType="application/vnd.openxmlformats-officedocument.wordprocessingml.footer+xml"/>
  <Override PartName="/word/header15.xml" ContentType="application/vnd.openxmlformats-officedocument.wordprocessingml.header+xml"/>
  <Override PartName="/word/footer18.xml" ContentType="application/vnd.openxmlformats-officedocument.wordprocessingml.footer+xml"/>
  <Override PartName="/word/header24.xml" ContentType="application/vnd.openxmlformats-officedocument.wordprocessingml.header+xml"/>
  <Override PartName="/word/footer27.xml" ContentType="application/vnd.openxmlformats-officedocument.wordprocessingml.footer+xml"/>
  <Override PartName="/word/header33.xml" ContentType="application/vnd.openxmlformats-officedocument.wordprocessingml.header+xml"/>
  <Override PartName="/word/numbering.xml" ContentType="application/vnd.openxmlformats-officedocument.wordprocessingml.numbering+xml"/>
  <Override PartName="/word/endnotes.xml" ContentType="application/vnd.openxmlformats-officedocument.wordprocessingml.endnotes+xml"/>
  <Override PartName="/word/footer4.xml" ContentType="application/vnd.openxmlformats-officedocument.wordprocessingml.footer+xml"/>
  <Override PartName="/word/header9.xml" ContentType="application/vnd.openxmlformats-officedocument.wordprocessingml.header+xml"/>
  <Override PartName="/word/header13.xml" ContentType="application/vnd.openxmlformats-officedocument.wordprocessingml.header+xml"/>
  <Override PartName="/word/footer16.xml" ContentType="application/vnd.openxmlformats-officedocument.wordprocessingml.footer+xml"/>
  <Override PartName="/word/header22.xml" ContentType="application/vnd.openxmlformats-officedocument.wordprocessingml.header+xml"/>
  <Override PartName="/word/footer25.xml" ContentType="application/vnd.openxmlformats-officedocument.wordprocessingml.footer+xml"/>
  <Override PartName="/word/header31.xml" ContentType="application/vnd.openxmlformats-officedocument.wordprocessingml.header+xml"/>
  <Override PartName="/word/footer34.xml" ContentType="application/vnd.openxmlformats-officedocument.wordprocessingml.foot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header7.xml" ContentType="application/vnd.openxmlformats-officedocument.wordprocessingml.header+xml"/>
  <Override PartName="/word/header11.xml" ContentType="application/vnd.openxmlformats-officedocument.wordprocessingml.header+xml"/>
  <Override PartName="/word/footer14.xml" ContentType="application/vnd.openxmlformats-officedocument.wordprocessingml.footer+xml"/>
  <Override PartName="/word/header20.xml" ContentType="application/vnd.openxmlformats-officedocument.wordprocessingml.header+xml"/>
  <Override PartName="/word/footer23.xml" ContentType="application/vnd.openxmlformats-officedocument.wordprocessingml.footer+xml"/>
  <Override PartName="/word/footer32.xml" ContentType="application/vnd.openxmlformats-officedocument.wordprocessingml.footer+xml"/>
  <Override PartName="/word/header5.xml" ContentType="application/vnd.openxmlformats-officedocument.wordprocessingml.header+xml"/>
  <Override PartName="/word/footer12.xml" ContentType="application/vnd.openxmlformats-officedocument.wordprocessingml.footer+xml"/>
  <Override PartName="/word/footer21.xml" ContentType="application/vnd.openxmlformats-officedocument.wordprocessingml.footer+xml"/>
  <Override PartName="/word/footer30.xml" ContentType="application/vnd.openxmlformats-officedocument.wordprocessingml.footer+xml"/>
  <Override PartName="/word/theme/theme1.xml" ContentType="application/vnd.openxmlformats-officedocument.theme+xml"/>
  <Override PartName="/word/header3.xml" ContentType="application/vnd.openxmlformats-officedocument.wordprocessingml.header+xml"/>
  <Override PartName="/word/footer10.xml" ContentType="application/vnd.openxmlformats-officedocument.wordprocessingml.footer+xml"/>
  <Override PartName="/word/fontTable.xml" ContentType="application/vnd.openxmlformats-officedocument.wordprocessingml.fontTa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023240" w:rsidRPr="003201EE" w:rsidRDefault="00E24EA7" w:rsidP="00952F0C">
      <w:pPr>
        <w:tabs>
          <w:tab w:val="right" w:pos="10820"/>
        </w:tabs>
        <w:ind w:left="3600"/>
        <w:rPr>
          <w:sz w:val="36"/>
        </w:rPr>
      </w:pPr>
      <w:r w:rsidRPr="003201EE">
        <w:rPr>
          <w:sz w:val="36"/>
        </w:rPr>
        <w:t>A PROJECT REPORT</w:t>
      </w:r>
    </w:p>
    <w:p w:rsidR="00023240" w:rsidRPr="003201EE" w:rsidRDefault="00023240" w:rsidP="00952F0C">
      <w:pPr>
        <w:jc w:val="center"/>
        <w:rPr>
          <w:sz w:val="36"/>
        </w:rPr>
      </w:pPr>
    </w:p>
    <w:p w:rsidR="00023240" w:rsidRPr="003201EE" w:rsidRDefault="00E24EA7" w:rsidP="00952F0C">
      <w:pPr>
        <w:jc w:val="center"/>
        <w:rPr>
          <w:sz w:val="36"/>
        </w:rPr>
      </w:pPr>
      <w:r w:rsidRPr="003201EE">
        <w:rPr>
          <w:sz w:val="36"/>
        </w:rPr>
        <w:t>ON</w:t>
      </w:r>
    </w:p>
    <w:p w:rsidR="00023240" w:rsidRPr="003201EE" w:rsidRDefault="00023240" w:rsidP="00952F0C">
      <w:pPr>
        <w:jc w:val="center"/>
        <w:rPr>
          <w:sz w:val="36"/>
        </w:rPr>
      </w:pPr>
    </w:p>
    <w:p w:rsidR="00023240" w:rsidRPr="003201EE" w:rsidRDefault="00E24EA7" w:rsidP="00952F0C">
      <w:pPr>
        <w:jc w:val="center"/>
        <w:rPr>
          <w:b/>
          <w:sz w:val="36"/>
        </w:rPr>
      </w:pPr>
      <w:r w:rsidRPr="003201EE">
        <w:rPr>
          <w:b/>
          <w:sz w:val="36"/>
        </w:rPr>
        <w:t>ONLINE PAYING GUEST MANAGEMENT SYSTEM</w:t>
      </w:r>
    </w:p>
    <w:p w:rsidR="00023240" w:rsidRPr="003201EE" w:rsidRDefault="00E24EA7" w:rsidP="00952F0C">
      <w:pPr>
        <w:jc w:val="center"/>
        <w:rPr>
          <w:b/>
          <w:sz w:val="36"/>
        </w:rPr>
      </w:pPr>
      <w:r w:rsidRPr="003201EE">
        <w:rPr>
          <w:b/>
          <w:sz w:val="36"/>
        </w:rPr>
        <w:t>USING PHP</w:t>
      </w:r>
    </w:p>
    <w:p w:rsidR="00023240" w:rsidRPr="003201EE" w:rsidRDefault="00023240" w:rsidP="00952F0C">
      <w:pPr>
        <w:jc w:val="center"/>
        <w:rPr>
          <w:sz w:val="36"/>
        </w:rPr>
      </w:pPr>
    </w:p>
    <w:p w:rsidR="00023240" w:rsidRDefault="00E24EA7" w:rsidP="00952F0C">
      <w:pPr>
        <w:jc w:val="center"/>
        <w:rPr>
          <w:i/>
          <w:sz w:val="36"/>
        </w:rPr>
      </w:pPr>
      <w:r w:rsidRPr="00A35BF2">
        <w:rPr>
          <w:i/>
          <w:sz w:val="36"/>
        </w:rPr>
        <w:t>SUBMITTED BY</w:t>
      </w:r>
    </w:p>
    <w:p w:rsidR="00E30104" w:rsidRPr="00A35BF2" w:rsidRDefault="00E30104" w:rsidP="00952F0C">
      <w:pPr>
        <w:jc w:val="center"/>
        <w:rPr>
          <w:i/>
          <w:sz w:val="36"/>
        </w:rPr>
      </w:pPr>
    </w:p>
    <w:p w:rsidR="00023240" w:rsidRPr="003201EE" w:rsidRDefault="00023240" w:rsidP="00952F0C">
      <w:pPr>
        <w:jc w:val="center"/>
        <w:rPr>
          <w:sz w:val="36"/>
        </w:rPr>
      </w:pPr>
    </w:p>
    <w:p w:rsidR="00023240" w:rsidRPr="003201EE" w:rsidRDefault="00E24EA7" w:rsidP="00952F0C">
      <w:pPr>
        <w:jc w:val="center"/>
        <w:rPr>
          <w:sz w:val="36"/>
        </w:rPr>
      </w:pPr>
      <w:r w:rsidRPr="003201EE">
        <w:rPr>
          <w:sz w:val="36"/>
        </w:rPr>
        <w:t>Shubhangi Hingu (181250107009)</w:t>
      </w:r>
    </w:p>
    <w:p w:rsidR="00023240" w:rsidRPr="003201EE" w:rsidRDefault="00023240" w:rsidP="00952F0C">
      <w:pPr>
        <w:jc w:val="center"/>
        <w:rPr>
          <w:sz w:val="36"/>
        </w:rPr>
      </w:pPr>
    </w:p>
    <w:p w:rsidR="00023240" w:rsidRPr="00A9385D" w:rsidRDefault="00E24EA7" w:rsidP="00952F0C">
      <w:pPr>
        <w:jc w:val="center"/>
        <w:rPr>
          <w:i/>
          <w:sz w:val="36"/>
        </w:rPr>
      </w:pPr>
      <w:r w:rsidRPr="00A9385D">
        <w:rPr>
          <w:i/>
          <w:sz w:val="36"/>
        </w:rPr>
        <w:t>In fulfillment for the award of the degree of</w:t>
      </w:r>
    </w:p>
    <w:p w:rsidR="00023240" w:rsidRPr="003201EE" w:rsidRDefault="00023240" w:rsidP="00952F0C">
      <w:pPr>
        <w:jc w:val="center"/>
        <w:rPr>
          <w:sz w:val="36"/>
        </w:rPr>
      </w:pPr>
    </w:p>
    <w:p w:rsidR="00023240" w:rsidRPr="003201EE" w:rsidRDefault="00E24EA7" w:rsidP="00952F0C">
      <w:pPr>
        <w:jc w:val="center"/>
        <w:rPr>
          <w:sz w:val="36"/>
        </w:rPr>
      </w:pPr>
      <w:r w:rsidRPr="003201EE">
        <w:rPr>
          <w:sz w:val="36"/>
        </w:rPr>
        <w:t>BACHELOR OF ENGINEERING</w:t>
      </w:r>
    </w:p>
    <w:p w:rsidR="00023240" w:rsidRPr="003201EE" w:rsidRDefault="00023240" w:rsidP="00952F0C">
      <w:pPr>
        <w:jc w:val="center"/>
        <w:rPr>
          <w:sz w:val="36"/>
        </w:rPr>
      </w:pPr>
    </w:p>
    <w:p w:rsidR="00023240" w:rsidRPr="00A9385D" w:rsidRDefault="00E24EA7" w:rsidP="00952F0C">
      <w:pPr>
        <w:jc w:val="center"/>
        <w:rPr>
          <w:i/>
          <w:sz w:val="36"/>
        </w:rPr>
      </w:pPr>
      <w:r w:rsidRPr="00A9385D">
        <w:rPr>
          <w:i/>
          <w:sz w:val="36"/>
        </w:rPr>
        <w:t>In</w:t>
      </w:r>
    </w:p>
    <w:p w:rsidR="00023240" w:rsidRPr="003201EE" w:rsidRDefault="00023240" w:rsidP="00952F0C">
      <w:pPr>
        <w:jc w:val="center"/>
        <w:rPr>
          <w:sz w:val="36"/>
        </w:rPr>
      </w:pPr>
    </w:p>
    <w:p w:rsidR="00023240" w:rsidRPr="003201EE" w:rsidRDefault="00E24EA7" w:rsidP="00952F0C">
      <w:pPr>
        <w:jc w:val="center"/>
        <w:rPr>
          <w:sz w:val="36"/>
        </w:rPr>
      </w:pPr>
      <w:r w:rsidRPr="003201EE">
        <w:rPr>
          <w:sz w:val="36"/>
        </w:rPr>
        <w:t>Computer Engineering</w:t>
      </w:r>
    </w:p>
    <w:p w:rsidR="00023240" w:rsidRPr="003201EE" w:rsidRDefault="00023240" w:rsidP="00952F0C">
      <w:pPr>
        <w:jc w:val="center"/>
        <w:rPr>
          <w:sz w:val="36"/>
        </w:rPr>
      </w:pPr>
    </w:p>
    <w:p w:rsidR="00023240" w:rsidRDefault="0031089A" w:rsidP="00952F0C">
      <w:pPr>
        <w:jc w:val="center"/>
        <w:rPr>
          <w:sz w:val="36"/>
        </w:rPr>
      </w:pPr>
      <w:r>
        <w:rPr>
          <w:noProof/>
          <w:sz w:val="36"/>
        </w:rPr>
        <w:drawing>
          <wp:anchor distT="0" distB="0" distL="0" distR="0" simplePos="0" relativeHeight="251648512" behindDoc="0" locked="0" layoutInCell="0" allowOverlap="1">
            <wp:simplePos x="0" y="0"/>
            <wp:positionH relativeFrom="page">
              <wp:posOffset>2914650</wp:posOffset>
            </wp:positionH>
            <wp:positionV relativeFrom="paragraph">
              <wp:posOffset>140335</wp:posOffset>
            </wp:positionV>
            <wp:extent cx="1885950" cy="1847850"/>
            <wp:effectExtent l="19050" t="0" r="0" b="0"/>
            <wp:wrapTopAndBottom/>
            <wp:docPr id="170"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age1.png"/>
                    <pic:cNvPicPr>
                      <a:picLocks noChangeAspect="1"/>
                      <a:extLst>
                        <a:ext uri="smNativeData">
                          <sm:smNativeData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w15="http://schemas.microsoft.com/office/word/2012/wordml" xmlns:sm="smNativeData" val="SMDATA_16_t6puYhMAAAAlAAAAEQAAAG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Q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SAAAAAKEAAAAAAAAAAAAAAAAAAAAAAAA8EgAAAAAAAAIAAAD3AAAAjwsAAGELAAAAAAAAPBIAALsgAAAoAAAACAAAAAEAAAABAAAA"/>
                        </a:ext>
                      </a:extLst>
                    </pic:cNvPicPr>
                  </pic:nvPicPr>
                  <pic:blipFill>
                    <a:blip r:embed="rId8"/>
                    <a:stretch>
                      <a:fillRect/>
                    </a:stretch>
                  </pic:blipFill>
                  <pic:spPr>
                    <a:xfrm>
                      <a:off x="0" y="0"/>
                      <a:ext cx="1885950" cy="1847850"/>
                    </a:xfrm>
                    <a:prstGeom prst="rect">
                      <a:avLst/>
                    </a:prstGeom>
                    <a:noFill/>
                    <a:ln w="9525">
                      <a:noFill/>
                    </a:ln>
                  </pic:spPr>
                </pic:pic>
              </a:graphicData>
            </a:graphic>
          </wp:anchor>
        </w:drawing>
      </w:r>
    </w:p>
    <w:p w:rsidR="00A03BE1" w:rsidRPr="003201EE" w:rsidRDefault="00A03BE1" w:rsidP="00952F0C">
      <w:pPr>
        <w:jc w:val="center"/>
        <w:rPr>
          <w:sz w:val="36"/>
        </w:rPr>
      </w:pPr>
    </w:p>
    <w:p w:rsidR="00023240" w:rsidRPr="003201EE" w:rsidRDefault="00E30104" w:rsidP="00E30104">
      <w:pPr>
        <w:ind w:left="1440"/>
        <w:rPr>
          <w:sz w:val="36"/>
        </w:rPr>
      </w:pPr>
      <w:r>
        <w:rPr>
          <w:sz w:val="36"/>
        </w:rPr>
        <w:t xml:space="preserve"> </w:t>
      </w:r>
      <w:r w:rsidR="00E24EA7" w:rsidRPr="003201EE">
        <w:rPr>
          <w:sz w:val="36"/>
        </w:rPr>
        <w:t>Shree Swaminarayana Institute of Technology – Bhat</w:t>
      </w:r>
    </w:p>
    <w:p w:rsidR="00023240" w:rsidRPr="003201EE" w:rsidRDefault="00023240" w:rsidP="00952F0C">
      <w:pPr>
        <w:ind w:left="1440"/>
        <w:jc w:val="center"/>
        <w:rPr>
          <w:sz w:val="36"/>
        </w:rPr>
      </w:pPr>
    </w:p>
    <w:p w:rsidR="00023240" w:rsidRPr="003201EE" w:rsidRDefault="00E30104" w:rsidP="00E30104">
      <w:pPr>
        <w:ind w:left="1440"/>
        <w:rPr>
          <w:sz w:val="36"/>
        </w:rPr>
      </w:pPr>
      <w:r>
        <w:rPr>
          <w:sz w:val="36"/>
        </w:rPr>
        <w:t xml:space="preserve">        </w:t>
      </w:r>
      <w:r w:rsidR="00E24EA7" w:rsidRPr="003201EE">
        <w:rPr>
          <w:sz w:val="36"/>
        </w:rPr>
        <w:t>Gujarat Technology University, Ahemedabad</w:t>
      </w:r>
    </w:p>
    <w:p w:rsidR="00023240" w:rsidRPr="003201EE" w:rsidRDefault="00023240" w:rsidP="00952F0C">
      <w:pPr>
        <w:ind w:left="1440"/>
        <w:jc w:val="center"/>
        <w:rPr>
          <w:sz w:val="36"/>
        </w:rPr>
      </w:pPr>
    </w:p>
    <w:p w:rsidR="00E30104" w:rsidRDefault="00E30104" w:rsidP="00E30104">
      <w:pPr>
        <w:ind w:left="2880" w:firstLine="720"/>
        <w:rPr>
          <w:sz w:val="36"/>
        </w:rPr>
      </w:pPr>
      <w:r>
        <w:rPr>
          <w:sz w:val="36"/>
        </w:rPr>
        <w:t xml:space="preserve">     </w:t>
      </w:r>
      <w:r w:rsidR="00E24EA7" w:rsidRPr="003201EE">
        <w:rPr>
          <w:sz w:val="36"/>
        </w:rPr>
        <w:t xml:space="preserve">2021 </w:t>
      </w:r>
      <w:r>
        <w:rPr>
          <w:sz w:val="36"/>
        </w:rPr>
        <w:t>–</w:t>
      </w:r>
      <w:r w:rsidR="00E24EA7" w:rsidRPr="003201EE">
        <w:rPr>
          <w:sz w:val="36"/>
        </w:rPr>
        <w:t xml:space="preserve"> 2022</w:t>
      </w:r>
    </w:p>
    <w:p w:rsidR="0031089A" w:rsidRDefault="00E30104">
      <w:pPr>
        <w:rPr>
          <w:sz w:val="36"/>
        </w:rPr>
        <w:sectPr w:rsidR="0031089A" w:rsidSect="008B0A27">
          <w:headerReference w:type="default" r:id="rId9"/>
          <w:pgSz w:w="12240" w:h="15840"/>
          <w:pgMar w:top="680" w:right="880" w:bottom="280" w:left="540" w:header="0" w:footer="432" w:gutter="0"/>
          <w:cols w:space="720"/>
          <w:titlePg/>
          <w:docGrid w:linePitch="299"/>
        </w:sectPr>
      </w:pPr>
      <w:r>
        <w:rPr>
          <w:sz w:val="36"/>
        </w:rPr>
        <w:br w:type="page"/>
      </w:r>
    </w:p>
    <w:p w:rsidR="00E30104" w:rsidRDefault="00907A10">
      <w:pPr>
        <w:rPr>
          <w:sz w:val="36"/>
        </w:rPr>
      </w:pPr>
      <w:r>
        <w:rPr>
          <w:noProof/>
          <w:sz w:val="36"/>
        </w:rPr>
        <w:lastRenderedPageBreak/>
        <w:drawing>
          <wp:anchor distT="0" distB="0" distL="0" distR="0" simplePos="0" relativeHeight="251650560" behindDoc="0" locked="0" layoutInCell="0" allowOverlap="1">
            <wp:simplePos x="0" y="0"/>
            <wp:positionH relativeFrom="page">
              <wp:posOffset>5791200</wp:posOffset>
            </wp:positionH>
            <wp:positionV relativeFrom="paragraph">
              <wp:posOffset>273050</wp:posOffset>
            </wp:positionV>
            <wp:extent cx="990600" cy="1200150"/>
            <wp:effectExtent l="19050" t="0" r="0" b="0"/>
            <wp:wrapTopAndBottom/>
            <wp:docPr id="172"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3.jpeg"/>
                    <pic:cNvPicPr>
                      <a:picLocks noChangeAspect="1"/>
                      <a:extLst>
                        <a:ext uri="smNativeData">
                          <sm:smNativeData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w15="http://schemas.microsoft.com/office/word/2012/wordml" xmlns:sm="smNativeData" val="SMDATA_16_t6puYh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Q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ZAAAAAKEAAAAAAAAAAAAAAQAAAAAAAACVIwAAAQAAAAIAAABpAwAAHAYAAF4HAAABAAAAlSMAABEGAAAoAAAACAAAAAEAAAABAAAA"/>
                        </a:ext>
                      </a:extLst>
                    </pic:cNvPicPr>
                  </pic:nvPicPr>
                  <pic:blipFill>
                    <a:blip r:embed="rId10"/>
                    <a:stretch>
                      <a:fillRect/>
                    </a:stretch>
                  </pic:blipFill>
                  <pic:spPr>
                    <a:xfrm>
                      <a:off x="0" y="0"/>
                      <a:ext cx="990600" cy="1200150"/>
                    </a:xfrm>
                    <a:prstGeom prst="rect">
                      <a:avLst/>
                    </a:prstGeom>
                    <a:noFill/>
                    <a:ln w="9525">
                      <a:noFill/>
                    </a:ln>
                  </pic:spPr>
                </pic:pic>
              </a:graphicData>
            </a:graphic>
          </wp:anchor>
        </w:drawing>
      </w:r>
    </w:p>
    <w:p w:rsidR="00023240" w:rsidRPr="003201EE" w:rsidRDefault="00907A10" w:rsidP="00E30104">
      <w:pPr>
        <w:ind w:left="2880" w:firstLine="720"/>
        <w:rPr>
          <w:sz w:val="36"/>
        </w:rPr>
      </w:pPr>
      <w:r>
        <w:rPr>
          <w:noProof/>
          <w:sz w:val="36"/>
        </w:rPr>
        <w:drawing>
          <wp:anchor distT="0" distB="0" distL="0" distR="0" simplePos="0" relativeHeight="251649536" behindDoc="0" locked="0" layoutInCell="0" allowOverlap="1">
            <wp:simplePos x="0" y="0"/>
            <wp:positionH relativeFrom="page">
              <wp:posOffset>704850</wp:posOffset>
            </wp:positionH>
            <wp:positionV relativeFrom="paragraph">
              <wp:posOffset>48260</wp:posOffset>
            </wp:positionV>
            <wp:extent cx="1200150" cy="1162050"/>
            <wp:effectExtent l="19050" t="0" r="0" b="0"/>
            <wp:wrapTopAndBottom/>
            <wp:docPr id="171"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image2.png"/>
                    <pic:cNvPicPr>
                      <a:picLocks noChangeAspect="1"/>
                      <a:extLst>
                        <a:ext uri="smNativeData">
                          <sm:smNativeData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w15="http://schemas.microsoft.com/office/word/2012/wordml" xmlns:sm="smNativeData" val="SMDATA_16_t6puYhMAAAAlAAAAEQAAAG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Q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ZAAAAAKEAAAAAAAAAAAAAAAAAAAAAAAByBQAAAAAAAAIAAADSAgAAbgcAABEGAAABAAAAcgUAAHoFAAAoAAAACAAAAAEAAAABAAAA"/>
                        </a:ext>
                      </a:extLst>
                    </pic:cNvPicPr>
                  </pic:nvPicPr>
                  <pic:blipFill>
                    <a:blip r:embed="rId11"/>
                    <a:stretch>
                      <a:fillRect/>
                    </a:stretch>
                  </pic:blipFill>
                  <pic:spPr>
                    <a:xfrm flipH="1">
                      <a:off x="0" y="0"/>
                      <a:ext cx="1200150" cy="1162050"/>
                    </a:xfrm>
                    <a:prstGeom prst="rect">
                      <a:avLst/>
                    </a:prstGeom>
                    <a:noFill/>
                    <a:ln w="9525">
                      <a:noFill/>
                    </a:ln>
                  </pic:spPr>
                </pic:pic>
              </a:graphicData>
            </a:graphic>
          </wp:anchor>
        </w:drawing>
      </w:r>
    </w:p>
    <w:p w:rsidR="00023240" w:rsidRPr="003201EE" w:rsidRDefault="00023240" w:rsidP="003201EE">
      <w:pPr>
        <w:rPr>
          <w:b/>
          <w:sz w:val="36"/>
        </w:rPr>
      </w:pPr>
    </w:p>
    <w:p w:rsidR="00023240" w:rsidRPr="003201EE" w:rsidRDefault="00023240" w:rsidP="005434C7">
      <w:pPr>
        <w:pStyle w:val="Heading1"/>
      </w:pPr>
    </w:p>
    <w:p w:rsidR="00023240" w:rsidRPr="003201EE" w:rsidRDefault="00E24EA7" w:rsidP="005434C7">
      <w:pPr>
        <w:pStyle w:val="Heading1"/>
        <w:rPr>
          <w:bCs w:val="0"/>
          <w:szCs w:val="22"/>
        </w:rPr>
      </w:pPr>
      <w:r w:rsidRPr="003201EE">
        <w:t>Shree Swaminarayana Institute of Technology,</w:t>
      </w:r>
      <w:r w:rsidR="00024F51" w:rsidRPr="003201EE">
        <w:t xml:space="preserve"> </w:t>
      </w:r>
      <w:r w:rsidRPr="003201EE">
        <w:rPr>
          <w:bCs w:val="0"/>
          <w:szCs w:val="22"/>
        </w:rPr>
        <w:t>Bhat</w:t>
      </w:r>
    </w:p>
    <w:p w:rsidR="00023240" w:rsidRPr="003201EE" w:rsidRDefault="00023240" w:rsidP="005434C7">
      <w:pPr>
        <w:tabs>
          <w:tab w:val="left" w:pos="2618"/>
        </w:tabs>
        <w:jc w:val="center"/>
        <w:rPr>
          <w:sz w:val="36"/>
        </w:rPr>
      </w:pPr>
    </w:p>
    <w:p w:rsidR="00023240" w:rsidRPr="003201EE" w:rsidRDefault="00E24EA7" w:rsidP="005434C7">
      <w:pPr>
        <w:tabs>
          <w:tab w:val="left" w:pos="2618"/>
        </w:tabs>
        <w:jc w:val="center"/>
        <w:rPr>
          <w:sz w:val="36"/>
        </w:rPr>
      </w:pPr>
      <w:r w:rsidRPr="003201EE">
        <w:rPr>
          <w:sz w:val="36"/>
        </w:rPr>
        <w:t>GANDHINAGAR – 382438</w:t>
      </w:r>
    </w:p>
    <w:p w:rsidR="00023240" w:rsidRPr="003201EE" w:rsidRDefault="00023240" w:rsidP="005434C7">
      <w:pPr>
        <w:tabs>
          <w:tab w:val="left" w:pos="2618"/>
        </w:tabs>
        <w:ind w:left="-450"/>
        <w:jc w:val="center"/>
        <w:rPr>
          <w:sz w:val="36"/>
        </w:rPr>
      </w:pPr>
    </w:p>
    <w:p w:rsidR="00023240" w:rsidRPr="003201EE" w:rsidRDefault="00E24EA7" w:rsidP="005434C7">
      <w:pPr>
        <w:tabs>
          <w:tab w:val="left" w:pos="2618"/>
        </w:tabs>
        <w:jc w:val="center"/>
        <w:rPr>
          <w:sz w:val="36"/>
        </w:rPr>
      </w:pPr>
      <w:r w:rsidRPr="003201EE">
        <w:rPr>
          <w:sz w:val="32"/>
        </w:rPr>
        <w:t>DECLARATION</w:t>
      </w:r>
    </w:p>
    <w:p w:rsidR="00023240" w:rsidRPr="003201EE" w:rsidRDefault="00023240" w:rsidP="005434C7">
      <w:pPr>
        <w:tabs>
          <w:tab w:val="left" w:pos="2618"/>
        </w:tabs>
        <w:spacing w:line="360" w:lineRule="auto"/>
        <w:jc w:val="center"/>
        <w:rPr>
          <w:sz w:val="36"/>
        </w:rPr>
      </w:pPr>
    </w:p>
    <w:p w:rsidR="00023240" w:rsidRDefault="00CB232E" w:rsidP="00DE3589">
      <w:pPr>
        <w:tabs>
          <w:tab w:val="left" w:pos="1080"/>
          <w:tab w:val="left" w:pos="1260"/>
          <w:tab w:val="left" w:pos="2618"/>
        </w:tabs>
        <w:spacing w:line="360" w:lineRule="auto"/>
        <w:ind w:left="810" w:right="290" w:firstLine="540"/>
        <w:jc w:val="both"/>
        <w:rPr>
          <w:sz w:val="28"/>
          <w:szCs w:val="25"/>
        </w:rPr>
      </w:pPr>
      <w:r>
        <w:rPr>
          <w:sz w:val="32"/>
          <w:szCs w:val="25"/>
        </w:rPr>
        <w:t xml:space="preserve">We here </w:t>
      </w:r>
      <w:r w:rsidR="00E24EA7" w:rsidRPr="003201EE">
        <w:rPr>
          <w:sz w:val="32"/>
          <w:szCs w:val="25"/>
        </w:rPr>
        <w:t xml:space="preserve">by declare that the PPR Reports, submitted along  with the    Project Report  for  the project  entitled “ </w:t>
      </w:r>
      <w:r w:rsidR="00E24EA7" w:rsidRPr="003201EE">
        <w:rPr>
          <w:b/>
          <w:sz w:val="32"/>
          <w:szCs w:val="25"/>
        </w:rPr>
        <w:t>ONLINE PAYING GUEST MANAGEMENT SYSTEM USING PHP</w:t>
      </w:r>
      <w:r w:rsidR="00907A10">
        <w:rPr>
          <w:sz w:val="32"/>
          <w:szCs w:val="25"/>
        </w:rPr>
        <w:t xml:space="preserve"> ”</w:t>
      </w:r>
      <w:r w:rsidR="00E24EA7" w:rsidRPr="003201EE">
        <w:rPr>
          <w:sz w:val="32"/>
          <w:szCs w:val="25"/>
        </w:rPr>
        <w:t xml:space="preserve">submitted in partial fulfillment  for the degree of Bachelor of Engineering in </w:t>
      </w:r>
      <w:r w:rsidR="00E24EA7" w:rsidRPr="003201EE">
        <w:rPr>
          <w:b/>
          <w:sz w:val="32"/>
          <w:szCs w:val="25"/>
        </w:rPr>
        <w:t xml:space="preserve">Computer Engineering </w:t>
      </w:r>
      <w:r w:rsidR="00E24EA7" w:rsidRPr="003201EE">
        <w:rPr>
          <w:sz w:val="32"/>
          <w:szCs w:val="25"/>
        </w:rPr>
        <w:t xml:space="preserve">to Gujarat Technological University , Ahemedabad, is a bonafide record of the project work carried out at </w:t>
      </w:r>
      <w:r w:rsidR="00E24EA7" w:rsidRPr="003201EE">
        <w:rPr>
          <w:b/>
          <w:sz w:val="32"/>
          <w:szCs w:val="25"/>
        </w:rPr>
        <w:t xml:space="preserve">Shree Swaminarayana  Institute   of Technology, Bhat </w:t>
      </w:r>
      <w:r w:rsidR="00E24EA7" w:rsidRPr="003201EE">
        <w:rPr>
          <w:sz w:val="32"/>
          <w:szCs w:val="25"/>
        </w:rPr>
        <w:t>under the supervision of (</w:t>
      </w:r>
      <w:r w:rsidR="00E24EA7" w:rsidRPr="003201EE">
        <w:rPr>
          <w:b/>
          <w:sz w:val="32"/>
          <w:szCs w:val="25"/>
        </w:rPr>
        <w:t xml:space="preserve">Prof. Dr Ramesh Prajapati Sir </w:t>
      </w:r>
      <w:r w:rsidR="00E24EA7" w:rsidRPr="003201EE">
        <w:rPr>
          <w:sz w:val="32"/>
          <w:szCs w:val="25"/>
        </w:rPr>
        <w:t>) and  that no part of any of these  PPR &amp; PDE reports  has been directly copied  from any students reports or taken from any other source, without  provide reference</w:t>
      </w:r>
      <w:r w:rsidR="00E24EA7" w:rsidRPr="003201EE">
        <w:rPr>
          <w:sz w:val="28"/>
          <w:szCs w:val="25"/>
        </w:rPr>
        <w:t>.</w:t>
      </w:r>
    </w:p>
    <w:p w:rsidR="00B601EC" w:rsidRPr="003201EE" w:rsidRDefault="00B601EC" w:rsidP="00DE3589">
      <w:pPr>
        <w:tabs>
          <w:tab w:val="left" w:pos="1080"/>
          <w:tab w:val="left" w:pos="1260"/>
          <w:tab w:val="left" w:pos="2618"/>
        </w:tabs>
        <w:spacing w:line="360" w:lineRule="auto"/>
        <w:ind w:left="810" w:right="290" w:firstLine="540"/>
        <w:jc w:val="both"/>
        <w:rPr>
          <w:sz w:val="28"/>
          <w:szCs w:val="25"/>
        </w:rPr>
      </w:pPr>
    </w:p>
    <w:p w:rsidR="00023240" w:rsidRPr="003201EE" w:rsidRDefault="00023240" w:rsidP="003201EE">
      <w:pPr>
        <w:rPr>
          <w:sz w:val="36"/>
        </w:rPr>
      </w:pPr>
    </w:p>
    <w:p w:rsidR="00023240" w:rsidRDefault="00B601EC" w:rsidP="00B601EC">
      <w:pPr>
        <w:rPr>
          <w:sz w:val="36"/>
        </w:rPr>
      </w:pPr>
      <w:r>
        <w:rPr>
          <w:sz w:val="36"/>
        </w:rPr>
        <w:tab/>
      </w:r>
      <w:r>
        <w:rPr>
          <w:sz w:val="36"/>
        </w:rPr>
        <w:tab/>
        <w:t xml:space="preserve">Name of the student </w:t>
      </w:r>
      <w:r>
        <w:rPr>
          <w:sz w:val="36"/>
        </w:rPr>
        <w:tab/>
      </w:r>
      <w:r>
        <w:rPr>
          <w:sz w:val="36"/>
        </w:rPr>
        <w:tab/>
      </w:r>
      <w:r>
        <w:rPr>
          <w:sz w:val="36"/>
        </w:rPr>
        <w:tab/>
        <w:t>Sign of the student</w:t>
      </w:r>
    </w:p>
    <w:p w:rsidR="00B601EC" w:rsidRPr="003201EE" w:rsidRDefault="00B601EC" w:rsidP="00B601EC">
      <w:pPr>
        <w:rPr>
          <w:sz w:val="36"/>
        </w:rPr>
      </w:pPr>
    </w:p>
    <w:p w:rsidR="0031089A" w:rsidRDefault="00037E4B" w:rsidP="00B601EC">
      <w:pPr>
        <w:rPr>
          <w:sz w:val="36"/>
        </w:rPr>
        <w:sectPr w:rsidR="0031089A" w:rsidSect="008B0A27">
          <w:pgSz w:w="12240" w:h="15840"/>
          <w:pgMar w:top="680" w:right="880" w:bottom="280" w:left="540" w:header="0" w:footer="432" w:gutter="0"/>
          <w:cols w:space="720"/>
          <w:titlePg/>
          <w:docGrid w:linePitch="299"/>
        </w:sectPr>
      </w:pPr>
      <w:r>
        <w:rPr>
          <w:sz w:val="36"/>
        </w:rPr>
        <w:tab/>
      </w:r>
      <w:r>
        <w:rPr>
          <w:sz w:val="36"/>
        </w:rPr>
        <w:tab/>
        <w:t>Shubhangi H</w:t>
      </w:r>
      <w:r w:rsidR="00B601EC">
        <w:rPr>
          <w:sz w:val="36"/>
        </w:rPr>
        <w:t>ingu</w:t>
      </w:r>
      <w:r w:rsidR="00B601EC">
        <w:rPr>
          <w:sz w:val="36"/>
        </w:rPr>
        <w:tab/>
      </w:r>
      <w:r w:rsidR="00B601EC">
        <w:rPr>
          <w:sz w:val="36"/>
        </w:rPr>
        <w:tab/>
      </w:r>
      <w:r w:rsidR="00B601EC">
        <w:rPr>
          <w:sz w:val="36"/>
        </w:rPr>
        <w:tab/>
      </w:r>
      <w:r w:rsidR="00B601EC">
        <w:rPr>
          <w:sz w:val="36"/>
        </w:rPr>
        <w:tab/>
        <w:t>________________</w:t>
      </w:r>
    </w:p>
    <w:p w:rsidR="00023240" w:rsidRPr="003201EE" w:rsidRDefault="00023240" w:rsidP="00B601EC">
      <w:pPr>
        <w:rPr>
          <w:sz w:val="36"/>
        </w:rPr>
      </w:pPr>
    </w:p>
    <w:p w:rsidR="00023240" w:rsidRPr="003201EE" w:rsidRDefault="00B601EC" w:rsidP="003201EE">
      <w:pPr>
        <w:rPr>
          <w:sz w:val="36"/>
        </w:rPr>
      </w:pPr>
      <w:r>
        <w:rPr>
          <w:sz w:val="36"/>
        </w:rPr>
        <w:tab/>
      </w:r>
    </w:p>
    <w:p w:rsidR="00023240" w:rsidRPr="003201EE" w:rsidRDefault="00023240" w:rsidP="003201EE">
      <w:pPr>
        <w:rPr>
          <w:sz w:val="36"/>
        </w:rPr>
      </w:pPr>
    </w:p>
    <w:p w:rsidR="00023240" w:rsidRPr="003201EE" w:rsidRDefault="00023240" w:rsidP="005434C7">
      <w:pPr>
        <w:jc w:val="center"/>
        <w:rPr>
          <w:sz w:val="36"/>
        </w:rPr>
      </w:pPr>
    </w:p>
    <w:p w:rsidR="00023240" w:rsidRPr="003201EE" w:rsidRDefault="00E24EA7" w:rsidP="005434C7">
      <w:pPr>
        <w:spacing w:before="85"/>
        <w:ind w:left="2126" w:right="1694"/>
        <w:jc w:val="center"/>
        <w:rPr>
          <w:b/>
          <w:color w:val="C00000"/>
          <w:sz w:val="36"/>
        </w:rPr>
      </w:pPr>
      <w:r w:rsidRPr="003201EE">
        <w:rPr>
          <w:b/>
          <w:color w:val="C00000"/>
          <w:sz w:val="36"/>
        </w:rPr>
        <w:t>CERTIFICATE</w:t>
      </w:r>
    </w:p>
    <w:p w:rsidR="00023240" w:rsidRPr="003201EE" w:rsidRDefault="00023240" w:rsidP="005434C7">
      <w:pPr>
        <w:spacing w:line="360" w:lineRule="auto"/>
        <w:ind w:left="1697" w:right="1259"/>
        <w:jc w:val="center"/>
        <w:rPr>
          <w:i/>
          <w:sz w:val="28"/>
        </w:rPr>
      </w:pPr>
    </w:p>
    <w:p w:rsidR="00023240" w:rsidRPr="003201EE" w:rsidRDefault="00E24EA7" w:rsidP="005434C7">
      <w:pPr>
        <w:spacing w:line="360" w:lineRule="auto"/>
        <w:ind w:left="1697" w:right="1259"/>
        <w:jc w:val="center"/>
        <w:rPr>
          <w:i/>
          <w:sz w:val="28"/>
        </w:rPr>
      </w:pPr>
      <w:r w:rsidRPr="003201EE">
        <w:rPr>
          <w:noProof/>
        </w:rPr>
        <w:drawing>
          <wp:anchor distT="0" distB="0" distL="0" distR="0" simplePos="0" relativeHeight="251651584" behindDoc="1" locked="0" layoutInCell="0" allowOverlap="1">
            <wp:simplePos x="0" y="0"/>
            <wp:positionH relativeFrom="page">
              <wp:posOffset>996287</wp:posOffset>
            </wp:positionH>
            <wp:positionV relativeFrom="paragraph">
              <wp:posOffset>193059</wp:posOffset>
            </wp:positionV>
            <wp:extent cx="5677469" cy="6182436"/>
            <wp:effectExtent l="19050" t="0" r="0" b="0"/>
            <wp:wrapNone/>
            <wp:docPr id="173"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image4.jpeg"/>
                    <pic:cNvPicPr>
                      <a:picLocks noChangeAspect="1"/>
                      <a:extLst>
                        <a:ext uri="smNativeData">
                          <sm:smNativeData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w15="http://schemas.microsoft.com/office/word/2012/wordml" xmlns:sm="smNativeData" val="SMDATA_16_t6puYh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sAAAAACAAAAAAAAAAAAAAAAAAAAAAAACpBgAAAAAAAAIAAABaAAAA6CIAAAsmAAACAAAAqQYAABYKAAAoAAAACAAAAAEAAAABAAAA"/>
                        </a:ext>
                      </a:extLst>
                    </pic:cNvPicPr>
                  </pic:nvPicPr>
                  <pic:blipFill>
                    <a:blip r:embed="rId12"/>
                    <a:stretch>
                      <a:fillRect/>
                    </a:stretch>
                  </pic:blipFill>
                  <pic:spPr>
                    <a:xfrm>
                      <a:off x="0" y="0"/>
                      <a:ext cx="5677469" cy="6182436"/>
                    </a:xfrm>
                    <a:prstGeom prst="rect">
                      <a:avLst/>
                    </a:prstGeom>
                    <a:noFill/>
                    <a:ln w="9525">
                      <a:noFill/>
                    </a:ln>
                  </pic:spPr>
                </pic:pic>
              </a:graphicData>
            </a:graphic>
          </wp:anchor>
        </w:drawing>
      </w:r>
    </w:p>
    <w:p w:rsidR="00023240" w:rsidRPr="003201EE" w:rsidRDefault="00023240" w:rsidP="00DE3589">
      <w:pPr>
        <w:spacing w:line="360" w:lineRule="auto"/>
        <w:ind w:left="1697" w:right="1259"/>
        <w:jc w:val="both"/>
        <w:rPr>
          <w:i/>
          <w:sz w:val="28"/>
        </w:rPr>
      </w:pPr>
    </w:p>
    <w:p w:rsidR="00023240" w:rsidRPr="003201EE" w:rsidRDefault="00E24EA7" w:rsidP="00DE3589">
      <w:pPr>
        <w:spacing w:line="360" w:lineRule="auto"/>
        <w:ind w:left="1697" w:right="1259"/>
        <w:jc w:val="both"/>
        <w:rPr>
          <w:sz w:val="32"/>
          <w:vertAlign w:val="superscript"/>
        </w:rPr>
      </w:pPr>
      <w:r w:rsidRPr="003201EE">
        <w:rPr>
          <w:sz w:val="32"/>
        </w:rPr>
        <w:t xml:space="preserve">This is certify that the project reports , submitted along with the project entitled “ </w:t>
      </w:r>
      <w:r w:rsidRPr="003201EE">
        <w:rPr>
          <w:b/>
          <w:sz w:val="32"/>
        </w:rPr>
        <w:t>ONLINE PAYING GUEST MANAGEMENT SYSTEM USING PHP</w:t>
      </w:r>
      <w:r w:rsidRPr="003201EE">
        <w:rPr>
          <w:sz w:val="32"/>
        </w:rPr>
        <w:t xml:space="preserve"> ” has been carried out by </w:t>
      </w:r>
      <w:r w:rsidRPr="003201EE">
        <w:rPr>
          <w:b/>
          <w:sz w:val="32"/>
        </w:rPr>
        <w:t xml:space="preserve">Shubhangi Hingu (181250107009) </w:t>
      </w:r>
      <w:r w:rsidRPr="003201EE">
        <w:rPr>
          <w:sz w:val="32"/>
        </w:rPr>
        <w:t xml:space="preserve">under my guidance in partial  fulfillment for the degree of  </w:t>
      </w:r>
      <w:r w:rsidRPr="003201EE">
        <w:rPr>
          <w:b/>
          <w:sz w:val="32"/>
        </w:rPr>
        <w:t xml:space="preserve">Bachelor of Engineering </w:t>
      </w:r>
      <w:r w:rsidRPr="003201EE">
        <w:rPr>
          <w:sz w:val="32"/>
        </w:rPr>
        <w:t xml:space="preserve">in </w:t>
      </w:r>
      <w:r w:rsidRPr="003201EE">
        <w:rPr>
          <w:b/>
          <w:sz w:val="32"/>
        </w:rPr>
        <w:t>Computer Engineering 8</w:t>
      </w:r>
      <w:r w:rsidRPr="003201EE">
        <w:rPr>
          <w:b/>
          <w:sz w:val="32"/>
          <w:vertAlign w:val="superscript"/>
        </w:rPr>
        <w:t>th</w:t>
      </w:r>
      <w:r w:rsidRPr="003201EE">
        <w:rPr>
          <w:b/>
          <w:sz w:val="32"/>
        </w:rPr>
        <w:t xml:space="preserve"> Semester </w:t>
      </w:r>
      <w:r w:rsidRPr="003201EE">
        <w:rPr>
          <w:sz w:val="32"/>
        </w:rPr>
        <w:t>of Gujarat Technology University , Ahemedabad  during the academic  year 2021-2022. These students have successfully completed project activity under my guidance.</w:t>
      </w:r>
    </w:p>
    <w:p w:rsidR="00023240" w:rsidRPr="003201EE" w:rsidRDefault="00023240" w:rsidP="005434C7">
      <w:pPr>
        <w:jc w:val="center"/>
        <w:rPr>
          <w:sz w:val="36"/>
        </w:rPr>
      </w:pPr>
    </w:p>
    <w:p w:rsidR="00023240" w:rsidRPr="003201EE" w:rsidRDefault="00023240" w:rsidP="005434C7">
      <w:pPr>
        <w:jc w:val="center"/>
        <w:rPr>
          <w:sz w:val="36"/>
        </w:rPr>
      </w:pPr>
    </w:p>
    <w:p w:rsidR="00023240" w:rsidRPr="003201EE" w:rsidRDefault="00023240" w:rsidP="005434C7">
      <w:pPr>
        <w:jc w:val="center"/>
        <w:rPr>
          <w:sz w:val="36"/>
        </w:rPr>
      </w:pPr>
    </w:p>
    <w:p w:rsidR="00023240" w:rsidRPr="003201EE" w:rsidRDefault="00023240" w:rsidP="005434C7">
      <w:pPr>
        <w:jc w:val="center"/>
        <w:rPr>
          <w:sz w:val="36"/>
        </w:rPr>
      </w:pPr>
    </w:p>
    <w:p w:rsidR="00023240" w:rsidRPr="003201EE" w:rsidRDefault="00023240" w:rsidP="005434C7">
      <w:pPr>
        <w:jc w:val="center"/>
        <w:rPr>
          <w:sz w:val="36"/>
        </w:rPr>
      </w:pPr>
    </w:p>
    <w:p w:rsidR="00023240" w:rsidRPr="003201EE" w:rsidRDefault="00023240" w:rsidP="005434C7">
      <w:pPr>
        <w:jc w:val="center"/>
        <w:rPr>
          <w:sz w:val="36"/>
        </w:rPr>
      </w:pPr>
    </w:p>
    <w:p w:rsidR="00023240" w:rsidRPr="003201EE" w:rsidRDefault="00023240" w:rsidP="005434C7">
      <w:pPr>
        <w:rPr>
          <w:sz w:val="36"/>
        </w:rPr>
      </w:pPr>
    </w:p>
    <w:p w:rsidR="00023240" w:rsidRPr="003201EE" w:rsidRDefault="00023240" w:rsidP="005434C7">
      <w:pPr>
        <w:rPr>
          <w:sz w:val="36"/>
        </w:rPr>
      </w:pPr>
    </w:p>
    <w:p w:rsidR="00023240" w:rsidRPr="003201EE" w:rsidRDefault="008D60CD" w:rsidP="004B3576">
      <w:pPr>
        <w:spacing w:line="276" w:lineRule="auto"/>
        <w:ind w:left="180"/>
        <w:rPr>
          <w:color w:val="FF0000"/>
          <w:sz w:val="36"/>
        </w:rPr>
      </w:pPr>
      <w:r w:rsidRPr="008D60CD">
        <w:rPr>
          <w:noProof/>
        </w:rPr>
        <w:pict>
          <v:shapetype id="_x0000_m1166" coordsize="21600,21600" o:spt="202" path="m,l,21600r21600,l21600,xe">
            <v:stroke joinstyle="round"/>
            <v:path gradientshapeok="t" o:connecttype="rect"/>
          </v:shapetype>
        </w:pict>
      </w:r>
      <w:r w:rsidRPr="008D60CD">
        <w:rPr>
          <w:noProof/>
        </w:rPr>
        <w:pict>
          <v:shape id="Textbox1" o:spid="_x0000_s1026" type="#_x0000_m1166" style="position:absolute;left:0;text-align:left;margin-left:322.5pt;margin-top:.75pt;width:216.4pt;height:85.1pt;z-index:251673088;mso-wrap-style:square;mso-wrap-distance-left:9pt;mso-wrap-distance-top:0;mso-wrap-distance-right:9pt;mso-wrap-distance-bottom:0" filled="f" stroked="f" o:insetmode="custom">
            <v:textbox style="mso-next-textbox:#Textbox1" inset="7.2pt,3.6pt,7.2pt,3.6pt">
              <w:txbxContent>
                <w:p w:rsidR="00B948A9" w:rsidRDefault="00B948A9">
                  <w:pPr>
                    <w:rPr>
                      <w:color w:val="FF0000"/>
                      <w:sz w:val="36"/>
                      <w:szCs w:val="36"/>
                    </w:rPr>
                  </w:pPr>
                  <w:r>
                    <w:rPr>
                      <w:color w:val="FF0000"/>
                      <w:sz w:val="36"/>
                      <w:szCs w:val="36"/>
                    </w:rPr>
                    <w:t xml:space="preserve">     Dr. Ramesh Prajapati</w:t>
                  </w:r>
                </w:p>
                <w:p w:rsidR="00B948A9" w:rsidRDefault="00B948A9">
                  <w:pPr>
                    <w:jc w:val="center"/>
                    <w:rPr>
                      <w:sz w:val="32"/>
                      <w:szCs w:val="36"/>
                    </w:rPr>
                  </w:pPr>
                  <w:r>
                    <w:rPr>
                      <w:sz w:val="32"/>
                      <w:szCs w:val="36"/>
                    </w:rPr>
                    <w:t>Project Coordinator</w:t>
                  </w:r>
                </w:p>
                <w:p w:rsidR="00B948A9" w:rsidRDefault="00B948A9">
                  <w:pPr>
                    <w:jc w:val="center"/>
                    <w:rPr>
                      <w:sz w:val="32"/>
                      <w:szCs w:val="36"/>
                    </w:rPr>
                  </w:pPr>
                  <w:r>
                    <w:rPr>
                      <w:sz w:val="32"/>
                      <w:szCs w:val="36"/>
                    </w:rPr>
                    <w:t>CE Department</w:t>
                  </w:r>
                </w:p>
                <w:p w:rsidR="00B948A9" w:rsidRDefault="00B948A9">
                  <w:pPr>
                    <w:jc w:val="center"/>
                    <w:rPr>
                      <w:sz w:val="32"/>
                      <w:szCs w:val="36"/>
                    </w:rPr>
                  </w:pPr>
                  <w:r>
                    <w:rPr>
                      <w:sz w:val="32"/>
                      <w:szCs w:val="36"/>
                    </w:rPr>
                    <w:t>SSIT-BHAT, Gujarat</w:t>
                  </w:r>
                </w:p>
              </w:txbxContent>
            </v:textbox>
          </v:shape>
        </w:pict>
      </w:r>
      <w:r w:rsidR="00C15F3B">
        <w:rPr>
          <w:color w:val="FF0000"/>
          <w:sz w:val="36"/>
        </w:rPr>
        <w:t xml:space="preserve">   </w:t>
      </w:r>
      <w:r w:rsidR="00E24EA7" w:rsidRPr="003201EE">
        <w:rPr>
          <w:color w:val="FF0000"/>
          <w:sz w:val="36"/>
        </w:rPr>
        <w:t>Pro.VijayKumar B Gadhvi</w:t>
      </w:r>
    </w:p>
    <w:p w:rsidR="00023240" w:rsidRPr="003201EE" w:rsidRDefault="00C15F3B" w:rsidP="004B3576">
      <w:pPr>
        <w:spacing w:line="276" w:lineRule="auto"/>
        <w:ind w:left="180"/>
        <w:rPr>
          <w:sz w:val="32"/>
        </w:rPr>
      </w:pPr>
      <w:r>
        <w:rPr>
          <w:sz w:val="32"/>
        </w:rPr>
        <w:t xml:space="preserve">       </w:t>
      </w:r>
      <w:r w:rsidR="00E24EA7" w:rsidRPr="003201EE">
        <w:rPr>
          <w:sz w:val="32"/>
        </w:rPr>
        <w:t>Head of Department</w:t>
      </w:r>
    </w:p>
    <w:p w:rsidR="00023240" w:rsidRPr="003201EE" w:rsidRDefault="00C15F3B" w:rsidP="004B3576">
      <w:pPr>
        <w:spacing w:line="276" w:lineRule="auto"/>
        <w:ind w:left="180"/>
        <w:rPr>
          <w:sz w:val="32"/>
        </w:rPr>
      </w:pPr>
      <w:r>
        <w:rPr>
          <w:sz w:val="32"/>
        </w:rPr>
        <w:t xml:space="preserve">        </w:t>
      </w:r>
      <w:r w:rsidR="00E24EA7" w:rsidRPr="003201EE">
        <w:rPr>
          <w:sz w:val="32"/>
        </w:rPr>
        <w:t>CE Department</w:t>
      </w:r>
    </w:p>
    <w:p w:rsidR="00023240" w:rsidRPr="003201EE" w:rsidRDefault="00C15F3B" w:rsidP="004B3576">
      <w:pPr>
        <w:spacing w:line="276" w:lineRule="auto"/>
        <w:ind w:left="180"/>
        <w:rPr>
          <w:sz w:val="32"/>
        </w:rPr>
      </w:pPr>
      <w:r>
        <w:rPr>
          <w:sz w:val="32"/>
        </w:rPr>
        <w:t xml:space="preserve">    </w:t>
      </w:r>
      <w:r w:rsidR="00E24EA7" w:rsidRPr="003201EE">
        <w:rPr>
          <w:sz w:val="32"/>
        </w:rPr>
        <w:t>SSIT – BHAT, Gujarat</w:t>
      </w:r>
    </w:p>
    <w:p w:rsidR="00023240" w:rsidRPr="003201EE" w:rsidRDefault="00023240" w:rsidP="005434C7">
      <w:pPr>
        <w:jc w:val="center"/>
        <w:rPr>
          <w:color w:val="FF0000"/>
          <w:sz w:val="36"/>
        </w:rPr>
      </w:pPr>
    </w:p>
    <w:p w:rsidR="00023240" w:rsidRPr="003201EE" w:rsidRDefault="00023240" w:rsidP="003201EE">
      <w:pPr>
        <w:rPr>
          <w:sz w:val="32"/>
        </w:rPr>
      </w:pPr>
    </w:p>
    <w:p w:rsidR="0031089A" w:rsidRDefault="0031089A" w:rsidP="003201EE">
      <w:pPr>
        <w:rPr>
          <w:sz w:val="32"/>
        </w:rPr>
        <w:sectPr w:rsidR="0031089A" w:rsidSect="008B0A27">
          <w:pgSz w:w="12240" w:h="15840"/>
          <w:pgMar w:top="680" w:right="880" w:bottom="280" w:left="540" w:header="0" w:footer="432" w:gutter="0"/>
          <w:cols w:space="720"/>
          <w:titlePg/>
          <w:docGrid w:linePitch="299"/>
        </w:sectPr>
      </w:pPr>
    </w:p>
    <w:p w:rsidR="00023240" w:rsidRPr="003201EE" w:rsidRDefault="00023240" w:rsidP="003201EE">
      <w:pPr>
        <w:rPr>
          <w:sz w:val="32"/>
        </w:rPr>
      </w:pPr>
    </w:p>
    <w:p w:rsidR="00023240" w:rsidRPr="003201EE" w:rsidRDefault="00023240" w:rsidP="003201EE">
      <w:pPr>
        <w:pStyle w:val="BodyText"/>
        <w:spacing w:before="35"/>
        <w:ind w:right="9"/>
      </w:pPr>
    </w:p>
    <w:p w:rsidR="00023240" w:rsidRPr="003201EE" w:rsidRDefault="00023240" w:rsidP="003201EE">
      <w:pPr>
        <w:tabs>
          <w:tab w:val="left" w:pos="3690"/>
        </w:tabs>
        <w:rPr>
          <w:sz w:val="36"/>
        </w:rPr>
      </w:pPr>
    </w:p>
    <w:p w:rsidR="00023240" w:rsidRPr="003201EE" w:rsidRDefault="00023240" w:rsidP="003201EE">
      <w:pPr>
        <w:rPr>
          <w:sz w:val="36"/>
        </w:rPr>
      </w:pPr>
    </w:p>
    <w:p w:rsidR="00E24EA7" w:rsidRDefault="00E24EA7" w:rsidP="003201EE">
      <w:pPr>
        <w:rPr>
          <w:sz w:val="36"/>
        </w:rPr>
      </w:pPr>
    </w:p>
    <w:p w:rsidR="00952F0C" w:rsidRDefault="00952F0C" w:rsidP="003201EE">
      <w:pPr>
        <w:rPr>
          <w:sz w:val="36"/>
        </w:rPr>
      </w:pPr>
    </w:p>
    <w:p w:rsidR="00952F0C" w:rsidRDefault="00952F0C" w:rsidP="003201EE">
      <w:pPr>
        <w:rPr>
          <w:sz w:val="36"/>
        </w:rPr>
      </w:pPr>
    </w:p>
    <w:p w:rsidR="00952F0C" w:rsidRDefault="00952F0C" w:rsidP="003201EE">
      <w:pPr>
        <w:rPr>
          <w:sz w:val="36"/>
        </w:rPr>
      </w:pPr>
    </w:p>
    <w:p w:rsidR="00952F0C" w:rsidRPr="003201EE" w:rsidRDefault="00952F0C" w:rsidP="003201EE">
      <w:pPr>
        <w:rPr>
          <w:sz w:val="36"/>
        </w:rPr>
      </w:pPr>
    </w:p>
    <w:p w:rsidR="00023240" w:rsidRPr="003201EE" w:rsidRDefault="00E24EA7" w:rsidP="003201EE">
      <w:pPr>
        <w:pStyle w:val="Heading1"/>
        <w:spacing w:before="56"/>
        <w:ind w:left="3852"/>
        <w:jc w:val="left"/>
      </w:pPr>
      <w:r w:rsidRPr="003201EE">
        <w:rPr>
          <w:color w:val="221E1F"/>
        </w:rPr>
        <w:t>ACKNOWLEDGEMENT</w:t>
      </w:r>
    </w:p>
    <w:p w:rsidR="00023240" w:rsidRPr="003201EE" w:rsidRDefault="00023240" w:rsidP="003201EE">
      <w:pPr>
        <w:pStyle w:val="BodyText"/>
        <w:rPr>
          <w:b/>
          <w:sz w:val="40"/>
        </w:rPr>
      </w:pPr>
    </w:p>
    <w:p w:rsidR="00023240" w:rsidRPr="003201EE" w:rsidRDefault="00023240" w:rsidP="003201EE">
      <w:pPr>
        <w:pStyle w:val="BodyText"/>
        <w:rPr>
          <w:b/>
          <w:sz w:val="40"/>
        </w:rPr>
      </w:pPr>
    </w:p>
    <w:p w:rsidR="00023240" w:rsidRPr="003201EE" w:rsidRDefault="00023240" w:rsidP="003201EE">
      <w:pPr>
        <w:pStyle w:val="BodyText"/>
        <w:spacing w:before="5"/>
        <w:rPr>
          <w:b/>
          <w:sz w:val="52"/>
        </w:rPr>
      </w:pPr>
    </w:p>
    <w:p w:rsidR="00023240" w:rsidRPr="003201EE" w:rsidRDefault="00E24EA7" w:rsidP="002B55F6">
      <w:pPr>
        <w:spacing w:line="422" w:lineRule="auto"/>
        <w:ind w:left="1221" w:right="304"/>
        <w:jc w:val="both"/>
        <w:rPr>
          <w:sz w:val="32"/>
        </w:rPr>
      </w:pPr>
      <w:r w:rsidRPr="003201EE">
        <w:rPr>
          <w:color w:val="221E1F"/>
          <w:sz w:val="32"/>
        </w:rPr>
        <w:t>We take this occasion to thank God, almighty for blessing us with his grace and taking our</w:t>
      </w:r>
      <w:r w:rsidR="00024F51" w:rsidRPr="003201EE">
        <w:rPr>
          <w:color w:val="221E1F"/>
          <w:sz w:val="32"/>
        </w:rPr>
        <w:t xml:space="preserve"> </w:t>
      </w:r>
      <w:r w:rsidRPr="003201EE">
        <w:rPr>
          <w:color w:val="221E1F"/>
          <w:sz w:val="32"/>
        </w:rPr>
        <w:t>endeavour to a successful culmination. We extend our sincere and heartfelt thanks to our</w:t>
      </w:r>
      <w:r w:rsidR="00024F51" w:rsidRPr="003201EE">
        <w:rPr>
          <w:color w:val="221E1F"/>
          <w:sz w:val="32"/>
        </w:rPr>
        <w:t xml:space="preserve"> </w:t>
      </w:r>
      <w:r w:rsidRPr="003201EE">
        <w:rPr>
          <w:color w:val="221E1F"/>
          <w:sz w:val="32"/>
        </w:rPr>
        <w:t xml:space="preserve">esteemed guide, </w:t>
      </w:r>
      <w:r w:rsidRPr="003201EE">
        <w:rPr>
          <w:b/>
          <w:color w:val="221E1F"/>
          <w:sz w:val="32"/>
        </w:rPr>
        <w:t xml:space="preserve">Dr Ramesh Prajapati </w:t>
      </w:r>
      <w:r w:rsidRPr="003201EE">
        <w:rPr>
          <w:color w:val="221E1F"/>
          <w:sz w:val="32"/>
        </w:rPr>
        <w:t>for providing us with the right guidance and advice at the</w:t>
      </w:r>
      <w:r w:rsidR="00024F51" w:rsidRPr="003201EE">
        <w:rPr>
          <w:color w:val="221E1F"/>
          <w:sz w:val="32"/>
        </w:rPr>
        <w:t xml:space="preserve"> </w:t>
      </w:r>
      <w:r w:rsidRPr="003201EE">
        <w:rPr>
          <w:color w:val="221E1F"/>
          <w:sz w:val="32"/>
        </w:rPr>
        <w:t>crucial junctures and for showing us the right way. We extend our sincere thanks to our</w:t>
      </w:r>
      <w:r w:rsidR="00024F51" w:rsidRPr="003201EE">
        <w:rPr>
          <w:color w:val="221E1F"/>
          <w:sz w:val="32"/>
        </w:rPr>
        <w:t xml:space="preserve"> </w:t>
      </w:r>
      <w:r w:rsidRPr="003201EE">
        <w:rPr>
          <w:color w:val="221E1F"/>
          <w:sz w:val="32"/>
        </w:rPr>
        <w:t xml:space="preserve">respected head of the division </w:t>
      </w:r>
      <w:r w:rsidRPr="003201EE">
        <w:rPr>
          <w:b/>
          <w:color w:val="221E1F"/>
          <w:sz w:val="32"/>
        </w:rPr>
        <w:t>Prof. Vijaykumar B Gadhvi</w:t>
      </w:r>
      <w:r w:rsidRPr="003201EE">
        <w:rPr>
          <w:color w:val="221E1F"/>
          <w:sz w:val="32"/>
        </w:rPr>
        <w:t>, for allowing us to use the facilities available.</w:t>
      </w:r>
      <w:r w:rsidR="00024F51" w:rsidRPr="003201EE">
        <w:rPr>
          <w:color w:val="221E1F"/>
          <w:sz w:val="32"/>
        </w:rPr>
        <w:t xml:space="preserve"> </w:t>
      </w:r>
      <w:r w:rsidRPr="003201EE">
        <w:rPr>
          <w:color w:val="221E1F"/>
          <w:sz w:val="32"/>
        </w:rPr>
        <w:t>We would like to thank the other faculty members also, at this occasion. Last but not the</w:t>
      </w:r>
      <w:r w:rsidR="00024F51" w:rsidRPr="003201EE">
        <w:rPr>
          <w:color w:val="221E1F"/>
          <w:sz w:val="32"/>
        </w:rPr>
        <w:t xml:space="preserve"> </w:t>
      </w:r>
      <w:r w:rsidRPr="003201EE">
        <w:rPr>
          <w:color w:val="221E1F"/>
          <w:sz w:val="32"/>
        </w:rPr>
        <w:t>least; we would like to thank friends for the support and encouragement they have given us</w:t>
      </w:r>
      <w:r w:rsidR="00024F51" w:rsidRPr="003201EE">
        <w:rPr>
          <w:color w:val="221E1F"/>
          <w:sz w:val="32"/>
        </w:rPr>
        <w:t xml:space="preserve"> </w:t>
      </w:r>
      <w:r w:rsidRPr="003201EE">
        <w:rPr>
          <w:color w:val="221E1F"/>
          <w:sz w:val="32"/>
        </w:rPr>
        <w:t>during</w:t>
      </w:r>
      <w:r w:rsidR="00024F51" w:rsidRPr="003201EE">
        <w:rPr>
          <w:color w:val="221E1F"/>
          <w:sz w:val="32"/>
        </w:rPr>
        <w:t xml:space="preserve"> </w:t>
      </w:r>
      <w:r w:rsidRPr="003201EE">
        <w:rPr>
          <w:color w:val="221E1F"/>
          <w:sz w:val="32"/>
        </w:rPr>
        <w:t>the course of our work.</w:t>
      </w:r>
    </w:p>
    <w:p w:rsidR="00023240" w:rsidRPr="003201EE" w:rsidRDefault="00023240" w:rsidP="003201EE"/>
    <w:p w:rsidR="00E50B4C" w:rsidRPr="003201EE" w:rsidRDefault="00E50B4C" w:rsidP="003201EE"/>
    <w:p w:rsidR="0031089A" w:rsidRDefault="00E50B4C" w:rsidP="003201EE">
      <w:pPr>
        <w:sectPr w:rsidR="0031089A" w:rsidSect="008B0A27">
          <w:pgSz w:w="12240" w:h="15840"/>
          <w:pgMar w:top="680" w:right="880" w:bottom="280" w:left="540" w:header="0" w:footer="432" w:gutter="0"/>
          <w:cols w:space="720"/>
          <w:titlePg/>
          <w:docGrid w:linePitch="299"/>
        </w:sectPr>
      </w:pPr>
      <w:r w:rsidRPr="003201EE">
        <w:br w:type="page"/>
      </w:r>
    </w:p>
    <w:p w:rsidR="00E50B4C" w:rsidRPr="003201EE" w:rsidRDefault="00E50B4C" w:rsidP="003201EE"/>
    <w:p w:rsidR="00E30104" w:rsidRDefault="00E30104" w:rsidP="003201EE">
      <w:pPr>
        <w:spacing w:line="276" w:lineRule="auto"/>
        <w:ind w:left="2160" w:firstLine="720"/>
        <w:rPr>
          <w:sz w:val="36"/>
        </w:rPr>
      </w:pPr>
    </w:p>
    <w:p w:rsidR="00E50B4C" w:rsidRPr="003201EE" w:rsidRDefault="00E50B4C" w:rsidP="003201EE">
      <w:pPr>
        <w:spacing w:line="276" w:lineRule="auto"/>
        <w:ind w:left="2160" w:firstLine="720"/>
        <w:rPr>
          <w:sz w:val="36"/>
        </w:rPr>
      </w:pPr>
      <w:r w:rsidRPr="003201EE">
        <w:rPr>
          <w:sz w:val="36"/>
        </w:rPr>
        <w:t>TABLE OF CONTENTS</w:t>
      </w:r>
    </w:p>
    <w:p w:rsidR="000727ED" w:rsidRPr="003201EE" w:rsidRDefault="000727ED" w:rsidP="003201EE">
      <w:pPr>
        <w:spacing w:line="276" w:lineRule="auto"/>
        <w:rPr>
          <w:sz w:val="32"/>
        </w:rPr>
      </w:pPr>
    </w:p>
    <w:p w:rsidR="00E50B4C" w:rsidRPr="003201EE" w:rsidRDefault="00E50B4C" w:rsidP="003201EE">
      <w:pPr>
        <w:spacing w:line="276" w:lineRule="auto"/>
        <w:rPr>
          <w:sz w:val="32"/>
        </w:rPr>
      </w:pPr>
    </w:p>
    <w:p w:rsidR="00E50B4C" w:rsidRPr="003201EE" w:rsidRDefault="00E50B4C" w:rsidP="003201EE">
      <w:pPr>
        <w:pStyle w:val="ListParagraph"/>
        <w:numPr>
          <w:ilvl w:val="0"/>
          <w:numId w:val="10"/>
        </w:numPr>
        <w:spacing w:line="276" w:lineRule="auto"/>
        <w:rPr>
          <w:sz w:val="28"/>
        </w:rPr>
      </w:pPr>
      <w:r w:rsidRPr="003201EE">
        <w:rPr>
          <w:sz w:val="28"/>
        </w:rPr>
        <w:t>Acknowledgement……………………………………………….i</w:t>
      </w:r>
    </w:p>
    <w:p w:rsidR="00E50B4C" w:rsidRPr="003201EE" w:rsidRDefault="00E50B4C" w:rsidP="003201EE">
      <w:pPr>
        <w:pStyle w:val="ListParagraph"/>
        <w:numPr>
          <w:ilvl w:val="0"/>
          <w:numId w:val="10"/>
        </w:numPr>
        <w:spacing w:line="276" w:lineRule="auto"/>
        <w:rPr>
          <w:sz w:val="28"/>
        </w:rPr>
      </w:pPr>
      <w:r w:rsidRPr="003201EE">
        <w:rPr>
          <w:sz w:val="28"/>
        </w:rPr>
        <w:t>Abstract………………………………………………………….ii</w:t>
      </w:r>
    </w:p>
    <w:p w:rsidR="00E50B4C" w:rsidRPr="003201EE" w:rsidRDefault="00E50B4C" w:rsidP="003201EE">
      <w:pPr>
        <w:pStyle w:val="ListParagraph"/>
        <w:numPr>
          <w:ilvl w:val="0"/>
          <w:numId w:val="10"/>
        </w:numPr>
        <w:spacing w:line="276" w:lineRule="auto"/>
        <w:rPr>
          <w:sz w:val="28"/>
        </w:rPr>
      </w:pPr>
      <w:r w:rsidRPr="003201EE">
        <w:rPr>
          <w:sz w:val="28"/>
        </w:rPr>
        <w:t>Table of content…………………………………………………iii</w:t>
      </w:r>
    </w:p>
    <w:p w:rsidR="000727ED" w:rsidRPr="003201EE" w:rsidRDefault="000727ED" w:rsidP="003201EE">
      <w:pPr>
        <w:spacing w:line="276" w:lineRule="auto"/>
        <w:rPr>
          <w:sz w:val="28"/>
        </w:rPr>
      </w:pPr>
    </w:p>
    <w:p w:rsidR="000727ED" w:rsidRPr="005434C7" w:rsidRDefault="000727ED" w:rsidP="005434C7">
      <w:pPr>
        <w:spacing w:line="360" w:lineRule="auto"/>
        <w:rPr>
          <w:sz w:val="24"/>
        </w:rPr>
      </w:pPr>
    </w:p>
    <w:p w:rsidR="00E50B4C" w:rsidRPr="005434C7" w:rsidRDefault="00E50B4C" w:rsidP="005434C7">
      <w:pPr>
        <w:spacing w:line="360" w:lineRule="auto"/>
        <w:rPr>
          <w:sz w:val="20"/>
        </w:rPr>
      </w:pPr>
    </w:p>
    <w:p w:rsidR="00E50B4C" w:rsidRPr="005434C7" w:rsidRDefault="00E50B4C" w:rsidP="005434C7">
      <w:pPr>
        <w:spacing w:line="360" w:lineRule="auto"/>
        <w:jc w:val="center"/>
        <w:rPr>
          <w:sz w:val="24"/>
        </w:rPr>
      </w:pPr>
      <w:r w:rsidRPr="005434C7">
        <w:rPr>
          <w:sz w:val="24"/>
        </w:rPr>
        <w:t>1 Introduction……………………………………………………………………..</w:t>
      </w:r>
    </w:p>
    <w:p w:rsidR="00E50B4C" w:rsidRPr="005434C7" w:rsidRDefault="00E50B4C" w:rsidP="005434C7">
      <w:pPr>
        <w:spacing w:line="360" w:lineRule="auto"/>
        <w:jc w:val="center"/>
        <w:rPr>
          <w:sz w:val="24"/>
        </w:rPr>
      </w:pPr>
      <w:r w:rsidRPr="005434C7">
        <w:rPr>
          <w:sz w:val="24"/>
        </w:rPr>
        <w:t>1.1 Problem Summary…………………………………………………………….</w:t>
      </w:r>
    </w:p>
    <w:p w:rsidR="00E50B4C" w:rsidRPr="005434C7" w:rsidRDefault="00E50B4C" w:rsidP="005434C7">
      <w:pPr>
        <w:spacing w:line="360" w:lineRule="auto"/>
        <w:jc w:val="center"/>
        <w:rPr>
          <w:sz w:val="24"/>
        </w:rPr>
      </w:pPr>
      <w:r w:rsidRPr="005434C7">
        <w:rPr>
          <w:sz w:val="24"/>
        </w:rPr>
        <w:t>1.2 Project Purpose………………………………………………………………..</w:t>
      </w:r>
    </w:p>
    <w:p w:rsidR="00E50B4C" w:rsidRPr="005434C7" w:rsidRDefault="00E50B4C" w:rsidP="005434C7">
      <w:pPr>
        <w:spacing w:line="360" w:lineRule="auto"/>
        <w:jc w:val="center"/>
        <w:rPr>
          <w:sz w:val="24"/>
        </w:rPr>
      </w:pPr>
      <w:r w:rsidRPr="005434C7">
        <w:rPr>
          <w:sz w:val="24"/>
        </w:rPr>
        <w:t>1.3 Objectives…………………………………………………………………….</w:t>
      </w:r>
    </w:p>
    <w:p w:rsidR="00E50B4C" w:rsidRPr="005434C7" w:rsidRDefault="00E50B4C" w:rsidP="005434C7">
      <w:pPr>
        <w:spacing w:line="360" w:lineRule="auto"/>
        <w:jc w:val="center"/>
        <w:rPr>
          <w:sz w:val="24"/>
        </w:rPr>
      </w:pPr>
      <w:r w:rsidRPr="005434C7">
        <w:rPr>
          <w:sz w:val="24"/>
        </w:rPr>
        <w:t>1.4 Project Future Scope………………………………………………………….</w:t>
      </w:r>
    </w:p>
    <w:p w:rsidR="00E50B4C" w:rsidRPr="005434C7" w:rsidRDefault="00E50B4C" w:rsidP="005434C7">
      <w:pPr>
        <w:spacing w:line="360" w:lineRule="auto"/>
        <w:jc w:val="center"/>
        <w:rPr>
          <w:sz w:val="24"/>
        </w:rPr>
      </w:pPr>
      <w:r w:rsidRPr="005434C7">
        <w:rPr>
          <w:sz w:val="24"/>
        </w:rPr>
        <w:t>1.5 Problem Specification………………………………………………………...</w:t>
      </w:r>
    </w:p>
    <w:p w:rsidR="00E50B4C" w:rsidRPr="005434C7" w:rsidRDefault="00E50B4C" w:rsidP="005434C7">
      <w:pPr>
        <w:spacing w:line="360" w:lineRule="auto"/>
        <w:jc w:val="center"/>
        <w:rPr>
          <w:sz w:val="24"/>
        </w:rPr>
      </w:pPr>
      <w:r w:rsidRPr="005434C7">
        <w:rPr>
          <w:sz w:val="24"/>
        </w:rPr>
        <w:t>1.6 Technology……………………………………………………………………</w:t>
      </w:r>
    </w:p>
    <w:p w:rsidR="00E50B4C" w:rsidRPr="005434C7" w:rsidRDefault="00E50B4C" w:rsidP="005434C7">
      <w:pPr>
        <w:spacing w:line="360" w:lineRule="auto"/>
        <w:jc w:val="center"/>
        <w:rPr>
          <w:sz w:val="24"/>
        </w:rPr>
      </w:pPr>
      <w:r w:rsidRPr="005434C7">
        <w:rPr>
          <w:sz w:val="24"/>
        </w:rPr>
        <w:t>1.7 Literature Review……………………………………………………………..</w:t>
      </w:r>
    </w:p>
    <w:p w:rsidR="00E50B4C" w:rsidRPr="005434C7" w:rsidRDefault="00E50B4C" w:rsidP="005434C7">
      <w:pPr>
        <w:spacing w:line="360" w:lineRule="auto"/>
        <w:jc w:val="center"/>
        <w:rPr>
          <w:sz w:val="24"/>
        </w:rPr>
      </w:pPr>
      <w:r w:rsidRPr="005434C7">
        <w:rPr>
          <w:sz w:val="24"/>
        </w:rPr>
        <w:t>1.8 Project Planning……………………………………………………………….</w:t>
      </w:r>
    </w:p>
    <w:p w:rsidR="00E50B4C" w:rsidRPr="005434C7" w:rsidRDefault="00E50B4C" w:rsidP="005434C7">
      <w:pPr>
        <w:spacing w:line="360" w:lineRule="auto"/>
        <w:jc w:val="center"/>
        <w:rPr>
          <w:sz w:val="24"/>
        </w:rPr>
      </w:pPr>
      <w:r w:rsidRPr="005434C7">
        <w:rPr>
          <w:sz w:val="24"/>
        </w:rPr>
        <w:t>2 Software Requirements and Specifications……………………………….......</w:t>
      </w:r>
    </w:p>
    <w:p w:rsidR="00E50B4C" w:rsidRPr="005434C7" w:rsidRDefault="00E50B4C" w:rsidP="005434C7">
      <w:pPr>
        <w:spacing w:line="360" w:lineRule="auto"/>
        <w:jc w:val="center"/>
        <w:rPr>
          <w:sz w:val="24"/>
        </w:rPr>
      </w:pPr>
      <w:r w:rsidRPr="005434C7">
        <w:rPr>
          <w:sz w:val="24"/>
        </w:rPr>
        <w:t>2.1 User Characteristics…………………………………………………………..</w:t>
      </w:r>
    </w:p>
    <w:p w:rsidR="00E50B4C" w:rsidRPr="005434C7" w:rsidRDefault="00E50B4C" w:rsidP="005434C7">
      <w:pPr>
        <w:spacing w:line="360" w:lineRule="auto"/>
        <w:jc w:val="center"/>
        <w:rPr>
          <w:sz w:val="24"/>
        </w:rPr>
      </w:pPr>
      <w:r w:rsidRPr="005434C7">
        <w:rPr>
          <w:sz w:val="24"/>
        </w:rPr>
        <w:t>2.2 System Characteristics………………………………………………………..</w:t>
      </w:r>
    </w:p>
    <w:p w:rsidR="00E50B4C" w:rsidRPr="005434C7" w:rsidRDefault="00E50B4C" w:rsidP="005434C7">
      <w:pPr>
        <w:spacing w:line="360" w:lineRule="auto"/>
        <w:jc w:val="center"/>
        <w:rPr>
          <w:sz w:val="24"/>
        </w:rPr>
      </w:pPr>
      <w:r w:rsidRPr="005434C7">
        <w:rPr>
          <w:sz w:val="24"/>
        </w:rPr>
        <w:t>2.3 Software Requirement…………………………………………………………</w:t>
      </w:r>
    </w:p>
    <w:p w:rsidR="00E50B4C" w:rsidRPr="005434C7" w:rsidRDefault="00E50B4C" w:rsidP="005434C7">
      <w:pPr>
        <w:spacing w:line="360" w:lineRule="auto"/>
        <w:jc w:val="center"/>
        <w:rPr>
          <w:sz w:val="24"/>
        </w:rPr>
      </w:pPr>
      <w:r w:rsidRPr="005434C7">
        <w:rPr>
          <w:sz w:val="24"/>
        </w:rPr>
        <w:t>2.4 Hardware Requirement………………………………………………………..</w:t>
      </w:r>
    </w:p>
    <w:p w:rsidR="00E50B4C" w:rsidRPr="005434C7" w:rsidRDefault="00E50B4C" w:rsidP="005434C7">
      <w:pPr>
        <w:spacing w:line="360" w:lineRule="auto"/>
        <w:jc w:val="center"/>
        <w:rPr>
          <w:sz w:val="24"/>
        </w:rPr>
      </w:pPr>
      <w:r w:rsidRPr="005434C7">
        <w:rPr>
          <w:sz w:val="24"/>
        </w:rPr>
        <w:t>2.5 Functional Requirement……………………………………………………….</w:t>
      </w:r>
    </w:p>
    <w:p w:rsidR="00E50B4C" w:rsidRPr="005434C7" w:rsidRDefault="00E50B4C" w:rsidP="005434C7">
      <w:pPr>
        <w:spacing w:line="360" w:lineRule="auto"/>
        <w:jc w:val="center"/>
        <w:rPr>
          <w:sz w:val="24"/>
        </w:rPr>
      </w:pPr>
      <w:r w:rsidRPr="005434C7">
        <w:rPr>
          <w:sz w:val="24"/>
        </w:rPr>
        <w:t>2.6 Special Requirement…………………………………………………………..</w:t>
      </w:r>
    </w:p>
    <w:p w:rsidR="00E50B4C" w:rsidRPr="005434C7" w:rsidRDefault="00E50B4C" w:rsidP="005434C7">
      <w:pPr>
        <w:spacing w:line="360" w:lineRule="auto"/>
        <w:jc w:val="center"/>
        <w:rPr>
          <w:sz w:val="24"/>
        </w:rPr>
      </w:pPr>
      <w:r w:rsidRPr="005434C7">
        <w:rPr>
          <w:sz w:val="24"/>
        </w:rPr>
        <w:t>3 System Analysis…………………………………………………………………</w:t>
      </w:r>
    </w:p>
    <w:p w:rsidR="00E50B4C" w:rsidRPr="005434C7" w:rsidRDefault="00E50B4C" w:rsidP="005434C7">
      <w:pPr>
        <w:spacing w:line="360" w:lineRule="auto"/>
        <w:jc w:val="center"/>
        <w:rPr>
          <w:sz w:val="24"/>
        </w:rPr>
      </w:pPr>
      <w:r w:rsidRPr="005434C7">
        <w:rPr>
          <w:sz w:val="24"/>
        </w:rPr>
        <w:t>3.1 Study of Current System………………………………………………………</w:t>
      </w:r>
    </w:p>
    <w:p w:rsidR="00E50B4C" w:rsidRPr="005434C7" w:rsidRDefault="00E50B4C" w:rsidP="005434C7">
      <w:pPr>
        <w:spacing w:line="360" w:lineRule="auto"/>
        <w:jc w:val="center"/>
        <w:rPr>
          <w:sz w:val="24"/>
        </w:rPr>
      </w:pPr>
      <w:r w:rsidRPr="005434C7">
        <w:rPr>
          <w:sz w:val="24"/>
        </w:rPr>
        <w:t>3.2 Problem and Weaknesses of Current System………………………………….</w:t>
      </w:r>
    </w:p>
    <w:p w:rsidR="000727ED" w:rsidRPr="005434C7" w:rsidRDefault="00E50B4C" w:rsidP="005434C7">
      <w:pPr>
        <w:spacing w:line="360" w:lineRule="auto"/>
        <w:jc w:val="center"/>
        <w:rPr>
          <w:sz w:val="24"/>
        </w:rPr>
      </w:pPr>
      <w:r w:rsidRPr="005434C7">
        <w:rPr>
          <w:sz w:val="24"/>
        </w:rPr>
        <w:t>3.3 Requirements of New System …………………………………………………</w:t>
      </w:r>
    </w:p>
    <w:p w:rsidR="000727ED" w:rsidRPr="005434C7" w:rsidRDefault="00E50B4C" w:rsidP="005434C7">
      <w:pPr>
        <w:spacing w:line="360" w:lineRule="auto"/>
        <w:jc w:val="center"/>
        <w:rPr>
          <w:sz w:val="24"/>
        </w:rPr>
      </w:pPr>
      <w:r w:rsidRPr="005434C7">
        <w:rPr>
          <w:sz w:val="24"/>
        </w:rPr>
        <w:t>3.4 System Feasibility……………………………………………………………..</w:t>
      </w:r>
    </w:p>
    <w:p w:rsidR="000727ED" w:rsidRPr="005434C7" w:rsidRDefault="00E50B4C" w:rsidP="005434C7">
      <w:pPr>
        <w:spacing w:line="360" w:lineRule="auto"/>
        <w:jc w:val="center"/>
        <w:rPr>
          <w:sz w:val="24"/>
        </w:rPr>
      </w:pPr>
      <w:r w:rsidRPr="005434C7">
        <w:rPr>
          <w:sz w:val="24"/>
        </w:rPr>
        <w:t>3.5 Features of New System……………………………………………………….</w:t>
      </w:r>
    </w:p>
    <w:p w:rsidR="000727ED" w:rsidRPr="005434C7" w:rsidRDefault="00E50B4C" w:rsidP="005434C7">
      <w:pPr>
        <w:spacing w:line="360" w:lineRule="auto"/>
        <w:jc w:val="center"/>
        <w:rPr>
          <w:sz w:val="24"/>
        </w:rPr>
      </w:pPr>
      <w:r w:rsidRPr="005434C7">
        <w:rPr>
          <w:sz w:val="24"/>
        </w:rPr>
        <w:t xml:space="preserve">3.6 Functional and </w:t>
      </w:r>
      <w:r w:rsidR="000727ED" w:rsidRPr="005434C7">
        <w:rPr>
          <w:sz w:val="24"/>
        </w:rPr>
        <w:t>Behavioral</w:t>
      </w:r>
      <w:r w:rsidRPr="005434C7">
        <w:rPr>
          <w:sz w:val="24"/>
        </w:rPr>
        <w:t xml:space="preserve"> modeling…………………………………………</w:t>
      </w:r>
    </w:p>
    <w:p w:rsidR="007561DB" w:rsidRDefault="00E50B4C" w:rsidP="007561DB">
      <w:pPr>
        <w:spacing w:line="360" w:lineRule="auto"/>
        <w:jc w:val="center"/>
        <w:rPr>
          <w:sz w:val="24"/>
        </w:rPr>
        <w:sectPr w:rsidR="007561DB" w:rsidSect="008B0A27">
          <w:pgSz w:w="12240" w:h="15840"/>
          <w:pgMar w:top="680" w:right="880" w:bottom="280" w:left="540" w:header="0" w:footer="432" w:gutter="0"/>
          <w:cols w:space="720"/>
          <w:titlePg/>
          <w:docGrid w:linePitch="299"/>
        </w:sectPr>
      </w:pPr>
      <w:r w:rsidRPr="005434C7">
        <w:rPr>
          <w:sz w:val="24"/>
        </w:rPr>
        <w:t>3.7 Data Modeling………………………………………………………………</w:t>
      </w:r>
    </w:p>
    <w:p w:rsidR="003201EE" w:rsidRPr="005434C7" w:rsidRDefault="003201EE" w:rsidP="005434C7">
      <w:pPr>
        <w:spacing w:line="360" w:lineRule="auto"/>
        <w:rPr>
          <w:sz w:val="24"/>
        </w:rPr>
      </w:pPr>
    </w:p>
    <w:p w:rsidR="003201EE" w:rsidRDefault="003201EE" w:rsidP="003201EE">
      <w:pPr>
        <w:spacing w:line="276" w:lineRule="auto"/>
        <w:rPr>
          <w:sz w:val="28"/>
        </w:rPr>
      </w:pPr>
    </w:p>
    <w:p w:rsidR="003201EE" w:rsidRDefault="003201EE" w:rsidP="003201EE">
      <w:pPr>
        <w:spacing w:line="276" w:lineRule="auto"/>
        <w:rPr>
          <w:sz w:val="28"/>
        </w:rPr>
      </w:pPr>
    </w:p>
    <w:p w:rsidR="003201EE" w:rsidRDefault="003201EE" w:rsidP="003201EE">
      <w:pPr>
        <w:spacing w:line="276" w:lineRule="auto"/>
        <w:rPr>
          <w:sz w:val="28"/>
        </w:rPr>
      </w:pPr>
    </w:p>
    <w:p w:rsidR="003201EE" w:rsidRPr="003201EE" w:rsidRDefault="003201EE" w:rsidP="003201EE">
      <w:pPr>
        <w:spacing w:line="276" w:lineRule="auto"/>
        <w:rPr>
          <w:sz w:val="28"/>
        </w:rPr>
      </w:pPr>
    </w:p>
    <w:p w:rsidR="003201EE" w:rsidRPr="003201EE" w:rsidRDefault="003201EE" w:rsidP="005434C7">
      <w:pPr>
        <w:spacing w:line="480" w:lineRule="auto"/>
        <w:jc w:val="center"/>
        <w:rPr>
          <w:sz w:val="24"/>
        </w:rPr>
      </w:pPr>
      <w:r w:rsidRPr="003201EE">
        <w:rPr>
          <w:sz w:val="24"/>
        </w:rPr>
        <w:t>3.8 Approaches and Justification…………………………………………………..</w:t>
      </w:r>
    </w:p>
    <w:p w:rsidR="003201EE" w:rsidRPr="003201EE" w:rsidRDefault="003201EE" w:rsidP="005434C7">
      <w:pPr>
        <w:spacing w:line="480" w:lineRule="auto"/>
        <w:jc w:val="center"/>
        <w:rPr>
          <w:sz w:val="24"/>
        </w:rPr>
      </w:pPr>
      <w:r w:rsidRPr="003201EE">
        <w:rPr>
          <w:sz w:val="24"/>
        </w:rPr>
        <w:t>4 System Design……………………………………………………………………</w:t>
      </w:r>
    </w:p>
    <w:p w:rsidR="003201EE" w:rsidRPr="003201EE" w:rsidRDefault="003201EE" w:rsidP="005434C7">
      <w:pPr>
        <w:spacing w:line="480" w:lineRule="auto"/>
        <w:jc w:val="center"/>
        <w:rPr>
          <w:sz w:val="24"/>
        </w:rPr>
      </w:pPr>
      <w:r w:rsidRPr="003201EE">
        <w:rPr>
          <w:sz w:val="24"/>
        </w:rPr>
        <w:t>4.0 Introduction……………………………………………………………………</w:t>
      </w:r>
    </w:p>
    <w:p w:rsidR="003201EE" w:rsidRPr="003201EE" w:rsidRDefault="003201EE" w:rsidP="005434C7">
      <w:pPr>
        <w:spacing w:line="480" w:lineRule="auto"/>
        <w:jc w:val="center"/>
        <w:rPr>
          <w:sz w:val="24"/>
        </w:rPr>
      </w:pPr>
      <w:r w:rsidRPr="003201EE">
        <w:rPr>
          <w:sz w:val="24"/>
        </w:rPr>
        <w:t>4.1 System Design &amp; Methodology……………………………………………….</w:t>
      </w:r>
    </w:p>
    <w:p w:rsidR="003201EE" w:rsidRPr="003201EE" w:rsidRDefault="003201EE" w:rsidP="005434C7">
      <w:pPr>
        <w:spacing w:line="480" w:lineRule="auto"/>
        <w:jc w:val="center"/>
        <w:rPr>
          <w:sz w:val="24"/>
        </w:rPr>
      </w:pPr>
      <w:r w:rsidRPr="003201EE">
        <w:rPr>
          <w:sz w:val="24"/>
        </w:rPr>
        <w:t>4.2 Database Design……………………………………………………………….</w:t>
      </w:r>
    </w:p>
    <w:p w:rsidR="003201EE" w:rsidRPr="003201EE" w:rsidRDefault="003201EE" w:rsidP="005434C7">
      <w:pPr>
        <w:spacing w:line="480" w:lineRule="auto"/>
        <w:jc w:val="center"/>
        <w:rPr>
          <w:sz w:val="24"/>
        </w:rPr>
      </w:pPr>
      <w:r w:rsidRPr="003201EE">
        <w:rPr>
          <w:sz w:val="24"/>
        </w:rPr>
        <w:t>4.3 Input / Output and Interface Design…………………………………………</w:t>
      </w:r>
    </w:p>
    <w:p w:rsidR="003201EE" w:rsidRPr="003201EE" w:rsidRDefault="003201EE" w:rsidP="005434C7">
      <w:pPr>
        <w:spacing w:line="480" w:lineRule="auto"/>
        <w:jc w:val="center"/>
        <w:rPr>
          <w:sz w:val="24"/>
        </w:rPr>
      </w:pPr>
      <w:r w:rsidRPr="003201EE">
        <w:rPr>
          <w:sz w:val="24"/>
        </w:rPr>
        <w:t>5 Implementation………………………………………………………………….</w:t>
      </w:r>
    </w:p>
    <w:p w:rsidR="003201EE" w:rsidRPr="003201EE" w:rsidRDefault="003201EE" w:rsidP="005434C7">
      <w:pPr>
        <w:spacing w:line="480" w:lineRule="auto"/>
        <w:jc w:val="center"/>
        <w:rPr>
          <w:sz w:val="24"/>
        </w:rPr>
      </w:pPr>
      <w:r w:rsidRPr="003201EE">
        <w:rPr>
          <w:sz w:val="24"/>
        </w:rPr>
        <w:t>6 Testing…………………………………………………………………………..</w:t>
      </w:r>
    </w:p>
    <w:p w:rsidR="003201EE" w:rsidRPr="003201EE" w:rsidRDefault="003201EE" w:rsidP="005434C7">
      <w:pPr>
        <w:spacing w:line="480" w:lineRule="auto"/>
        <w:jc w:val="center"/>
        <w:rPr>
          <w:sz w:val="24"/>
        </w:rPr>
      </w:pPr>
      <w:r w:rsidRPr="003201EE">
        <w:rPr>
          <w:sz w:val="24"/>
        </w:rPr>
        <w:t>7 Conclusion and Discussion…………………………………………………….</w:t>
      </w:r>
    </w:p>
    <w:p w:rsidR="003201EE" w:rsidRPr="003201EE" w:rsidRDefault="003201EE" w:rsidP="005434C7">
      <w:pPr>
        <w:spacing w:line="480" w:lineRule="auto"/>
        <w:jc w:val="center"/>
        <w:rPr>
          <w:sz w:val="24"/>
        </w:rPr>
      </w:pPr>
      <w:r w:rsidRPr="003201EE">
        <w:rPr>
          <w:sz w:val="24"/>
        </w:rPr>
        <w:t>7.1 Limitation and Future Enhancement………………………………………….</w:t>
      </w:r>
    </w:p>
    <w:p w:rsidR="003201EE" w:rsidRPr="003201EE" w:rsidRDefault="003201EE" w:rsidP="005434C7">
      <w:pPr>
        <w:spacing w:line="480" w:lineRule="auto"/>
        <w:jc w:val="center"/>
        <w:rPr>
          <w:sz w:val="24"/>
        </w:rPr>
      </w:pPr>
      <w:r w:rsidRPr="003201EE">
        <w:rPr>
          <w:sz w:val="24"/>
        </w:rPr>
        <w:t>7.2 Self-Analysis of Project Viabilities………………………………………….</w:t>
      </w:r>
    </w:p>
    <w:p w:rsidR="003201EE" w:rsidRPr="003201EE" w:rsidRDefault="003201EE" w:rsidP="005434C7">
      <w:pPr>
        <w:spacing w:line="480" w:lineRule="auto"/>
        <w:jc w:val="center"/>
        <w:rPr>
          <w:sz w:val="24"/>
        </w:rPr>
      </w:pPr>
      <w:r w:rsidRPr="003201EE">
        <w:rPr>
          <w:sz w:val="24"/>
        </w:rPr>
        <w:t>7.3 Problem Encountered and Possible Solutions……………………………….</w:t>
      </w:r>
    </w:p>
    <w:p w:rsidR="003201EE" w:rsidRPr="003201EE" w:rsidRDefault="003201EE" w:rsidP="005434C7">
      <w:pPr>
        <w:spacing w:line="480" w:lineRule="auto"/>
        <w:jc w:val="center"/>
        <w:rPr>
          <w:sz w:val="24"/>
        </w:rPr>
      </w:pPr>
      <w:r w:rsidRPr="003201EE">
        <w:rPr>
          <w:sz w:val="24"/>
        </w:rPr>
        <w:t>7.4 Summary of Project Work……………………………………………………</w:t>
      </w:r>
    </w:p>
    <w:p w:rsidR="005434C7" w:rsidRDefault="003201EE" w:rsidP="005434C7">
      <w:pPr>
        <w:spacing w:line="480" w:lineRule="auto"/>
        <w:jc w:val="center"/>
        <w:rPr>
          <w:sz w:val="24"/>
        </w:rPr>
      </w:pPr>
      <w:r w:rsidRPr="003201EE">
        <w:rPr>
          <w:sz w:val="24"/>
        </w:rPr>
        <w:t>7.5 Work Reference……………………………………………………………….</w:t>
      </w:r>
    </w:p>
    <w:p w:rsidR="00E30104" w:rsidRDefault="00E30104" w:rsidP="005434C7">
      <w:pPr>
        <w:spacing w:line="480" w:lineRule="auto"/>
        <w:jc w:val="center"/>
        <w:rPr>
          <w:sz w:val="24"/>
        </w:rPr>
      </w:pPr>
    </w:p>
    <w:p w:rsidR="0031089A" w:rsidRDefault="005434C7">
      <w:pPr>
        <w:rPr>
          <w:sz w:val="24"/>
        </w:rPr>
        <w:sectPr w:rsidR="0031089A" w:rsidSect="008B0A27">
          <w:pgSz w:w="12240" w:h="15840"/>
          <w:pgMar w:top="680" w:right="880" w:bottom="280" w:left="540" w:header="0" w:footer="432" w:gutter="0"/>
          <w:cols w:space="720"/>
          <w:titlePg/>
          <w:docGrid w:linePitch="299"/>
        </w:sectPr>
      </w:pPr>
      <w:r>
        <w:rPr>
          <w:sz w:val="24"/>
        </w:rPr>
        <w:br w:type="page"/>
      </w:r>
    </w:p>
    <w:p w:rsidR="005434C7" w:rsidRDefault="005434C7">
      <w:pPr>
        <w:rPr>
          <w:sz w:val="24"/>
        </w:rPr>
      </w:pPr>
    </w:p>
    <w:p w:rsidR="00A03BE1" w:rsidRPr="003201EE" w:rsidRDefault="00A03BE1" w:rsidP="00A03BE1">
      <w:pPr>
        <w:pStyle w:val="Heading2"/>
        <w:ind w:left="4463" w:right="3668"/>
        <w:jc w:val="left"/>
        <w:rPr>
          <w:sz w:val="32"/>
        </w:rPr>
      </w:pPr>
      <w:r w:rsidRPr="003201EE">
        <w:rPr>
          <w:color w:val="221E1F"/>
          <w:sz w:val="32"/>
        </w:rPr>
        <w:t>ABSTRACT</w:t>
      </w:r>
    </w:p>
    <w:p w:rsidR="00A03BE1" w:rsidRDefault="00A03BE1" w:rsidP="00A03BE1">
      <w:pPr>
        <w:pStyle w:val="BodyText"/>
        <w:spacing w:before="1"/>
        <w:rPr>
          <w:b/>
          <w:sz w:val="40"/>
        </w:rPr>
      </w:pPr>
    </w:p>
    <w:p w:rsidR="00E30104" w:rsidRPr="003201EE" w:rsidRDefault="00E30104" w:rsidP="00A03BE1">
      <w:pPr>
        <w:pStyle w:val="BodyText"/>
        <w:spacing w:before="1"/>
        <w:rPr>
          <w:b/>
          <w:sz w:val="40"/>
        </w:rPr>
      </w:pPr>
    </w:p>
    <w:p w:rsidR="00A03BE1" w:rsidRPr="003201EE" w:rsidRDefault="00A03BE1" w:rsidP="00A03BE1">
      <w:pPr>
        <w:pStyle w:val="BodyText"/>
        <w:spacing w:line="276" w:lineRule="auto"/>
        <w:ind w:left="901" w:right="207"/>
      </w:pPr>
      <w:r w:rsidRPr="003201EE">
        <w:t>As the name specifies “PAYING GUEST ACCOMODATION SYSTEM” is a software developed for managing various activities in the PG.</w:t>
      </w:r>
    </w:p>
    <w:p w:rsidR="00A03BE1" w:rsidRPr="003201EE" w:rsidRDefault="00A03BE1" w:rsidP="00A03BE1">
      <w:pPr>
        <w:pStyle w:val="BodyText"/>
        <w:spacing w:before="9"/>
        <w:rPr>
          <w:sz w:val="22"/>
        </w:rPr>
      </w:pPr>
    </w:p>
    <w:p w:rsidR="00A03BE1" w:rsidRPr="003201EE" w:rsidRDefault="00A03BE1" w:rsidP="00A03BE1">
      <w:pPr>
        <w:pStyle w:val="BodyText"/>
        <w:spacing w:line="480" w:lineRule="auto"/>
        <w:ind w:left="901" w:right="710"/>
      </w:pPr>
      <w:r w:rsidRPr="003201EE">
        <w:rPr>
          <w:color w:val="221E1F"/>
        </w:rPr>
        <w:t>User need to specify their requirement the system will match the user requirement with the Details in the database and after finding the match the required details are given to the user.</w:t>
      </w:r>
    </w:p>
    <w:p w:rsidR="00A03BE1" w:rsidRPr="003201EE" w:rsidRDefault="00A03BE1" w:rsidP="00A03BE1">
      <w:pPr>
        <w:pStyle w:val="BodyText"/>
        <w:spacing w:line="470" w:lineRule="auto"/>
        <w:ind w:left="901" w:right="207"/>
      </w:pPr>
      <w:r w:rsidRPr="003201EE">
        <w:rPr>
          <w:color w:val="221E1F"/>
        </w:rPr>
        <w:t>The system will have a Admin page from which he can add details about the rooms. This will reduce the effort required by the new students and existing student in searching room and other useful things.</w:t>
      </w:r>
    </w:p>
    <w:p w:rsidR="00A03BE1" w:rsidRPr="003201EE" w:rsidRDefault="00A03BE1" w:rsidP="00A03BE1">
      <w:pPr>
        <w:pStyle w:val="BodyText"/>
        <w:spacing w:line="444" w:lineRule="auto"/>
        <w:ind w:left="901"/>
      </w:pPr>
      <w:r w:rsidRPr="003201EE">
        <w:t>Identification of the drawbacks of the existing system leads to the designing of computerized system that will be compatible to the existing system with the system, which is more user friendly and more GUI oriented. We can improve the efficiency of the system, thus overcome the drawbacks of the existing system.</w:t>
      </w:r>
    </w:p>
    <w:p w:rsidR="00A03BE1" w:rsidRPr="003201EE" w:rsidRDefault="00A03BE1" w:rsidP="00A03BE1">
      <w:pPr>
        <w:pStyle w:val="BodyText"/>
        <w:spacing w:before="135"/>
        <w:ind w:left="2080"/>
      </w:pPr>
      <w:r w:rsidRPr="003201EE">
        <w:rPr>
          <w:spacing w:val="-1"/>
        </w:rPr>
        <w:t xml:space="preserve">·Less human </w:t>
      </w:r>
      <w:r w:rsidRPr="003201EE">
        <w:t>error</w:t>
      </w:r>
    </w:p>
    <w:p w:rsidR="00A03BE1" w:rsidRPr="003201EE" w:rsidRDefault="00A03BE1" w:rsidP="00A03BE1">
      <w:pPr>
        <w:pStyle w:val="BodyText"/>
        <w:spacing w:before="10"/>
        <w:rPr>
          <w:sz w:val="36"/>
        </w:rPr>
      </w:pPr>
    </w:p>
    <w:p w:rsidR="00A03BE1" w:rsidRPr="003201EE" w:rsidRDefault="00A03BE1" w:rsidP="00A03BE1">
      <w:pPr>
        <w:pStyle w:val="BodyText"/>
        <w:ind w:left="2080"/>
      </w:pPr>
      <w:r w:rsidRPr="003201EE">
        <w:rPr>
          <w:spacing w:val="-1"/>
        </w:rPr>
        <w:t xml:space="preserve">·Strength and strain </w:t>
      </w:r>
      <w:r w:rsidRPr="003201EE">
        <w:t>of manual labour can be reduced</w:t>
      </w:r>
    </w:p>
    <w:p w:rsidR="00A03BE1" w:rsidRPr="003201EE" w:rsidRDefault="00A03BE1" w:rsidP="00A03BE1">
      <w:pPr>
        <w:pStyle w:val="BodyText"/>
        <w:spacing w:before="8"/>
        <w:rPr>
          <w:sz w:val="36"/>
        </w:rPr>
      </w:pPr>
    </w:p>
    <w:p w:rsidR="00A03BE1" w:rsidRPr="003201EE" w:rsidRDefault="00A03BE1" w:rsidP="00A03BE1">
      <w:pPr>
        <w:pStyle w:val="BodyText"/>
        <w:spacing w:before="1"/>
        <w:ind w:left="2080"/>
      </w:pPr>
      <w:r w:rsidRPr="003201EE">
        <w:t>·High security</w:t>
      </w:r>
    </w:p>
    <w:p w:rsidR="00A03BE1" w:rsidRPr="003201EE" w:rsidRDefault="00A03BE1" w:rsidP="00A03BE1">
      <w:pPr>
        <w:pStyle w:val="BodyText"/>
        <w:spacing w:before="9"/>
        <w:rPr>
          <w:sz w:val="36"/>
        </w:rPr>
      </w:pPr>
    </w:p>
    <w:p w:rsidR="00A03BE1" w:rsidRPr="003201EE" w:rsidRDefault="00A03BE1" w:rsidP="00A03BE1">
      <w:pPr>
        <w:pStyle w:val="BodyText"/>
        <w:spacing w:before="1"/>
        <w:ind w:left="2080"/>
      </w:pPr>
      <w:r w:rsidRPr="003201EE">
        <w:rPr>
          <w:spacing w:val="-1"/>
        </w:rPr>
        <w:t xml:space="preserve">·Data redundancy can </w:t>
      </w:r>
      <w:r w:rsidRPr="003201EE">
        <w:t>be avoided to some extent</w:t>
      </w:r>
    </w:p>
    <w:p w:rsidR="00A03BE1" w:rsidRPr="003201EE" w:rsidRDefault="00A03BE1" w:rsidP="00A03BE1">
      <w:pPr>
        <w:pStyle w:val="BodyText"/>
        <w:spacing w:before="9"/>
        <w:rPr>
          <w:sz w:val="36"/>
        </w:rPr>
      </w:pPr>
    </w:p>
    <w:p w:rsidR="00A03BE1" w:rsidRPr="003201EE" w:rsidRDefault="00A03BE1" w:rsidP="00A03BE1">
      <w:pPr>
        <w:pStyle w:val="BodyText"/>
        <w:spacing w:before="1"/>
        <w:ind w:left="2080"/>
      </w:pPr>
      <w:r w:rsidRPr="003201EE">
        <w:rPr>
          <w:spacing w:val="-1"/>
        </w:rPr>
        <w:t>·Data consistency</w:t>
      </w:r>
    </w:p>
    <w:p w:rsidR="00A03BE1" w:rsidRPr="003201EE" w:rsidRDefault="00A03BE1" w:rsidP="00A03BE1">
      <w:pPr>
        <w:pStyle w:val="BodyText"/>
        <w:rPr>
          <w:sz w:val="32"/>
        </w:rPr>
      </w:pPr>
    </w:p>
    <w:p w:rsidR="00A03BE1" w:rsidRPr="003201EE" w:rsidRDefault="00A03BE1" w:rsidP="00A03BE1">
      <w:pPr>
        <w:pStyle w:val="BodyText"/>
        <w:ind w:left="2080"/>
      </w:pPr>
      <w:r w:rsidRPr="003201EE">
        <w:rPr>
          <w:spacing w:val="-1"/>
        </w:rPr>
        <w:t xml:space="preserve">·Easy to </w:t>
      </w:r>
      <w:r w:rsidRPr="003201EE">
        <w:t>handle</w:t>
      </w:r>
    </w:p>
    <w:p w:rsidR="00A03BE1" w:rsidRPr="003201EE" w:rsidRDefault="00A03BE1" w:rsidP="00A03BE1">
      <w:pPr>
        <w:pStyle w:val="BodyText"/>
        <w:spacing w:before="9"/>
        <w:rPr>
          <w:sz w:val="28"/>
        </w:rPr>
      </w:pPr>
    </w:p>
    <w:p w:rsidR="00A03BE1" w:rsidRPr="003201EE" w:rsidRDefault="00A03BE1" w:rsidP="00A03BE1">
      <w:pPr>
        <w:pStyle w:val="BodyText"/>
        <w:ind w:left="2080"/>
      </w:pPr>
      <w:r w:rsidRPr="003201EE">
        <w:rPr>
          <w:spacing w:val="-1"/>
        </w:rPr>
        <w:t>·Easy data</w:t>
      </w:r>
      <w:r w:rsidRPr="003201EE">
        <w:t xml:space="preserve"> updating</w:t>
      </w:r>
    </w:p>
    <w:p w:rsidR="00A03BE1" w:rsidRPr="003201EE" w:rsidRDefault="00A03BE1" w:rsidP="00A03BE1">
      <w:pPr>
        <w:pStyle w:val="BodyText"/>
        <w:rPr>
          <w:sz w:val="28"/>
        </w:rPr>
      </w:pPr>
    </w:p>
    <w:p w:rsidR="00A03BE1" w:rsidRPr="003201EE" w:rsidRDefault="00A03BE1" w:rsidP="00A03BE1">
      <w:pPr>
        <w:pStyle w:val="BodyText"/>
        <w:ind w:left="2080"/>
      </w:pPr>
      <w:r w:rsidRPr="003201EE">
        <w:rPr>
          <w:spacing w:val="-1"/>
        </w:rPr>
        <w:t xml:space="preserve">·Easy record </w:t>
      </w:r>
      <w:r w:rsidRPr="003201EE">
        <w:t>keeping</w:t>
      </w:r>
    </w:p>
    <w:p w:rsidR="00A03BE1" w:rsidRPr="003201EE" w:rsidRDefault="00A03BE1" w:rsidP="00A03BE1">
      <w:pPr>
        <w:pStyle w:val="BodyText"/>
        <w:spacing w:before="11"/>
        <w:rPr>
          <w:sz w:val="28"/>
        </w:rPr>
      </w:pPr>
    </w:p>
    <w:p w:rsidR="00A03BE1" w:rsidRDefault="00A03BE1" w:rsidP="00A03BE1">
      <w:pPr>
        <w:pStyle w:val="BodyText"/>
        <w:ind w:left="2080"/>
      </w:pPr>
      <w:r w:rsidRPr="003201EE">
        <w:rPr>
          <w:spacing w:val="-1"/>
        </w:rPr>
        <w:t xml:space="preserve">·Backup data can be easily </w:t>
      </w:r>
      <w:r w:rsidRPr="003201EE">
        <w:t>generated</w:t>
      </w:r>
    </w:p>
    <w:p w:rsidR="0031089A" w:rsidRDefault="0031089A" w:rsidP="00A03BE1">
      <w:pPr>
        <w:pStyle w:val="BodyText"/>
        <w:ind w:left="2080"/>
        <w:sectPr w:rsidR="0031089A" w:rsidSect="008B0A27">
          <w:pgSz w:w="12240" w:h="15840"/>
          <w:pgMar w:top="680" w:right="880" w:bottom="280" w:left="540" w:header="0" w:footer="432" w:gutter="0"/>
          <w:cols w:space="720"/>
          <w:titlePg/>
          <w:docGrid w:linePitch="299"/>
        </w:sectPr>
      </w:pPr>
    </w:p>
    <w:p w:rsidR="0031089A" w:rsidRPr="003201EE" w:rsidRDefault="0031089A" w:rsidP="00A03BE1">
      <w:pPr>
        <w:pStyle w:val="BodyText"/>
        <w:ind w:left="2080"/>
      </w:pPr>
    </w:p>
    <w:p w:rsidR="005434C7" w:rsidRDefault="005434C7" w:rsidP="00A03BE1">
      <w:pPr>
        <w:spacing w:line="480" w:lineRule="auto"/>
        <w:rPr>
          <w:sz w:val="24"/>
        </w:rPr>
      </w:pPr>
    </w:p>
    <w:p w:rsidR="005434C7" w:rsidRDefault="005434C7" w:rsidP="005434C7">
      <w:pPr>
        <w:spacing w:line="480" w:lineRule="auto"/>
        <w:jc w:val="center"/>
        <w:rPr>
          <w:sz w:val="24"/>
        </w:rPr>
      </w:pPr>
    </w:p>
    <w:p w:rsidR="005434C7" w:rsidRDefault="005434C7" w:rsidP="005434C7">
      <w:pPr>
        <w:spacing w:line="480" w:lineRule="auto"/>
        <w:jc w:val="center"/>
        <w:rPr>
          <w:sz w:val="24"/>
        </w:rPr>
      </w:pPr>
    </w:p>
    <w:p w:rsidR="005434C7" w:rsidRDefault="005434C7" w:rsidP="005434C7">
      <w:pPr>
        <w:spacing w:line="480" w:lineRule="auto"/>
        <w:jc w:val="center"/>
        <w:rPr>
          <w:sz w:val="24"/>
        </w:rPr>
      </w:pPr>
    </w:p>
    <w:p w:rsidR="005434C7" w:rsidRDefault="005434C7" w:rsidP="005434C7">
      <w:pPr>
        <w:spacing w:line="480" w:lineRule="auto"/>
        <w:jc w:val="center"/>
        <w:rPr>
          <w:sz w:val="24"/>
        </w:rPr>
      </w:pPr>
    </w:p>
    <w:p w:rsidR="005434C7" w:rsidRDefault="005434C7" w:rsidP="005434C7">
      <w:pPr>
        <w:spacing w:line="480" w:lineRule="auto"/>
        <w:jc w:val="center"/>
        <w:rPr>
          <w:sz w:val="24"/>
        </w:rPr>
      </w:pPr>
    </w:p>
    <w:p w:rsidR="00A03BE1" w:rsidRDefault="00A03BE1" w:rsidP="00952F0C">
      <w:pPr>
        <w:spacing w:line="480" w:lineRule="auto"/>
        <w:rPr>
          <w:b/>
          <w:sz w:val="52"/>
        </w:rPr>
      </w:pPr>
    </w:p>
    <w:p w:rsidR="00A03BE1" w:rsidRPr="005434C7" w:rsidRDefault="00A03BE1" w:rsidP="00952F0C">
      <w:pPr>
        <w:spacing w:line="480" w:lineRule="auto"/>
        <w:rPr>
          <w:b/>
          <w:sz w:val="52"/>
        </w:rPr>
      </w:pPr>
    </w:p>
    <w:p w:rsidR="00023240" w:rsidRDefault="00A03BE1" w:rsidP="00A03BE1">
      <w:pPr>
        <w:jc w:val="center"/>
        <w:rPr>
          <w:b/>
          <w:sz w:val="44"/>
        </w:rPr>
      </w:pPr>
      <w:r w:rsidRPr="00A03BE1">
        <w:rPr>
          <w:b/>
          <w:sz w:val="44"/>
        </w:rPr>
        <w:t>CHAPTER 1</w:t>
      </w:r>
    </w:p>
    <w:p w:rsidR="00A03BE1" w:rsidRPr="00A03BE1" w:rsidRDefault="00A03BE1" w:rsidP="00A03BE1">
      <w:pPr>
        <w:jc w:val="center"/>
        <w:rPr>
          <w:b/>
          <w:sz w:val="44"/>
        </w:rPr>
      </w:pPr>
    </w:p>
    <w:p w:rsidR="00A03BE1" w:rsidRPr="00A03BE1" w:rsidRDefault="00A03BE1" w:rsidP="00A03BE1">
      <w:pPr>
        <w:jc w:val="center"/>
        <w:rPr>
          <w:b/>
          <w:sz w:val="44"/>
        </w:rPr>
        <w:sectPr w:rsidR="00A03BE1" w:rsidRPr="00A03BE1" w:rsidSect="008B0A27">
          <w:pgSz w:w="12240" w:h="15840"/>
          <w:pgMar w:top="680" w:right="880" w:bottom="280" w:left="540" w:header="0" w:footer="432" w:gutter="0"/>
          <w:cols w:space="720"/>
          <w:titlePg/>
          <w:docGrid w:linePitch="299"/>
        </w:sectPr>
      </w:pPr>
      <w:r w:rsidRPr="00A03BE1">
        <w:rPr>
          <w:b/>
          <w:sz w:val="44"/>
        </w:rPr>
        <w:t>INTRODUCTION</w:t>
      </w:r>
    </w:p>
    <w:p w:rsidR="00023240" w:rsidRPr="003201EE" w:rsidRDefault="00E24EA7" w:rsidP="009B69F8">
      <w:pPr>
        <w:pStyle w:val="Heading2"/>
        <w:ind w:left="4491"/>
        <w:jc w:val="left"/>
        <w:rPr>
          <w:sz w:val="32"/>
        </w:rPr>
      </w:pPr>
      <w:r w:rsidRPr="003201EE">
        <w:rPr>
          <w:color w:val="221E1F"/>
          <w:sz w:val="32"/>
        </w:rPr>
        <w:lastRenderedPageBreak/>
        <w:t>INTRODUCTION</w:t>
      </w:r>
    </w:p>
    <w:p w:rsidR="00023240" w:rsidRPr="003201EE" w:rsidRDefault="00023240" w:rsidP="003201EE">
      <w:pPr>
        <w:pStyle w:val="BodyText"/>
        <w:rPr>
          <w:b/>
          <w:sz w:val="36"/>
        </w:rPr>
      </w:pPr>
    </w:p>
    <w:p w:rsidR="00023240" w:rsidRPr="003201EE" w:rsidRDefault="00023240" w:rsidP="003201EE">
      <w:pPr>
        <w:pStyle w:val="BodyText"/>
        <w:spacing w:before="2"/>
        <w:rPr>
          <w:b/>
          <w:sz w:val="52"/>
        </w:rPr>
      </w:pPr>
    </w:p>
    <w:p w:rsidR="002E1BD6" w:rsidRPr="003201EE" w:rsidRDefault="00E24EA7" w:rsidP="003201EE">
      <w:pPr>
        <w:pStyle w:val="BodyText"/>
        <w:ind w:left="901" w:right="2147"/>
      </w:pPr>
      <w:r w:rsidRPr="003201EE">
        <w:t>In</w:t>
      </w:r>
      <w:r w:rsidR="00544C52" w:rsidRPr="003201EE">
        <w:t xml:space="preserve"> </w:t>
      </w:r>
      <w:r w:rsidRPr="003201EE">
        <w:t>PGAS</w:t>
      </w:r>
      <w:r w:rsidR="00544C52" w:rsidRPr="003201EE">
        <w:t xml:space="preserve"> </w:t>
      </w:r>
      <w:r w:rsidRPr="003201EE">
        <w:t>project</w:t>
      </w:r>
      <w:r w:rsidR="00544C52" w:rsidRPr="003201EE">
        <w:t xml:space="preserve"> </w:t>
      </w:r>
      <w:r w:rsidRPr="003201EE">
        <w:t>we</w:t>
      </w:r>
      <w:r w:rsidR="00544C52" w:rsidRPr="003201EE">
        <w:t xml:space="preserve"> </w:t>
      </w:r>
      <w:r w:rsidRPr="003201EE">
        <w:t>use</w:t>
      </w:r>
      <w:r w:rsidR="00544C52" w:rsidRPr="003201EE">
        <w:t xml:space="preserve"> </w:t>
      </w:r>
      <w:r w:rsidRPr="003201EE">
        <w:t>PHP</w:t>
      </w:r>
      <w:r w:rsidR="00544C52" w:rsidRPr="003201EE">
        <w:t xml:space="preserve"> </w:t>
      </w:r>
      <w:r w:rsidRPr="003201EE">
        <w:t>and</w:t>
      </w:r>
      <w:r w:rsidR="00544C52" w:rsidRPr="003201EE">
        <w:t xml:space="preserve"> </w:t>
      </w:r>
      <w:r w:rsidRPr="003201EE">
        <w:t>Mysql</w:t>
      </w:r>
      <w:r w:rsidR="00544C52" w:rsidRPr="003201EE">
        <w:t xml:space="preserve"> </w:t>
      </w:r>
      <w:r w:rsidRPr="003201EE">
        <w:t>database.</w:t>
      </w:r>
      <w:r w:rsidR="002E1BD6" w:rsidRPr="003201EE">
        <w:t xml:space="preserve"> </w:t>
      </w:r>
      <w:r w:rsidRPr="003201EE">
        <w:t>It has</w:t>
      </w:r>
      <w:r w:rsidR="002E1BD6" w:rsidRPr="003201EE">
        <w:t xml:space="preserve"> </w:t>
      </w:r>
      <w:r w:rsidRPr="003201EE">
        <w:t>three</w:t>
      </w:r>
      <w:r w:rsidR="002E1BD6" w:rsidRPr="003201EE">
        <w:t xml:space="preserve"> </w:t>
      </w:r>
      <w:r w:rsidRPr="003201EE">
        <w:t>modules.</w:t>
      </w:r>
    </w:p>
    <w:p w:rsidR="002E1BD6" w:rsidRPr="003201EE" w:rsidRDefault="002E1BD6" w:rsidP="003201EE">
      <w:pPr>
        <w:pStyle w:val="BodyText"/>
        <w:ind w:left="901" w:right="2147"/>
      </w:pPr>
    </w:p>
    <w:p w:rsidR="00023240" w:rsidRPr="003201EE" w:rsidRDefault="00E24EA7" w:rsidP="003201EE">
      <w:pPr>
        <w:pStyle w:val="BodyText"/>
        <w:ind w:left="901" w:right="2147"/>
      </w:pPr>
      <w:r w:rsidRPr="003201EE">
        <w:t>1.</w:t>
      </w:r>
      <w:r w:rsidR="002E1BD6" w:rsidRPr="003201EE">
        <w:t xml:space="preserve"> </w:t>
      </w:r>
      <w:r w:rsidRPr="003201EE">
        <w:t>Admin Module</w:t>
      </w:r>
    </w:p>
    <w:p w:rsidR="002E1BD6" w:rsidRPr="003201EE" w:rsidRDefault="00E24EA7" w:rsidP="003201EE">
      <w:pPr>
        <w:pStyle w:val="ListParagraph"/>
        <w:numPr>
          <w:ilvl w:val="0"/>
          <w:numId w:val="1"/>
        </w:numPr>
        <w:tabs>
          <w:tab w:val="left" w:pos="1083"/>
        </w:tabs>
        <w:ind w:left="901" w:right="7909"/>
        <w:rPr>
          <w:sz w:val="24"/>
        </w:rPr>
      </w:pPr>
      <w:r w:rsidRPr="003201EE">
        <w:rPr>
          <w:sz w:val="24"/>
        </w:rPr>
        <w:t>PG</w:t>
      </w:r>
      <w:r w:rsidR="002E1BD6" w:rsidRPr="003201EE">
        <w:rPr>
          <w:sz w:val="24"/>
        </w:rPr>
        <w:t xml:space="preserve"> </w:t>
      </w:r>
      <w:r w:rsidRPr="003201EE">
        <w:rPr>
          <w:sz w:val="24"/>
        </w:rPr>
        <w:t>Owner</w:t>
      </w:r>
      <w:r w:rsidR="002E1BD6" w:rsidRPr="003201EE">
        <w:rPr>
          <w:sz w:val="24"/>
        </w:rPr>
        <w:t>Module</w:t>
      </w:r>
    </w:p>
    <w:p w:rsidR="00023240" w:rsidRPr="003201EE" w:rsidRDefault="00E24EA7" w:rsidP="003201EE">
      <w:pPr>
        <w:pStyle w:val="ListParagraph"/>
        <w:numPr>
          <w:ilvl w:val="0"/>
          <w:numId w:val="1"/>
        </w:numPr>
        <w:tabs>
          <w:tab w:val="left" w:pos="1083"/>
        </w:tabs>
        <w:ind w:left="901" w:right="7909"/>
        <w:rPr>
          <w:sz w:val="24"/>
        </w:rPr>
      </w:pPr>
      <w:r w:rsidRPr="003201EE">
        <w:rPr>
          <w:sz w:val="24"/>
        </w:rPr>
        <w:t>User</w:t>
      </w:r>
      <w:r w:rsidR="002E1BD6" w:rsidRPr="003201EE">
        <w:rPr>
          <w:sz w:val="24"/>
        </w:rPr>
        <w:t xml:space="preserve"> </w:t>
      </w:r>
      <w:r w:rsidRPr="003201EE">
        <w:rPr>
          <w:sz w:val="24"/>
        </w:rPr>
        <w:t>Module</w:t>
      </w:r>
    </w:p>
    <w:p w:rsidR="00023240" w:rsidRPr="003201EE" w:rsidRDefault="00023240" w:rsidP="003201EE">
      <w:pPr>
        <w:pStyle w:val="BodyText"/>
      </w:pPr>
    </w:p>
    <w:p w:rsidR="00023240" w:rsidRPr="003201EE" w:rsidRDefault="00E24EA7" w:rsidP="003201EE">
      <w:pPr>
        <w:pStyle w:val="Heading6"/>
      </w:pPr>
      <w:r w:rsidRPr="003201EE">
        <w:t>Admin</w:t>
      </w:r>
      <w:r w:rsidR="002E1BD6" w:rsidRPr="003201EE">
        <w:t xml:space="preserve"> </w:t>
      </w:r>
      <w:r w:rsidRPr="003201EE">
        <w:t>Module</w:t>
      </w:r>
    </w:p>
    <w:p w:rsidR="002E1BD6" w:rsidRPr="003201EE" w:rsidRDefault="002E1BD6" w:rsidP="003201EE">
      <w:pPr>
        <w:pStyle w:val="Heading6"/>
      </w:pPr>
    </w:p>
    <w:p w:rsidR="00023240" w:rsidRPr="003201EE" w:rsidRDefault="00E24EA7" w:rsidP="003201EE">
      <w:pPr>
        <w:pStyle w:val="ListParagraph"/>
        <w:numPr>
          <w:ilvl w:val="1"/>
          <w:numId w:val="1"/>
        </w:numPr>
        <w:tabs>
          <w:tab w:val="left" w:pos="1622"/>
        </w:tabs>
        <w:ind w:left="1622" w:right="633" w:hanging="360"/>
        <w:rPr>
          <w:sz w:val="24"/>
        </w:rPr>
      </w:pPr>
      <w:r w:rsidRPr="003201EE">
        <w:rPr>
          <w:sz w:val="24"/>
        </w:rPr>
        <w:t>Dashboard:</w:t>
      </w:r>
      <w:r w:rsidR="002E1BD6" w:rsidRPr="003201EE">
        <w:rPr>
          <w:sz w:val="24"/>
        </w:rPr>
        <w:t xml:space="preserve"> </w:t>
      </w:r>
      <w:r w:rsidRPr="003201EE">
        <w:rPr>
          <w:sz w:val="24"/>
        </w:rPr>
        <w:t>In</w:t>
      </w:r>
      <w:r w:rsidR="002E1BD6" w:rsidRPr="003201EE">
        <w:rPr>
          <w:sz w:val="24"/>
        </w:rPr>
        <w:t xml:space="preserve"> </w:t>
      </w:r>
      <w:r w:rsidRPr="003201EE">
        <w:rPr>
          <w:sz w:val="24"/>
        </w:rPr>
        <w:t>this</w:t>
      </w:r>
      <w:r w:rsidR="002E1BD6" w:rsidRPr="003201EE">
        <w:rPr>
          <w:sz w:val="24"/>
        </w:rPr>
        <w:t xml:space="preserve"> </w:t>
      </w:r>
      <w:r w:rsidRPr="003201EE">
        <w:rPr>
          <w:sz w:val="24"/>
        </w:rPr>
        <w:t>section,</w:t>
      </w:r>
      <w:r w:rsidR="002E1BD6" w:rsidRPr="003201EE">
        <w:rPr>
          <w:sz w:val="24"/>
        </w:rPr>
        <w:t xml:space="preserve"> </w:t>
      </w:r>
      <w:r w:rsidRPr="003201EE">
        <w:rPr>
          <w:sz w:val="24"/>
        </w:rPr>
        <w:t>admin</w:t>
      </w:r>
      <w:r w:rsidR="002E1BD6" w:rsidRPr="003201EE">
        <w:rPr>
          <w:sz w:val="24"/>
        </w:rPr>
        <w:t xml:space="preserve"> </w:t>
      </w:r>
      <w:r w:rsidRPr="003201EE">
        <w:rPr>
          <w:sz w:val="24"/>
        </w:rPr>
        <w:t>can</w:t>
      </w:r>
      <w:r w:rsidR="002E1BD6" w:rsidRPr="003201EE">
        <w:rPr>
          <w:sz w:val="24"/>
        </w:rPr>
        <w:t xml:space="preserve"> </w:t>
      </w:r>
      <w:r w:rsidRPr="003201EE">
        <w:rPr>
          <w:sz w:val="24"/>
        </w:rPr>
        <w:t>see</w:t>
      </w:r>
      <w:r w:rsidR="002E1BD6" w:rsidRPr="003201EE">
        <w:rPr>
          <w:sz w:val="24"/>
        </w:rPr>
        <w:t xml:space="preserve"> </w:t>
      </w:r>
      <w:r w:rsidRPr="003201EE">
        <w:rPr>
          <w:sz w:val="24"/>
        </w:rPr>
        <w:t>all</w:t>
      </w:r>
      <w:r w:rsidR="002E1BD6" w:rsidRPr="003201EE">
        <w:rPr>
          <w:sz w:val="24"/>
        </w:rPr>
        <w:t xml:space="preserve"> </w:t>
      </w:r>
      <w:r w:rsidRPr="003201EE">
        <w:rPr>
          <w:sz w:val="24"/>
        </w:rPr>
        <w:t>detail in</w:t>
      </w:r>
      <w:r w:rsidR="002E1BD6" w:rsidRPr="003201EE">
        <w:rPr>
          <w:sz w:val="24"/>
        </w:rPr>
        <w:t xml:space="preserve"> </w:t>
      </w:r>
      <w:r w:rsidRPr="003201EE">
        <w:rPr>
          <w:sz w:val="24"/>
        </w:rPr>
        <w:t>brief</w:t>
      </w:r>
      <w:r w:rsidR="002E1BD6" w:rsidRPr="003201EE">
        <w:rPr>
          <w:sz w:val="24"/>
        </w:rPr>
        <w:t xml:space="preserve"> </w:t>
      </w:r>
      <w:r w:rsidRPr="003201EE">
        <w:rPr>
          <w:sz w:val="24"/>
        </w:rPr>
        <w:t>like</w:t>
      </w:r>
      <w:r w:rsidR="002E1BD6" w:rsidRPr="003201EE">
        <w:rPr>
          <w:sz w:val="24"/>
        </w:rPr>
        <w:t xml:space="preserve"> </w:t>
      </w:r>
      <w:r w:rsidR="00300162" w:rsidRPr="003201EE">
        <w:rPr>
          <w:sz w:val="24"/>
        </w:rPr>
        <w:t xml:space="preserve">total state, </w:t>
      </w:r>
      <w:r w:rsidRPr="003201EE">
        <w:rPr>
          <w:sz w:val="24"/>
        </w:rPr>
        <w:t>total</w:t>
      </w:r>
      <w:r w:rsidR="002E1BD6" w:rsidRPr="003201EE">
        <w:rPr>
          <w:sz w:val="24"/>
        </w:rPr>
        <w:t xml:space="preserve"> </w:t>
      </w:r>
      <w:r w:rsidRPr="003201EE">
        <w:rPr>
          <w:sz w:val="24"/>
        </w:rPr>
        <w:t>city,</w:t>
      </w:r>
      <w:r w:rsidR="002E1BD6" w:rsidRPr="003201EE">
        <w:rPr>
          <w:sz w:val="24"/>
        </w:rPr>
        <w:t xml:space="preserve"> </w:t>
      </w:r>
      <w:r w:rsidRPr="003201EE">
        <w:rPr>
          <w:sz w:val="24"/>
        </w:rPr>
        <w:t>total</w:t>
      </w:r>
      <w:r w:rsidR="002E1BD6" w:rsidRPr="003201EE">
        <w:rPr>
          <w:sz w:val="24"/>
        </w:rPr>
        <w:t xml:space="preserve"> </w:t>
      </w:r>
      <w:r w:rsidRPr="003201EE">
        <w:rPr>
          <w:sz w:val="24"/>
        </w:rPr>
        <w:t>owner</w:t>
      </w:r>
      <w:r w:rsidR="002E1BD6" w:rsidRPr="003201EE">
        <w:rPr>
          <w:sz w:val="24"/>
        </w:rPr>
        <w:t xml:space="preserve"> </w:t>
      </w:r>
      <w:r w:rsidRPr="003201EE">
        <w:rPr>
          <w:sz w:val="24"/>
        </w:rPr>
        <w:t>and total</w:t>
      </w:r>
      <w:r w:rsidR="002E1BD6" w:rsidRPr="003201EE">
        <w:rPr>
          <w:sz w:val="24"/>
        </w:rPr>
        <w:t xml:space="preserve"> </w:t>
      </w:r>
      <w:r w:rsidRPr="003201EE">
        <w:rPr>
          <w:sz w:val="24"/>
        </w:rPr>
        <w:t>pg.</w:t>
      </w:r>
    </w:p>
    <w:p w:rsidR="00023240" w:rsidRPr="003201EE" w:rsidRDefault="00E24EA7" w:rsidP="003201EE">
      <w:pPr>
        <w:pStyle w:val="ListParagraph"/>
        <w:numPr>
          <w:ilvl w:val="1"/>
          <w:numId w:val="1"/>
        </w:numPr>
        <w:tabs>
          <w:tab w:val="left" w:pos="1622"/>
        </w:tabs>
        <w:ind w:left="1622" w:hanging="361"/>
        <w:rPr>
          <w:sz w:val="24"/>
        </w:rPr>
      </w:pPr>
      <w:r w:rsidRPr="003201EE">
        <w:rPr>
          <w:sz w:val="24"/>
        </w:rPr>
        <w:t>State:</w:t>
      </w:r>
      <w:r w:rsidR="002E1BD6" w:rsidRPr="003201EE">
        <w:rPr>
          <w:sz w:val="24"/>
        </w:rPr>
        <w:t xml:space="preserve"> </w:t>
      </w:r>
      <w:r w:rsidRPr="003201EE">
        <w:rPr>
          <w:sz w:val="24"/>
        </w:rPr>
        <w:t>In</w:t>
      </w:r>
      <w:r w:rsidR="002E1BD6" w:rsidRPr="003201EE">
        <w:rPr>
          <w:sz w:val="24"/>
        </w:rPr>
        <w:t xml:space="preserve"> </w:t>
      </w:r>
      <w:r w:rsidRPr="003201EE">
        <w:rPr>
          <w:sz w:val="24"/>
        </w:rPr>
        <w:t>this</w:t>
      </w:r>
      <w:r w:rsidR="002E1BD6" w:rsidRPr="003201EE">
        <w:rPr>
          <w:sz w:val="24"/>
        </w:rPr>
        <w:t xml:space="preserve"> </w:t>
      </w:r>
      <w:r w:rsidRPr="003201EE">
        <w:rPr>
          <w:sz w:val="24"/>
        </w:rPr>
        <w:t>section,</w:t>
      </w:r>
      <w:r w:rsidR="002E1BD6" w:rsidRPr="003201EE">
        <w:rPr>
          <w:sz w:val="24"/>
        </w:rPr>
        <w:t xml:space="preserve"> </w:t>
      </w:r>
      <w:r w:rsidRPr="003201EE">
        <w:rPr>
          <w:sz w:val="24"/>
        </w:rPr>
        <w:t>admin</w:t>
      </w:r>
      <w:r w:rsidR="002E1BD6" w:rsidRPr="003201EE">
        <w:rPr>
          <w:sz w:val="24"/>
        </w:rPr>
        <w:t xml:space="preserve"> </w:t>
      </w:r>
      <w:r w:rsidRPr="003201EE">
        <w:rPr>
          <w:sz w:val="24"/>
        </w:rPr>
        <w:t>can</w:t>
      </w:r>
      <w:r w:rsidR="002E1BD6" w:rsidRPr="003201EE">
        <w:rPr>
          <w:sz w:val="24"/>
        </w:rPr>
        <w:t xml:space="preserve"> </w:t>
      </w:r>
      <w:r w:rsidRPr="003201EE">
        <w:rPr>
          <w:sz w:val="24"/>
        </w:rPr>
        <w:t>manage</w:t>
      </w:r>
      <w:r w:rsidR="002E1BD6" w:rsidRPr="003201EE">
        <w:rPr>
          <w:sz w:val="24"/>
        </w:rPr>
        <w:t xml:space="preserve"> </w:t>
      </w:r>
      <w:r w:rsidRPr="003201EE">
        <w:rPr>
          <w:sz w:val="24"/>
        </w:rPr>
        <w:t>state</w:t>
      </w:r>
      <w:r w:rsidR="002E1BD6" w:rsidRPr="003201EE">
        <w:rPr>
          <w:sz w:val="24"/>
        </w:rPr>
        <w:t xml:space="preserve"> </w:t>
      </w:r>
      <w:r w:rsidRPr="003201EE">
        <w:rPr>
          <w:sz w:val="24"/>
        </w:rPr>
        <w:t>(add/update).</w:t>
      </w:r>
    </w:p>
    <w:p w:rsidR="00023240" w:rsidRPr="003201EE" w:rsidRDefault="00E24EA7" w:rsidP="003201EE">
      <w:pPr>
        <w:pStyle w:val="ListParagraph"/>
        <w:numPr>
          <w:ilvl w:val="1"/>
          <w:numId w:val="1"/>
        </w:numPr>
        <w:tabs>
          <w:tab w:val="left" w:pos="1622"/>
        </w:tabs>
        <w:spacing w:before="40"/>
        <w:ind w:left="1622" w:hanging="361"/>
        <w:rPr>
          <w:sz w:val="24"/>
        </w:rPr>
      </w:pPr>
      <w:r w:rsidRPr="003201EE">
        <w:rPr>
          <w:sz w:val="24"/>
        </w:rPr>
        <w:t>City:</w:t>
      </w:r>
      <w:r w:rsidR="002E1BD6" w:rsidRPr="003201EE">
        <w:rPr>
          <w:sz w:val="24"/>
        </w:rPr>
        <w:t xml:space="preserve"> </w:t>
      </w:r>
      <w:r w:rsidRPr="003201EE">
        <w:rPr>
          <w:sz w:val="24"/>
        </w:rPr>
        <w:t>In</w:t>
      </w:r>
      <w:r w:rsidR="002E1BD6" w:rsidRPr="003201EE">
        <w:rPr>
          <w:sz w:val="24"/>
        </w:rPr>
        <w:t xml:space="preserve"> </w:t>
      </w:r>
      <w:r w:rsidRPr="003201EE">
        <w:rPr>
          <w:sz w:val="24"/>
        </w:rPr>
        <w:t>this</w:t>
      </w:r>
      <w:r w:rsidR="002E1BD6" w:rsidRPr="003201EE">
        <w:rPr>
          <w:sz w:val="24"/>
        </w:rPr>
        <w:t xml:space="preserve"> </w:t>
      </w:r>
      <w:r w:rsidRPr="003201EE">
        <w:rPr>
          <w:sz w:val="24"/>
        </w:rPr>
        <w:t>section,</w:t>
      </w:r>
      <w:r w:rsidR="002E1BD6" w:rsidRPr="003201EE">
        <w:rPr>
          <w:sz w:val="24"/>
        </w:rPr>
        <w:t xml:space="preserve"> </w:t>
      </w:r>
      <w:r w:rsidRPr="003201EE">
        <w:rPr>
          <w:sz w:val="24"/>
        </w:rPr>
        <w:t>admin</w:t>
      </w:r>
      <w:r w:rsidR="002E1BD6" w:rsidRPr="003201EE">
        <w:rPr>
          <w:sz w:val="24"/>
        </w:rPr>
        <w:t xml:space="preserve"> </w:t>
      </w:r>
      <w:r w:rsidRPr="003201EE">
        <w:rPr>
          <w:sz w:val="24"/>
        </w:rPr>
        <w:t>can</w:t>
      </w:r>
      <w:r w:rsidR="002E1BD6" w:rsidRPr="003201EE">
        <w:rPr>
          <w:sz w:val="24"/>
        </w:rPr>
        <w:t xml:space="preserve"> </w:t>
      </w:r>
      <w:r w:rsidRPr="003201EE">
        <w:rPr>
          <w:sz w:val="24"/>
        </w:rPr>
        <w:t>manage</w:t>
      </w:r>
      <w:r w:rsidR="002E1BD6" w:rsidRPr="003201EE">
        <w:rPr>
          <w:sz w:val="24"/>
        </w:rPr>
        <w:t xml:space="preserve"> </w:t>
      </w:r>
      <w:r w:rsidRPr="003201EE">
        <w:rPr>
          <w:sz w:val="24"/>
        </w:rPr>
        <w:t>city</w:t>
      </w:r>
      <w:r w:rsidR="002E1BD6" w:rsidRPr="003201EE">
        <w:rPr>
          <w:sz w:val="24"/>
        </w:rPr>
        <w:t xml:space="preserve"> </w:t>
      </w:r>
      <w:r w:rsidRPr="003201EE">
        <w:rPr>
          <w:sz w:val="24"/>
        </w:rPr>
        <w:t>(add/update).</w:t>
      </w:r>
    </w:p>
    <w:p w:rsidR="00023240" w:rsidRPr="003201EE" w:rsidRDefault="00E24EA7" w:rsidP="003201EE">
      <w:pPr>
        <w:pStyle w:val="ListParagraph"/>
        <w:numPr>
          <w:ilvl w:val="1"/>
          <w:numId w:val="1"/>
        </w:numPr>
        <w:tabs>
          <w:tab w:val="left" w:pos="1622"/>
        </w:tabs>
        <w:spacing w:before="42"/>
        <w:ind w:left="1622" w:hanging="361"/>
        <w:rPr>
          <w:sz w:val="24"/>
        </w:rPr>
      </w:pPr>
      <w:r w:rsidRPr="003201EE">
        <w:rPr>
          <w:sz w:val="24"/>
        </w:rPr>
        <w:t>Reg</w:t>
      </w:r>
      <w:r w:rsidR="002E1BD6" w:rsidRPr="003201EE">
        <w:rPr>
          <w:sz w:val="24"/>
        </w:rPr>
        <w:t xml:space="preserve"> </w:t>
      </w:r>
      <w:r w:rsidRPr="003201EE">
        <w:rPr>
          <w:sz w:val="24"/>
        </w:rPr>
        <w:t>Owner:</w:t>
      </w:r>
      <w:r w:rsidR="002E1BD6" w:rsidRPr="003201EE">
        <w:rPr>
          <w:sz w:val="24"/>
        </w:rPr>
        <w:t xml:space="preserve"> </w:t>
      </w:r>
      <w:r w:rsidRPr="003201EE">
        <w:rPr>
          <w:sz w:val="24"/>
        </w:rPr>
        <w:t>In</w:t>
      </w:r>
      <w:r w:rsidR="002E1BD6" w:rsidRPr="003201EE">
        <w:rPr>
          <w:sz w:val="24"/>
        </w:rPr>
        <w:t xml:space="preserve"> </w:t>
      </w:r>
      <w:r w:rsidRPr="003201EE">
        <w:rPr>
          <w:sz w:val="24"/>
        </w:rPr>
        <w:t>this</w:t>
      </w:r>
      <w:r w:rsidR="002E1BD6" w:rsidRPr="003201EE">
        <w:rPr>
          <w:sz w:val="24"/>
        </w:rPr>
        <w:t xml:space="preserve"> </w:t>
      </w:r>
      <w:r w:rsidRPr="003201EE">
        <w:rPr>
          <w:sz w:val="24"/>
        </w:rPr>
        <w:t>section,</w:t>
      </w:r>
      <w:r w:rsidR="002E1BD6" w:rsidRPr="003201EE">
        <w:rPr>
          <w:sz w:val="24"/>
        </w:rPr>
        <w:t xml:space="preserve"> </w:t>
      </w:r>
      <w:r w:rsidRPr="003201EE">
        <w:rPr>
          <w:sz w:val="24"/>
        </w:rPr>
        <w:t>admin</w:t>
      </w:r>
      <w:r w:rsidR="002E1BD6" w:rsidRPr="003201EE">
        <w:rPr>
          <w:sz w:val="24"/>
        </w:rPr>
        <w:t xml:space="preserve"> </w:t>
      </w:r>
      <w:r w:rsidRPr="003201EE">
        <w:rPr>
          <w:sz w:val="24"/>
        </w:rPr>
        <w:t>can</w:t>
      </w:r>
      <w:r w:rsidR="002E1BD6" w:rsidRPr="003201EE">
        <w:rPr>
          <w:sz w:val="24"/>
        </w:rPr>
        <w:t xml:space="preserve"> </w:t>
      </w:r>
      <w:r w:rsidRPr="003201EE">
        <w:rPr>
          <w:sz w:val="24"/>
        </w:rPr>
        <w:t>view</w:t>
      </w:r>
      <w:r w:rsidR="002E1BD6" w:rsidRPr="003201EE">
        <w:rPr>
          <w:sz w:val="24"/>
        </w:rPr>
        <w:t xml:space="preserve"> </w:t>
      </w:r>
      <w:r w:rsidRPr="003201EE">
        <w:rPr>
          <w:sz w:val="24"/>
        </w:rPr>
        <w:t>and</w:t>
      </w:r>
      <w:r w:rsidR="002E1BD6" w:rsidRPr="003201EE">
        <w:rPr>
          <w:sz w:val="24"/>
        </w:rPr>
        <w:t xml:space="preserve"> </w:t>
      </w:r>
      <w:r w:rsidRPr="003201EE">
        <w:rPr>
          <w:sz w:val="24"/>
        </w:rPr>
        <w:t>edit</w:t>
      </w:r>
      <w:r w:rsidR="002E1BD6" w:rsidRPr="003201EE">
        <w:rPr>
          <w:sz w:val="24"/>
        </w:rPr>
        <w:t xml:space="preserve"> </w:t>
      </w:r>
      <w:r w:rsidRPr="003201EE">
        <w:rPr>
          <w:sz w:val="24"/>
        </w:rPr>
        <w:t>registered</w:t>
      </w:r>
      <w:r w:rsidR="002E1BD6" w:rsidRPr="003201EE">
        <w:rPr>
          <w:sz w:val="24"/>
        </w:rPr>
        <w:t xml:space="preserve"> </w:t>
      </w:r>
      <w:r w:rsidRPr="003201EE">
        <w:rPr>
          <w:sz w:val="24"/>
        </w:rPr>
        <w:t>owner.</w:t>
      </w:r>
    </w:p>
    <w:p w:rsidR="00023240" w:rsidRPr="003201EE" w:rsidRDefault="00E24EA7" w:rsidP="003201EE">
      <w:pPr>
        <w:pStyle w:val="ListParagraph"/>
        <w:numPr>
          <w:ilvl w:val="1"/>
          <w:numId w:val="1"/>
        </w:numPr>
        <w:tabs>
          <w:tab w:val="left" w:pos="1622"/>
        </w:tabs>
        <w:spacing w:before="40"/>
        <w:ind w:left="1622" w:hanging="361"/>
        <w:rPr>
          <w:sz w:val="24"/>
        </w:rPr>
      </w:pPr>
      <w:r w:rsidRPr="003201EE">
        <w:rPr>
          <w:sz w:val="24"/>
        </w:rPr>
        <w:t>PG</w:t>
      </w:r>
      <w:r w:rsidR="002E1BD6" w:rsidRPr="003201EE">
        <w:rPr>
          <w:sz w:val="24"/>
        </w:rPr>
        <w:t xml:space="preserve"> </w:t>
      </w:r>
      <w:r w:rsidRPr="003201EE">
        <w:rPr>
          <w:sz w:val="24"/>
        </w:rPr>
        <w:t>Details:</w:t>
      </w:r>
      <w:r w:rsidR="002E1BD6" w:rsidRPr="003201EE">
        <w:rPr>
          <w:sz w:val="24"/>
        </w:rPr>
        <w:t xml:space="preserve"> </w:t>
      </w:r>
      <w:r w:rsidRPr="003201EE">
        <w:rPr>
          <w:sz w:val="24"/>
        </w:rPr>
        <w:t>In</w:t>
      </w:r>
      <w:r w:rsidR="002E1BD6" w:rsidRPr="003201EE">
        <w:rPr>
          <w:sz w:val="24"/>
        </w:rPr>
        <w:t xml:space="preserve"> </w:t>
      </w:r>
      <w:r w:rsidRPr="003201EE">
        <w:rPr>
          <w:sz w:val="24"/>
        </w:rPr>
        <w:t>this</w:t>
      </w:r>
      <w:r w:rsidR="002E1BD6" w:rsidRPr="003201EE">
        <w:rPr>
          <w:sz w:val="24"/>
        </w:rPr>
        <w:t xml:space="preserve"> </w:t>
      </w:r>
      <w:r w:rsidRPr="003201EE">
        <w:rPr>
          <w:sz w:val="24"/>
        </w:rPr>
        <w:t>section,</w:t>
      </w:r>
      <w:r w:rsidR="002E1BD6" w:rsidRPr="003201EE">
        <w:rPr>
          <w:sz w:val="24"/>
        </w:rPr>
        <w:t xml:space="preserve"> </w:t>
      </w:r>
      <w:r w:rsidRPr="003201EE">
        <w:rPr>
          <w:sz w:val="24"/>
        </w:rPr>
        <w:t>admin</w:t>
      </w:r>
      <w:r w:rsidR="002E1BD6" w:rsidRPr="003201EE">
        <w:rPr>
          <w:sz w:val="24"/>
        </w:rPr>
        <w:t xml:space="preserve"> </w:t>
      </w:r>
      <w:r w:rsidRPr="003201EE">
        <w:rPr>
          <w:sz w:val="24"/>
        </w:rPr>
        <w:t>can</w:t>
      </w:r>
      <w:r w:rsidR="002E1BD6" w:rsidRPr="003201EE">
        <w:rPr>
          <w:sz w:val="24"/>
        </w:rPr>
        <w:t xml:space="preserve"> </w:t>
      </w:r>
      <w:r w:rsidRPr="003201EE">
        <w:rPr>
          <w:sz w:val="24"/>
        </w:rPr>
        <w:t>view pg</w:t>
      </w:r>
      <w:r w:rsidR="002E1BD6" w:rsidRPr="003201EE">
        <w:rPr>
          <w:sz w:val="24"/>
        </w:rPr>
        <w:t xml:space="preserve"> </w:t>
      </w:r>
      <w:r w:rsidRPr="003201EE">
        <w:rPr>
          <w:sz w:val="24"/>
        </w:rPr>
        <w:t>detail</w:t>
      </w:r>
      <w:r w:rsidR="002E1BD6" w:rsidRPr="003201EE">
        <w:rPr>
          <w:sz w:val="24"/>
        </w:rPr>
        <w:t xml:space="preserve"> </w:t>
      </w:r>
      <w:r w:rsidRPr="003201EE">
        <w:rPr>
          <w:sz w:val="24"/>
        </w:rPr>
        <w:t>which</w:t>
      </w:r>
      <w:r w:rsidR="002E1BD6" w:rsidRPr="003201EE">
        <w:rPr>
          <w:sz w:val="24"/>
        </w:rPr>
        <w:t xml:space="preserve"> </w:t>
      </w:r>
      <w:r w:rsidRPr="003201EE">
        <w:rPr>
          <w:sz w:val="24"/>
        </w:rPr>
        <w:t>is</w:t>
      </w:r>
      <w:r w:rsidR="002E1BD6" w:rsidRPr="003201EE">
        <w:rPr>
          <w:sz w:val="24"/>
        </w:rPr>
        <w:t xml:space="preserve"> </w:t>
      </w:r>
      <w:r w:rsidRPr="003201EE">
        <w:rPr>
          <w:sz w:val="24"/>
        </w:rPr>
        <w:t>listed by</w:t>
      </w:r>
      <w:r w:rsidR="00B92D21" w:rsidRPr="003201EE">
        <w:rPr>
          <w:sz w:val="24"/>
        </w:rPr>
        <w:t xml:space="preserve"> </w:t>
      </w:r>
      <w:r w:rsidRPr="003201EE">
        <w:rPr>
          <w:sz w:val="24"/>
        </w:rPr>
        <w:t>pg</w:t>
      </w:r>
      <w:r w:rsidR="00B92D21" w:rsidRPr="003201EE">
        <w:rPr>
          <w:sz w:val="24"/>
        </w:rPr>
        <w:t xml:space="preserve"> </w:t>
      </w:r>
      <w:r w:rsidRPr="003201EE">
        <w:rPr>
          <w:sz w:val="24"/>
        </w:rPr>
        <w:t>owner.</w:t>
      </w:r>
    </w:p>
    <w:p w:rsidR="00023240" w:rsidRPr="003201EE" w:rsidRDefault="00E24EA7" w:rsidP="003201EE">
      <w:pPr>
        <w:pStyle w:val="ListParagraph"/>
        <w:numPr>
          <w:ilvl w:val="1"/>
          <w:numId w:val="1"/>
        </w:numPr>
        <w:tabs>
          <w:tab w:val="left" w:pos="1622"/>
        </w:tabs>
        <w:spacing w:before="42"/>
        <w:ind w:left="1622" w:hanging="361"/>
        <w:rPr>
          <w:sz w:val="24"/>
        </w:rPr>
      </w:pPr>
      <w:r w:rsidRPr="003201EE">
        <w:rPr>
          <w:sz w:val="24"/>
        </w:rPr>
        <w:t>Pages:</w:t>
      </w:r>
      <w:r w:rsidR="00B92D21" w:rsidRPr="003201EE">
        <w:rPr>
          <w:sz w:val="24"/>
        </w:rPr>
        <w:t xml:space="preserve"> </w:t>
      </w:r>
      <w:r w:rsidRPr="003201EE">
        <w:rPr>
          <w:sz w:val="24"/>
        </w:rPr>
        <w:t>In</w:t>
      </w:r>
      <w:r w:rsidR="00B92D21" w:rsidRPr="003201EE">
        <w:rPr>
          <w:sz w:val="24"/>
        </w:rPr>
        <w:t xml:space="preserve"> </w:t>
      </w:r>
      <w:r w:rsidRPr="003201EE">
        <w:rPr>
          <w:sz w:val="24"/>
        </w:rPr>
        <w:t>this</w:t>
      </w:r>
      <w:r w:rsidR="00B92D21" w:rsidRPr="003201EE">
        <w:rPr>
          <w:sz w:val="24"/>
        </w:rPr>
        <w:t xml:space="preserve"> </w:t>
      </w:r>
      <w:r w:rsidRPr="003201EE">
        <w:rPr>
          <w:sz w:val="24"/>
        </w:rPr>
        <w:t>section,</w:t>
      </w:r>
      <w:r w:rsidR="00B92D21" w:rsidRPr="003201EE">
        <w:rPr>
          <w:sz w:val="24"/>
        </w:rPr>
        <w:t xml:space="preserve"> </w:t>
      </w:r>
      <w:r w:rsidRPr="003201EE">
        <w:rPr>
          <w:sz w:val="24"/>
        </w:rPr>
        <w:t>admin</w:t>
      </w:r>
      <w:r w:rsidR="00B92D21" w:rsidRPr="003201EE">
        <w:rPr>
          <w:sz w:val="24"/>
        </w:rPr>
        <w:t xml:space="preserve"> </w:t>
      </w:r>
      <w:r w:rsidRPr="003201EE">
        <w:rPr>
          <w:sz w:val="24"/>
        </w:rPr>
        <w:t>can</w:t>
      </w:r>
      <w:r w:rsidR="00B92D21" w:rsidRPr="003201EE">
        <w:rPr>
          <w:sz w:val="24"/>
        </w:rPr>
        <w:t xml:space="preserve"> </w:t>
      </w:r>
      <w:r w:rsidRPr="003201EE">
        <w:rPr>
          <w:sz w:val="24"/>
        </w:rPr>
        <w:t>manage</w:t>
      </w:r>
      <w:r w:rsidR="00B92D21" w:rsidRPr="003201EE">
        <w:rPr>
          <w:sz w:val="24"/>
        </w:rPr>
        <w:t xml:space="preserve"> </w:t>
      </w:r>
      <w:r w:rsidRPr="003201EE">
        <w:rPr>
          <w:sz w:val="24"/>
        </w:rPr>
        <w:t>about</w:t>
      </w:r>
      <w:r w:rsidR="00B92D21" w:rsidRPr="003201EE">
        <w:rPr>
          <w:sz w:val="24"/>
        </w:rPr>
        <w:t xml:space="preserve"> </w:t>
      </w:r>
      <w:r w:rsidRPr="003201EE">
        <w:rPr>
          <w:sz w:val="24"/>
        </w:rPr>
        <w:t>us</w:t>
      </w:r>
      <w:r w:rsidR="00B92D21" w:rsidRPr="003201EE">
        <w:rPr>
          <w:sz w:val="24"/>
        </w:rPr>
        <w:t xml:space="preserve"> </w:t>
      </w:r>
      <w:r w:rsidRPr="003201EE">
        <w:rPr>
          <w:sz w:val="24"/>
        </w:rPr>
        <w:t>and</w:t>
      </w:r>
      <w:r w:rsidR="00B92D21" w:rsidRPr="003201EE">
        <w:rPr>
          <w:sz w:val="24"/>
        </w:rPr>
        <w:t xml:space="preserve"> </w:t>
      </w:r>
      <w:r w:rsidRPr="003201EE">
        <w:rPr>
          <w:sz w:val="24"/>
        </w:rPr>
        <w:t>contact</w:t>
      </w:r>
      <w:r w:rsidR="00B92D21" w:rsidRPr="003201EE">
        <w:rPr>
          <w:sz w:val="24"/>
        </w:rPr>
        <w:t xml:space="preserve"> </w:t>
      </w:r>
      <w:r w:rsidRPr="003201EE">
        <w:rPr>
          <w:sz w:val="24"/>
        </w:rPr>
        <w:t>us</w:t>
      </w:r>
      <w:r w:rsidR="00B92D21" w:rsidRPr="003201EE">
        <w:rPr>
          <w:sz w:val="24"/>
        </w:rPr>
        <w:t xml:space="preserve"> </w:t>
      </w:r>
      <w:r w:rsidRPr="003201EE">
        <w:rPr>
          <w:sz w:val="24"/>
        </w:rPr>
        <w:t>pages.</w:t>
      </w:r>
    </w:p>
    <w:p w:rsidR="00023240" w:rsidRPr="003201EE" w:rsidRDefault="00023240" w:rsidP="003201EE">
      <w:pPr>
        <w:pStyle w:val="BodyText"/>
        <w:spacing w:before="5"/>
      </w:pPr>
    </w:p>
    <w:p w:rsidR="00023240" w:rsidRPr="003201EE" w:rsidRDefault="00E24EA7" w:rsidP="003201EE">
      <w:pPr>
        <w:pStyle w:val="BodyText"/>
        <w:spacing w:before="1"/>
        <w:ind w:left="901"/>
      </w:pPr>
      <w:r w:rsidRPr="003201EE">
        <w:t>Admin</w:t>
      </w:r>
      <w:r w:rsidR="00B92D21" w:rsidRPr="003201EE">
        <w:t xml:space="preserve"> </w:t>
      </w:r>
      <w:r w:rsidRPr="003201EE">
        <w:t>can</w:t>
      </w:r>
      <w:r w:rsidR="00B92D21" w:rsidRPr="003201EE">
        <w:t xml:space="preserve"> </w:t>
      </w:r>
      <w:r w:rsidRPr="003201EE">
        <w:t>also</w:t>
      </w:r>
      <w:r w:rsidR="00B92D21" w:rsidRPr="003201EE">
        <w:t xml:space="preserve"> update </w:t>
      </w:r>
      <w:r w:rsidRPr="003201EE">
        <w:t>his</w:t>
      </w:r>
      <w:r w:rsidR="00B92D21" w:rsidRPr="003201EE">
        <w:t xml:space="preserve"> </w:t>
      </w:r>
      <w:r w:rsidRPr="003201EE">
        <w:t>profile,</w:t>
      </w:r>
      <w:r w:rsidR="00B92D21" w:rsidRPr="003201EE">
        <w:t xml:space="preserve"> </w:t>
      </w:r>
      <w:r w:rsidRPr="003201EE">
        <w:t>change</w:t>
      </w:r>
      <w:r w:rsidR="00B92D21" w:rsidRPr="003201EE">
        <w:t xml:space="preserve"> </w:t>
      </w:r>
      <w:r w:rsidRPr="003201EE">
        <w:t>password</w:t>
      </w:r>
      <w:r w:rsidR="00B92D21" w:rsidRPr="003201EE">
        <w:t xml:space="preserve"> </w:t>
      </w:r>
      <w:r w:rsidRPr="003201EE">
        <w:t>and</w:t>
      </w:r>
      <w:r w:rsidR="00B92D21" w:rsidRPr="003201EE">
        <w:t xml:space="preserve"> </w:t>
      </w:r>
      <w:r w:rsidRPr="003201EE">
        <w:t>recover</w:t>
      </w:r>
      <w:r w:rsidR="00B92D21" w:rsidRPr="003201EE">
        <w:t xml:space="preserve"> </w:t>
      </w:r>
      <w:r w:rsidRPr="003201EE">
        <w:t>password.</w:t>
      </w:r>
    </w:p>
    <w:p w:rsidR="00023240" w:rsidRPr="003201EE" w:rsidRDefault="00023240" w:rsidP="003201EE">
      <w:pPr>
        <w:pStyle w:val="BodyText"/>
        <w:spacing w:before="11"/>
        <w:rPr>
          <w:sz w:val="22"/>
        </w:rPr>
      </w:pPr>
    </w:p>
    <w:p w:rsidR="00023240" w:rsidRPr="003201EE" w:rsidRDefault="00E24EA7" w:rsidP="003201EE">
      <w:pPr>
        <w:pStyle w:val="Heading6"/>
      </w:pPr>
      <w:r w:rsidRPr="003201EE">
        <w:t>PG</w:t>
      </w:r>
      <w:r w:rsidR="00300162" w:rsidRPr="003201EE">
        <w:t xml:space="preserve"> </w:t>
      </w:r>
      <w:r w:rsidRPr="003201EE">
        <w:t>Owner</w:t>
      </w:r>
      <w:r w:rsidR="00300162" w:rsidRPr="003201EE">
        <w:t xml:space="preserve"> </w:t>
      </w:r>
      <w:r w:rsidRPr="003201EE">
        <w:t>Module</w:t>
      </w:r>
    </w:p>
    <w:p w:rsidR="00023240" w:rsidRPr="003201EE" w:rsidRDefault="00023240" w:rsidP="003201EE">
      <w:pPr>
        <w:pStyle w:val="BodyText"/>
        <w:rPr>
          <w:b/>
        </w:rPr>
      </w:pPr>
    </w:p>
    <w:p w:rsidR="00023240" w:rsidRPr="003201EE" w:rsidRDefault="00E24EA7" w:rsidP="003201EE">
      <w:pPr>
        <w:pStyle w:val="ListParagraph"/>
        <w:numPr>
          <w:ilvl w:val="0"/>
          <w:numId w:val="8"/>
        </w:numPr>
        <w:tabs>
          <w:tab w:val="left" w:pos="1622"/>
        </w:tabs>
        <w:ind w:left="1512" w:right="317" w:hanging="360"/>
        <w:rPr>
          <w:sz w:val="24"/>
        </w:rPr>
      </w:pPr>
      <w:r w:rsidRPr="003201EE">
        <w:rPr>
          <w:sz w:val="24"/>
        </w:rPr>
        <w:t>Dashboard:</w:t>
      </w:r>
      <w:r w:rsidR="00300162" w:rsidRPr="003201EE">
        <w:rPr>
          <w:sz w:val="24"/>
        </w:rPr>
        <w:t xml:space="preserve"> </w:t>
      </w:r>
      <w:r w:rsidRPr="003201EE">
        <w:rPr>
          <w:sz w:val="24"/>
        </w:rPr>
        <w:t>In</w:t>
      </w:r>
      <w:r w:rsidR="00300162" w:rsidRPr="003201EE">
        <w:rPr>
          <w:sz w:val="24"/>
        </w:rPr>
        <w:t xml:space="preserve"> this </w:t>
      </w:r>
      <w:r w:rsidRPr="003201EE">
        <w:rPr>
          <w:sz w:val="24"/>
        </w:rPr>
        <w:t>section,</w:t>
      </w:r>
      <w:r w:rsidR="00300162" w:rsidRPr="003201EE">
        <w:rPr>
          <w:sz w:val="24"/>
        </w:rPr>
        <w:t xml:space="preserve"> </w:t>
      </w:r>
      <w:r w:rsidRPr="003201EE">
        <w:rPr>
          <w:sz w:val="24"/>
        </w:rPr>
        <w:t>owner</w:t>
      </w:r>
      <w:r w:rsidR="00300162" w:rsidRPr="003201EE">
        <w:rPr>
          <w:sz w:val="24"/>
        </w:rPr>
        <w:t xml:space="preserve"> </w:t>
      </w:r>
      <w:r w:rsidRPr="003201EE">
        <w:rPr>
          <w:sz w:val="24"/>
        </w:rPr>
        <w:t>can</w:t>
      </w:r>
      <w:r w:rsidR="00300162" w:rsidRPr="003201EE">
        <w:rPr>
          <w:sz w:val="24"/>
        </w:rPr>
        <w:t xml:space="preserve"> </w:t>
      </w:r>
      <w:r w:rsidRPr="003201EE">
        <w:rPr>
          <w:sz w:val="24"/>
        </w:rPr>
        <w:t>see</w:t>
      </w:r>
      <w:r w:rsidR="00300162" w:rsidRPr="003201EE">
        <w:rPr>
          <w:sz w:val="24"/>
        </w:rPr>
        <w:t xml:space="preserve"> </w:t>
      </w:r>
      <w:r w:rsidRPr="003201EE">
        <w:rPr>
          <w:sz w:val="24"/>
        </w:rPr>
        <w:t>all</w:t>
      </w:r>
      <w:r w:rsidR="00300162" w:rsidRPr="003201EE">
        <w:rPr>
          <w:sz w:val="24"/>
        </w:rPr>
        <w:t xml:space="preserve"> </w:t>
      </w:r>
      <w:r w:rsidRPr="003201EE">
        <w:rPr>
          <w:sz w:val="24"/>
        </w:rPr>
        <w:t>detail</w:t>
      </w:r>
      <w:r w:rsidR="00300162" w:rsidRPr="003201EE">
        <w:rPr>
          <w:sz w:val="24"/>
        </w:rPr>
        <w:t xml:space="preserve"> </w:t>
      </w:r>
      <w:r w:rsidRPr="003201EE">
        <w:rPr>
          <w:sz w:val="24"/>
        </w:rPr>
        <w:t>in</w:t>
      </w:r>
      <w:r w:rsidR="00300162" w:rsidRPr="003201EE">
        <w:rPr>
          <w:sz w:val="24"/>
        </w:rPr>
        <w:t xml:space="preserve"> </w:t>
      </w:r>
      <w:r w:rsidRPr="003201EE">
        <w:rPr>
          <w:sz w:val="24"/>
        </w:rPr>
        <w:t>brief</w:t>
      </w:r>
      <w:r w:rsidR="00300162" w:rsidRPr="003201EE">
        <w:rPr>
          <w:sz w:val="24"/>
        </w:rPr>
        <w:t xml:space="preserve"> </w:t>
      </w:r>
      <w:r w:rsidRPr="003201EE">
        <w:rPr>
          <w:sz w:val="24"/>
        </w:rPr>
        <w:t>like</w:t>
      </w:r>
      <w:r w:rsidR="00300162" w:rsidRPr="003201EE">
        <w:rPr>
          <w:sz w:val="24"/>
        </w:rPr>
        <w:t xml:space="preserve"> </w:t>
      </w:r>
      <w:r w:rsidRPr="003201EE">
        <w:rPr>
          <w:sz w:val="24"/>
        </w:rPr>
        <w:t>total</w:t>
      </w:r>
      <w:r w:rsidR="00300162" w:rsidRPr="003201EE">
        <w:rPr>
          <w:sz w:val="24"/>
        </w:rPr>
        <w:t xml:space="preserve"> </w:t>
      </w:r>
      <w:r w:rsidRPr="003201EE">
        <w:rPr>
          <w:sz w:val="24"/>
        </w:rPr>
        <w:t>listed</w:t>
      </w:r>
      <w:r w:rsidR="00300162" w:rsidRPr="003201EE">
        <w:rPr>
          <w:sz w:val="24"/>
        </w:rPr>
        <w:t xml:space="preserve"> </w:t>
      </w:r>
      <w:r w:rsidRPr="003201EE">
        <w:rPr>
          <w:sz w:val="24"/>
        </w:rPr>
        <w:t>pg,</w:t>
      </w:r>
      <w:r w:rsidR="00300162" w:rsidRPr="003201EE">
        <w:rPr>
          <w:sz w:val="24"/>
        </w:rPr>
        <w:t xml:space="preserve"> </w:t>
      </w:r>
      <w:r w:rsidRPr="003201EE">
        <w:rPr>
          <w:sz w:val="24"/>
        </w:rPr>
        <w:t>total</w:t>
      </w:r>
      <w:r w:rsidR="00300162" w:rsidRPr="003201EE">
        <w:rPr>
          <w:sz w:val="24"/>
        </w:rPr>
        <w:t xml:space="preserve"> </w:t>
      </w:r>
      <w:r w:rsidRPr="003201EE">
        <w:rPr>
          <w:sz w:val="24"/>
        </w:rPr>
        <w:t>booking,</w:t>
      </w:r>
      <w:r w:rsidR="00300162" w:rsidRPr="003201EE">
        <w:rPr>
          <w:sz w:val="24"/>
        </w:rPr>
        <w:t xml:space="preserve"> </w:t>
      </w:r>
      <w:r w:rsidRPr="003201EE">
        <w:rPr>
          <w:sz w:val="24"/>
        </w:rPr>
        <w:t>total</w:t>
      </w:r>
      <w:r w:rsidR="00300162" w:rsidRPr="003201EE">
        <w:rPr>
          <w:sz w:val="24"/>
        </w:rPr>
        <w:t xml:space="preserve"> </w:t>
      </w:r>
      <w:r w:rsidRPr="003201EE">
        <w:rPr>
          <w:sz w:val="24"/>
        </w:rPr>
        <w:t>new</w:t>
      </w:r>
      <w:r w:rsidR="00300162" w:rsidRPr="003201EE">
        <w:rPr>
          <w:sz w:val="24"/>
        </w:rPr>
        <w:t xml:space="preserve"> </w:t>
      </w:r>
      <w:r w:rsidRPr="003201EE">
        <w:rPr>
          <w:sz w:val="24"/>
        </w:rPr>
        <w:t>booking,</w:t>
      </w:r>
      <w:r w:rsidR="00300162" w:rsidRPr="003201EE">
        <w:rPr>
          <w:sz w:val="24"/>
        </w:rPr>
        <w:t xml:space="preserve"> </w:t>
      </w:r>
      <w:r w:rsidRPr="003201EE">
        <w:rPr>
          <w:sz w:val="24"/>
        </w:rPr>
        <w:t>total confirmed booking</w:t>
      </w:r>
      <w:r w:rsidR="00300162" w:rsidRPr="003201EE">
        <w:rPr>
          <w:sz w:val="24"/>
        </w:rPr>
        <w:t xml:space="preserve"> </w:t>
      </w:r>
      <w:r w:rsidRPr="003201EE">
        <w:rPr>
          <w:sz w:val="24"/>
        </w:rPr>
        <w:t>and</w:t>
      </w:r>
      <w:r w:rsidR="00300162" w:rsidRPr="003201EE">
        <w:rPr>
          <w:sz w:val="24"/>
        </w:rPr>
        <w:t xml:space="preserve"> </w:t>
      </w:r>
      <w:r w:rsidRPr="003201EE">
        <w:rPr>
          <w:sz w:val="24"/>
        </w:rPr>
        <w:t>total</w:t>
      </w:r>
      <w:r w:rsidR="00300162" w:rsidRPr="003201EE">
        <w:rPr>
          <w:sz w:val="24"/>
        </w:rPr>
        <w:t xml:space="preserve"> </w:t>
      </w:r>
      <w:r w:rsidRPr="003201EE">
        <w:rPr>
          <w:sz w:val="24"/>
        </w:rPr>
        <w:t>canceled</w:t>
      </w:r>
      <w:r w:rsidR="00300162" w:rsidRPr="003201EE">
        <w:rPr>
          <w:sz w:val="24"/>
        </w:rPr>
        <w:t xml:space="preserve"> </w:t>
      </w:r>
      <w:r w:rsidRPr="003201EE">
        <w:rPr>
          <w:sz w:val="24"/>
        </w:rPr>
        <w:t>booking.</w:t>
      </w:r>
    </w:p>
    <w:p w:rsidR="00023240" w:rsidRPr="003201EE" w:rsidRDefault="00E24EA7" w:rsidP="003201EE">
      <w:pPr>
        <w:pStyle w:val="ListParagraph"/>
        <w:numPr>
          <w:ilvl w:val="0"/>
          <w:numId w:val="8"/>
        </w:numPr>
        <w:tabs>
          <w:tab w:val="left" w:pos="1622"/>
        </w:tabs>
        <w:ind w:left="1622" w:hanging="361"/>
        <w:rPr>
          <w:sz w:val="24"/>
        </w:rPr>
      </w:pPr>
      <w:r w:rsidRPr="003201EE">
        <w:rPr>
          <w:sz w:val="24"/>
        </w:rPr>
        <w:t>List</w:t>
      </w:r>
      <w:r w:rsidR="00300162" w:rsidRPr="003201EE">
        <w:rPr>
          <w:sz w:val="24"/>
        </w:rPr>
        <w:t xml:space="preserve"> </w:t>
      </w:r>
      <w:r w:rsidRPr="003201EE">
        <w:rPr>
          <w:sz w:val="24"/>
        </w:rPr>
        <w:t>Your</w:t>
      </w:r>
      <w:r w:rsidR="00300162" w:rsidRPr="003201EE">
        <w:rPr>
          <w:sz w:val="24"/>
        </w:rPr>
        <w:t xml:space="preserve"> </w:t>
      </w:r>
      <w:r w:rsidRPr="003201EE">
        <w:rPr>
          <w:sz w:val="24"/>
        </w:rPr>
        <w:t>PG:</w:t>
      </w:r>
      <w:r w:rsidR="00300162" w:rsidRPr="003201EE">
        <w:rPr>
          <w:sz w:val="24"/>
        </w:rPr>
        <w:t xml:space="preserve"> </w:t>
      </w:r>
      <w:r w:rsidRPr="003201EE">
        <w:rPr>
          <w:sz w:val="24"/>
        </w:rPr>
        <w:t>In</w:t>
      </w:r>
      <w:r w:rsidR="00300162" w:rsidRPr="003201EE">
        <w:rPr>
          <w:sz w:val="24"/>
        </w:rPr>
        <w:t xml:space="preserve"> </w:t>
      </w:r>
      <w:r w:rsidRPr="003201EE">
        <w:rPr>
          <w:sz w:val="24"/>
        </w:rPr>
        <w:t>this section,</w:t>
      </w:r>
      <w:r w:rsidR="00300162" w:rsidRPr="003201EE">
        <w:rPr>
          <w:sz w:val="24"/>
        </w:rPr>
        <w:t xml:space="preserve"> </w:t>
      </w:r>
      <w:r w:rsidRPr="003201EE">
        <w:rPr>
          <w:sz w:val="24"/>
        </w:rPr>
        <w:t>owner</w:t>
      </w:r>
      <w:r w:rsidR="00300162" w:rsidRPr="003201EE">
        <w:rPr>
          <w:sz w:val="24"/>
        </w:rPr>
        <w:t xml:space="preserve"> </w:t>
      </w:r>
      <w:r w:rsidRPr="003201EE">
        <w:rPr>
          <w:sz w:val="24"/>
        </w:rPr>
        <w:t>can</w:t>
      </w:r>
      <w:r w:rsidR="00300162" w:rsidRPr="003201EE">
        <w:rPr>
          <w:sz w:val="24"/>
        </w:rPr>
        <w:t xml:space="preserve"> </w:t>
      </w:r>
      <w:r w:rsidRPr="003201EE">
        <w:rPr>
          <w:sz w:val="24"/>
        </w:rPr>
        <w:t>list their</w:t>
      </w:r>
      <w:r w:rsidR="00300162" w:rsidRPr="003201EE">
        <w:rPr>
          <w:sz w:val="24"/>
        </w:rPr>
        <w:t xml:space="preserve"> </w:t>
      </w:r>
      <w:r w:rsidRPr="003201EE">
        <w:rPr>
          <w:sz w:val="24"/>
        </w:rPr>
        <w:t>pg.</w:t>
      </w:r>
    </w:p>
    <w:p w:rsidR="00023240" w:rsidRPr="003201EE" w:rsidRDefault="00E24EA7" w:rsidP="003201EE">
      <w:pPr>
        <w:pStyle w:val="ListParagraph"/>
        <w:numPr>
          <w:ilvl w:val="0"/>
          <w:numId w:val="8"/>
        </w:numPr>
        <w:tabs>
          <w:tab w:val="left" w:pos="1622"/>
        </w:tabs>
        <w:spacing w:before="42"/>
        <w:ind w:left="1622" w:right="392" w:hanging="360"/>
        <w:rPr>
          <w:sz w:val="24"/>
        </w:rPr>
      </w:pPr>
      <w:r w:rsidRPr="003201EE">
        <w:rPr>
          <w:sz w:val="24"/>
        </w:rPr>
        <w:t>Received Booking</w:t>
      </w:r>
      <w:r w:rsidR="00300162" w:rsidRPr="003201EE">
        <w:rPr>
          <w:sz w:val="24"/>
        </w:rPr>
        <w:t xml:space="preserve"> </w:t>
      </w:r>
      <w:r w:rsidRPr="003201EE">
        <w:rPr>
          <w:sz w:val="24"/>
        </w:rPr>
        <w:t>Request:</w:t>
      </w:r>
      <w:r w:rsidR="00300162" w:rsidRPr="003201EE">
        <w:rPr>
          <w:sz w:val="24"/>
        </w:rPr>
        <w:t xml:space="preserve"> </w:t>
      </w:r>
      <w:r w:rsidRPr="003201EE">
        <w:rPr>
          <w:sz w:val="24"/>
        </w:rPr>
        <w:t>In</w:t>
      </w:r>
      <w:r w:rsidR="00300162" w:rsidRPr="003201EE">
        <w:rPr>
          <w:sz w:val="24"/>
        </w:rPr>
        <w:t xml:space="preserve"> </w:t>
      </w:r>
      <w:r w:rsidRPr="003201EE">
        <w:rPr>
          <w:sz w:val="24"/>
        </w:rPr>
        <w:t>this</w:t>
      </w:r>
      <w:r w:rsidR="00300162" w:rsidRPr="003201EE">
        <w:rPr>
          <w:sz w:val="24"/>
        </w:rPr>
        <w:t xml:space="preserve"> </w:t>
      </w:r>
      <w:r w:rsidRPr="003201EE">
        <w:rPr>
          <w:sz w:val="24"/>
        </w:rPr>
        <w:t>section</w:t>
      </w:r>
      <w:r w:rsidR="00300162" w:rsidRPr="003201EE">
        <w:rPr>
          <w:sz w:val="24"/>
        </w:rPr>
        <w:t xml:space="preserve"> </w:t>
      </w:r>
      <w:r w:rsidRPr="003201EE">
        <w:rPr>
          <w:sz w:val="24"/>
        </w:rPr>
        <w:t>admin</w:t>
      </w:r>
      <w:r w:rsidR="00300162" w:rsidRPr="003201EE">
        <w:rPr>
          <w:sz w:val="24"/>
        </w:rPr>
        <w:t xml:space="preserve"> </w:t>
      </w:r>
      <w:r w:rsidRPr="003201EE">
        <w:rPr>
          <w:sz w:val="24"/>
        </w:rPr>
        <w:t>can</w:t>
      </w:r>
      <w:r w:rsidR="00300162" w:rsidRPr="003201EE">
        <w:rPr>
          <w:sz w:val="24"/>
        </w:rPr>
        <w:t xml:space="preserve"> </w:t>
      </w:r>
      <w:r w:rsidRPr="003201EE">
        <w:rPr>
          <w:sz w:val="24"/>
        </w:rPr>
        <w:t>view new</w:t>
      </w:r>
      <w:r w:rsidR="00300162" w:rsidRPr="003201EE">
        <w:rPr>
          <w:sz w:val="24"/>
        </w:rPr>
        <w:t xml:space="preserve"> </w:t>
      </w:r>
      <w:r w:rsidRPr="003201EE">
        <w:rPr>
          <w:sz w:val="24"/>
        </w:rPr>
        <w:t>booking</w:t>
      </w:r>
      <w:r w:rsidR="00300162" w:rsidRPr="003201EE">
        <w:rPr>
          <w:sz w:val="24"/>
        </w:rPr>
        <w:t xml:space="preserve"> </w:t>
      </w:r>
      <w:r w:rsidRPr="003201EE">
        <w:rPr>
          <w:sz w:val="24"/>
        </w:rPr>
        <w:t>and</w:t>
      </w:r>
      <w:r w:rsidR="00300162" w:rsidRPr="003201EE">
        <w:rPr>
          <w:sz w:val="24"/>
        </w:rPr>
        <w:t xml:space="preserve"> </w:t>
      </w:r>
      <w:r w:rsidRPr="003201EE">
        <w:rPr>
          <w:sz w:val="24"/>
        </w:rPr>
        <w:t>he</w:t>
      </w:r>
      <w:r w:rsidR="00300162" w:rsidRPr="003201EE">
        <w:rPr>
          <w:sz w:val="24"/>
        </w:rPr>
        <w:t xml:space="preserve"> </w:t>
      </w:r>
      <w:r w:rsidRPr="003201EE">
        <w:rPr>
          <w:sz w:val="24"/>
        </w:rPr>
        <w:t>has</w:t>
      </w:r>
      <w:r w:rsidR="00300162" w:rsidRPr="003201EE">
        <w:rPr>
          <w:sz w:val="24"/>
        </w:rPr>
        <w:t xml:space="preserve"> </w:t>
      </w:r>
      <w:r w:rsidRPr="003201EE">
        <w:rPr>
          <w:sz w:val="24"/>
        </w:rPr>
        <w:t>right</w:t>
      </w:r>
      <w:r w:rsidR="00300162" w:rsidRPr="003201EE">
        <w:rPr>
          <w:sz w:val="24"/>
        </w:rPr>
        <w:t xml:space="preserve"> </w:t>
      </w:r>
      <w:r w:rsidRPr="003201EE">
        <w:rPr>
          <w:sz w:val="24"/>
        </w:rPr>
        <w:t>to</w:t>
      </w:r>
      <w:r w:rsidR="00300162" w:rsidRPr="003201EE">
        <w:rPr>
          <w:sz w:val="24"/>
        </w:rPr>
        <w:t xml:space="preserve"> </w:t>
      </w:r>
      <w:r w:rsidRPr="003201EE">
        <w:rPr>
          <w:sz w:val="24"/>
        </w:rPr>
        <w:t>confirmed booking.</w:t>
      </w:r>
    </w:p>
    <w:p w:rsidR="00023240" w:rsidRPr="003201EE" w:rsidRDefault="00E24EA7" w:rsidP="003201EE">
      <w:pPr>
        <w:pStyle w:val="ListParagraph"/>
        <w:numPr>
          <w:ilvl w:val="0"/>
          <w:numId w:val="8"/>
        </w:numPr>
        <w:tabs>
          <w:tab w:val="left" w:pos="1622"/>
        </w:tabs>
        <w:ind w:left="1622" w:hanging="361"/>
        <w:rPr>
          <w:sz w:val="24"/>
        </w:rPr>
      </w:pPr>
      <w:r w:rsidRPr="003201EE">
        <w:rPr>
          <w:sz w:val="24"/>
        </w:rPr>
        <w:t>Search:</w:t>
      </w:r>
      <w:r w:rsidR="00300162" w:rsidRPr="003201EE">
        <w:rPr>
          <w:sz w:val="24"/>
        </w:rPr>
        <w:t xml:space="preserve"> </w:t>
      </w:r>
      <w:r w:rsidRPr="003201EE">
        <w:rPr>
          <w:sz w:val="24"/>
        </w:rPr>
        <w:t>In</w:t>
      </w:r>
      <w:r w:rsidR="00300162" w:rsidRPr="003201EE">
        <w:rPr>
          <w:sz w:val="24"/>
        </w:rPr>
        <w:t xml:space="preserve"> </w:t>
      </w:r>
      <w:r w:rsidRPr="003201EE">
        <w:rPr>
          <w:sz w:val="24"/>
        </w:rPr>
        <w:t>this</w:t>
      </w:r>
      <w:r w:rsidR="00300162" w:rsidRPr="003201EE">
        <w:rPr>
          <w:sz w:val="24"/>
        </w:rPr>
        <w:t xml:space="preserve"> </w:t>
      </w:r>
      <w:r w:rsidRPr="003201EE">
        <w:rPr>
          <w:sz w:val="24"/>
        </w:rPr>
        <w:t xml:space="preserve">section, </w:t>
      </w:r>
      <w:r w:rsidR="00E5785A" w:rsidRPr="003201EE">
        <w:rPr>
          <w:sz w:val="24"/>
        </w:rPr>
        <w:t>owners can</w:t>
      </w:r>
      <w:r w:rsidR="00300162" w:rsidRPr="003201EE">
        <w:rPr>
          <w:sz w:val="24"/>
        </w:rPr>
        <w:t xml:space="preserve"> </w:t>
      </w:r>
      <w:r w:rsidRPr="003201EE">
        <w:rPr>
          <w:sz w:val="24"/>
        </w:rPr>
        <w:t>search</w:t>
      </w:r>
      <w:r w:rsidR="00E5785A" w:rsidRPr="003201EE">
        <w:rPr>
          <w:sz w:val="24"/>
        </w:rPr>
        <w:t xml:space="preserve"> </w:t>
      </w:r>
      <w:r w:rsidRPr="003201EE">
        <w:rPr>
          <w:sz w:val="24"/>
        </w:rPr>
        <w:t>booking</w:t>
      </w:r>
      <w:r w:rsidR="00E5785A" w:rsidRPr="003201EE">
        <w:rPr>
          <w:sz w:val="24"/>
        </w:rPr>
        <w:t xml:space="preserve"> </w:t>
      </w:r>
      <w:r w:rsidRPr="003201EE">
        <w:rPr>
          <w:sz w:val="24"/>
        </w:rPr>
        <w:t>request</w:t>
      </w:r>
      <w:r w:rsidR="00E5785A" w:rsidRPr="003201EE">
        <w:rPr>
          <w:sz w:val="24"/>
        </w:rPr>
        <w:t xml:space="preserve"> </w:t>
      </w:r>
      <w:r w:rsidRPr="003201EE">
        <w:rPr>
          <w:sz w:val="24"/>
        </w:rPr>
        <w:t>by</w:t>
      </w:r>
      <w:r w:rsidR="00E5785A" w:rsidRPr="003201EE">
        <w:rPr>
          <w:sz w:val="24"/>
        </w:rPr>
        <w:t xml:space="preserve"> </w:t>
      </w:r>
      <w:r w:rsidRPr="003201EE">
        <w:rPr>
          <w:sz w:val="24"/>
        </w:rPr>
        <w:t>booking</w:t>
      </w:r>
      <w:r w:rsidR="00E5785A" w:rsidRPr="003201EE">
        <w:rPr>
          <w:sz w:val="24"/>
        </w:rPr>
        <w:t xml:space="preserve"> </w:t>
      </w:r>
      <w:r w:rsidRPr="003201EE">
        <w:rPr>
          <w:sz w:val="24"/>
        </w:rPr>
        <w:t>number.</w:t>
      </w:r>
    </w:p>
    <w:p w:rsidR="00023240" w:rsidRPr="003201EE" w:rsidRDefault="00E24EA7" w:rsidP="003201EE">
      <w:pPr>
        <w:pStyle w:val="ListParagraph"/>
        <w:numPr>
          <w:ilvl w:val="0"/>
          <w:numId w:val="8"/>
        </w:numPr>
        <w:tabs>
          <w:tab w:val="left" w:pos="1622"/>
        </w:tabs>
        <w:spacing w:before="40"/>
        <w:ind w:left="1622" w:hanging="361"/>
        <w:rPr>
          <w:sz w:val="24"/>
        </w:rPr>
      </w:pPr>
      <w:r w:rsidRPr="003201EE">
        <w:rPr>
          <w:sz w:val="24"/>
        </w:rPr>
        <w:t>Notification:</w:t>
      </w:r>
      <w:r w:rsidR="00E5785A" w:rsidRPr="003201EE">
        <w:rPr>
          <w:sz w:val="24"/>
        </w:rPr>
        <w:t xml:space="preserve"> </w:t>
      </w:r>
      <w:r w:rsidRPr="003201EE">
        <w:rPr>
          <w:sz w:val="24"/>
        </w:rPr>
        <w:t>In</w:t>
      </w:r>
      <w:r w:rsidR="00E5785A" w:rsidRPr="003201EE">
        <w:rPr>
          <w:sz w:val="24"/>
        </w:rPr>
        <w:t xml:space="preserve"> </w:t>
      </w:r>
      <w:r w:rsidRPr="003201EE">
        <w:rPr>
          <w:sz w:val="24"/>
        </w:rPr>
        <w:t>this owner</w:t>
      </w:r>
      <w:r w:rsidR="00E5785A" w:rsidRPr="003201EE">
        <w:rPr>
          <w:sz w:val="24"/>
        </w:rPr>
        <w:t xml:space="preserve"> </w:t>
      </w:r>
      <w:r w:rsidRPr="003201EE">
        <w:rPr>
          <w:sz w:val="24"/>
        </w:rPr>
        <w:t>can</w:t>
      </w:r>
      <w:r w:rsidR="00E5785A" w:rsidRPr="003201EE">
        <w:rPr>
          <w:sz w:val="24"/>
        </w:rPr>
        <w:t xml:space="preserve"> </w:t>
      </w:r>
      <w:r w:rsidRPr="003201EE">
        <w:rPr>
          <w:sz w:val="24"/>
        </w:rPr>
        <w:t>seen</w:t>
      </w:r>
      <w:r w:rsidR="00E5785A" w:rsidRPr="003201EE">
        <w:rPr>
          <w:sz w:val="24"/>
        </w:rPr>
        <w:t xml:space="preserve"> </w:t>
      </w:r>
      <w:r w:rsidRPr="003201EE">
        <w:rPr>
          <w:sz w:val="24"/>
        </w:rPr>
        <w:t>notification</w:t>
      </w:r>
      <w:r w:rsidR="00E5785A" w:rsidRPr="003201EE">
        <w:rPr>
          <w:sz w:val="24"/>
        </w:rPr>
        <w:t xml:space="preserve"> </w:t>
      </w:r>
      <w:r w:rsidRPr="003201EE">
        <w:rPr>
          <w:sz w:val="24"/>
        </w:rPr>
        <w:t>of</w:t>
      </w:r>
      <w:r w:rsidR="00E5785A" w:rsidRPr="003201EE">
        <w:rPr>
          <w:sz w:val="24"/>
        </w:rPr>
        <w:t xml:space="preserve"> </w:t>
      </w:r>
      <w:r w:rsidRPr="003201EE">
        <w:rPr>
          <w:sz w:val="24"/>
        </w:rPr>
        <w:t>booking.</w:t>
      </w:r>
    </w:p>
    <w:p w:rsidR="00023240" w:rsidRPr="003201EE" w:rsidRDefault="00023240" w:rsidP="003201EE">
      <w:pPr>
        <w:pStyle w:val="BodyText"/>
        <w:spacing w:before="8"/>
      </w:pPr>
    </w:p>
    <w:p w:rsidR="00023240" w:rsidRPr="003201EE" w:rsidRDefault="00E24EA7" w:rsidP="003201EE">
      <w:pPr>
        <w:pStyle w:val="BodyText"/>
        <w:ind w:left="1611" w:right="1973"/>
      </w:pPr>
      <w:r w:rsidRPr="003201EE">
        <w:t>Owner</w:t>
      </w:r>
      <w:r w:rsidR="00E5785A" w:rsidRPr="003201EE">
        <w:t xml:space="preserve"> </w:t>
      </w:r>
      <w:r w:rsidRPr="003201EE">
        <w:t>can</w:t>
      </w:r>
      <w:r w:rsidR="00E5785A" w:rsidRPr="003201EE">
        <w:t xml:space="preserve"> </w:t>
      </w:r>
      <w:r w:rsidRPr="003201EE">
        <w:t>also</w:t>
      </w:r>
      <w:r w:rsidR="00E5785A" w:rsidRPr="003201EE">
        <w:t xml:space="preserve"> </w:t>
      </w:r>
      <w:r w:rsidRPr="003201EE">
        <w:t>update</w:t>
      </w:r>
      <w:r w:rsidR="00E5785A" w:rsidRPr="003201EE">
        <w:t xml:space="preserve"> </w:t>
      </w:r>
      <w:r w:rsidRPr="003201EE">
        <w:t>his</w:t>
      </w:r>
      <w:r w:rsidR="00E5785A" w:rsidRPr="003201EE">
        <w:t xml:space="preserve"> </w:t>
      </w:r>
      <w:r w:rsidRPr="003201EE">
        <w:t>profile,</w:t>
      </w:r>
      <w:r w:rsidR="00E5785A" w:rsidRPr="003201EE">
        <w:t xml:space="preserve"> </w:t>
      </w:r>
      <w:r w:rsidRPr="003201EE">
        <w:t>change password</w:t>
      </w:r>
      <w:r w:rsidR="00E5785A" w:rsidRPr="003201EE">
        <w:t xml:space="preserve"> </w:t>
      </w:r>
      <w:r w:rsidRPr="003201EE">
        <w:t>and</w:t>
      </w:r>
      <w:r w:rsidR="00E5785A" w:rsidRPr="003201EE">
        <w:t xml:space="preserve"> </w:t>
      </w:r>
      <w:r w:rsidRPr="003201EE">
        <w:t>recover</w:t>
      </w:r>
      <w:r w:rsidR="00E5785A" w:rsidRPr="003201EE">
        <w:t xml:space="preserve"> </w:t>
      </w:r>
      <w:r w:rsidRPr="003201EE">
        <w:t>password.</w:t>
      </w:r>
    </w:p>
    <w:p w:rsidR="00023240" w:rsidRPr="003201EE" w:rsidRDefault="00023240" w:rsidP="003201EE">
      <w:pPr>
        <w:pStyle w:val="BodyText"/>
      </w:pPr>
    </w:p>
    <w:p w:rsidR="00023240" w:rsidRPr="003201EE" w:rsidRDefault="00E24EA7" w:rsidP="003201EE">
      <w:pPr>
        <w:pStyle w:val="Heading6"/>
      </w:pPr>
      <w:r w:rsidRPr="003201EE">
        <w:t>User</w:t>
      </w:r>
      <w:r w:rsidR="00E5785A" w:rsidRPr="003201EE">
        <w:t xml:space="preserve"> </w:t>
      </w:r>
      <w:r w:rsidRPr="003201EE">
        <w:t>Module</w:t>
      </w:r>
    </w:p>
    <w:p w:rsidR="00023240" w:rsidRPr="003201EE" w:rsidRDefault="00023240" w:rsidP="003201EE">
      <w:pPr>
        <w:pStyle w:val="BodyText"/>
        <w:rPr>
          <w:b/>
        </w:rPr>
      </w:pPr>
    </w:p>
    <w:p w:rsidR="00023240" w:rsidRPr="003201EE" w:rsidRDefault="00E24EA7" w:rsidP="003201EE">
      <w:pPr>
        <w:pStyle w:val="BodyText"/>
        <w:ind w:left="901"/>
      </w:pPr>
      <w:r w:rsidRPr="003201EE">
        <w:t>In</w:t>
      </w:r>
      <w:r w:rsidR="00E5785A" w:rsidRPr="003201EE">
        <w:t xml:space="preserve"> </w:t>
      </w:r>
      <w:r w:rsidRPr="003201EE">
        <w:t>this module</w:t>
      </w:r>
      <w:r w:rsidR="00E5785A" w:rsidRPr="003201EE">
        <w:t xml:space="preserve"> </w:t>
      </w:r>
      <w:r w:rsidRPr="003201EE">
        <w:t>the</w:t>
      </w:r>
      <w:r w:rsidR="00E5785A" w:rsidRPr="003201EE">
        <w:t xml:space="preserve"> reins </w:t>
      </w:r>
      <w:r w:rsidRPr="003201EE">
        <w:t>two</w:t>
      </w:r>
      <w:r w:rsidR="00E5785A" w:rsidRPr="003201EE">
        <w:t xml:space="preserve"> </w:t>
      </w:r>
      <w:r w:rsidRPr="003201EE">
        <w:t>types of</w:t>
      </w:r>
      <w:r w:rsidR="00E5785A" w:rsidRPr="003201EE">
        <w:t xml:space="preserve"> </w:t>
      </w:r>
      <w:r w:rsidRPr="003201EE">
        <w:t>user</w:t>
      </w:r>
      <w:r w:rsidR="00E5785A" w:rsidRPr="003201EE">
        <w:t xml:space="preserve"> </w:t>
      </w:r>
      <w:r w:rsidRPr="003201EE">
        <w:t>guest</w:t>
      </w:r>
      <w:r w:rsidR="00E5785A" w:rsidRPr="003201EE">
        <w:t xml:space="preserve"> </w:t>
      </w:r>
      <w:r w:rsidRPr="003201EE">
        <w:t>user and</w:t>
      </w:r>
      <w:r w:rsidR="00E5785A" w:rsidRPr="003201EE">
        <w:t xml:space="preserve"> </w:t>
      </w:r>
      <w:r w:rsidRPr="003201EE">
        <w:t>registered</w:t>
      </w:r>
      <w:r w:rsidR="00E5785A" w:rsidRPr="003201EE">
        <w:t xml:space="preserve"> </w:t>
      </w:r>
      <w:r w:rsidRPr="003201EE">
        <w:t>user.</w:t>
      </w:r>
    </w:p>
    <w:p w:rsidR="00023240" w:rsidRPr="003201EE" w:rsidRDefault="00E24EA7" w:rsidP="003201EE">
      <w:pPr>
        <w:pStyle w:val="BodyText"/>
        <w:ind w:left="901" w:right="207"/>
      </w:pPr>
      <w:r w:rsidRPr="003201EE">
        <w:t>Guest User: In this guest user can see only general information like about us, pg details, search</w:t>
      </w:r>
      <w:r w:rsidR="00E5785A" w:rsidRPr="003201EE">
        <w:t xml:space="preserve"> </w:t>
      </w:r>
      <w:r w:rsidRPr="003201EE">
        <w:t>pg</w:t>
      </w:r>
      <w:r w:rsidR="00E5785A" w:rsidRPr="003201EE">
        <w:t xml:space="preserve"> </w:t>
      </w:r>
      <w:r w:rsidRPr="003201EE">
        <w:t>and contact</w:t>
      </w:r>
      <w:r w:rsidR="00E5785A" w:rsidRPr="003201EE">
        <w:t xml:space="preserve"> </w:t>
      </w:r>
      <w:r w:rsidRPr="003201EE">
        <w:t>details.</w:t>
      </w:r>
    </w:p>
    <w:p w:rsidR="00E5785A" w:rsidRPr="003201EE" w:rsidRDefault="00E24EA7" w:rsidP="003201EE">
      <w:pPr>
        <w:pStyle w:val="BodyText"/>
        <w:spacing w:before="2"/>
        <w:ind w:left="901" w:right="5869"/>
      </w:pPr>
      <w:r w:rsidRPr="003201EE">
        <w:t>Registered</w:t>
      </w:r>
      <w:r w:rsidR="00E5785A" w:rsidRPr="003201EE">
        <w:t xml:space="preserve"> </w:t>
      </w:r>
      <w:r w:rsidRPr="003201EE">
        <w:t>users</w:t>
      </w:r>
      <w:r w:rsidR="00E5785A" w:rsidRPr="003201EE">
        <w:t xml:space="preserve"> </w:t>
      </w:r>
      <w:r w:rsidRPr="003201EE">
        <w:t>can</w:t>
      </w:r>
      <w:r w:rsidR="00E5785A" w:rsidRPr="003201EE">
        <w:t xml:space="preserve"> </w:t>
      </w:r>
      <w:r w:rsidRPr="003201EE">
        <w:t>do</w:t>
      </w:r>
      <w:r w:rsidR="00E5785A" w:rsidRPr="003201EE">
        <w:t xml:space="preserve"> </w:t>
      </w:r>
      <w:r w:rsidRPr="003201EE">
        <w:t>following</w:t>
      </w:r>
      <w:r w:rsidR="00E5785A" w:rsidRPr="003201EE">
        <w:t xml:space="preserve"> </w:t>
      </w:r>
      <w:r w:rsidRPr="003201EE">
        <w:t>activity</w:t>
      </w:r>
    </w:p>
    <w:p w:rsidR="00E5785A" w:rsidRPr="003201EE" w:rsidRDefault="00E5785A" w:rsidP="003201EE">
      <w:pPr>
        <w:pStyle w:val="BodyText"/>
        <w:spacing w:before="2"/>
        <w:ind w:left="901" w:right="5869"/>
      </w:pPr>
    </w:p>
    <w:p w:rsidR="00023240" w:rsidRPr="003201EE" w:rsidRDefault="00E24EA7" w:rsidP="003201EE">
      <w:pPr>
        <w:pStyle w:val="BodyText"/>
        <w:spacing w:before="2"/>
        <w:ind w:left="901" w:right="5869"/>
      </w:pPr>
      <w:r w:rsidRPr="003201EE">
        <w:t>1.</w:t>
      </w:r>
      <w:r w:rsidR="00E5785A" w:rsidRPr="003201EE">
        <w:t xml:space="preserve"> </w:t>
      </w:r>
      <w:r w:rsidRPr="003201EE">
        <w:t>Book</w:t>
      </w:r>
      <w:r w:rsidR="00E5785A" w:rsidRPr="003201EE">
        <w:t xml:space="preserve"> </w:t>
      </w:r>
      <w:r w:rsidRPr="003201EE">
        <w:t>the</w:t>
      </w:r>
      <w:r w:rsidR="00E5785A" w:rsidRPr="003201EE">
        <w:t xml:space="preserve"> </w:t>
      </w:r>
      <w:r w:rsidRPr="003201EE">
        <w:t>pg.</w:t>
      </w:r>
    </w:p>
    <w:p w:rsidR="00E5785A" w:rsidRPr="003201EE" w:rsidRDefault="00E24EA7" w:rsidP="003201EE">
      <w:pPr>
        <w:pStyle w:val="BodyText"/>
        <w:spacing w:before="2"/>
        <w:ind w:left="901" w:right="6986"/>
      </w:pPr>
      <w:r w:rsidRPr="003201EE">
        <w:t>2.</w:t>
      </w:r>
      <w:r w:rsidR="00E5785A" w:rsidRPr="003201EE">
        <w:t xml:space="preserve"> </w:t>
      </w:r>
      <w:r w:rsidRPr="003201EE">
        <w:t xml:space="preserve">Update </w:t>
      </w:r>
      <w:r w:rsidR="00E5785A" w:rsidRPr="003201EE">
        <w:t>his/hers own</w:t>
      </w:r>
      <w:r w:rsidRPr="003201EE">
        <w:t>profile.</w:t>
      </w:r>
    </w:p>
    <w:p w:rsidR="00023240" w:rsidRPr="003201EE" w:rsidRDefault="00E24EA7" w:rsidP="003201EE">
      <w:pPr>
        <w:pStyle w:val="BodyText"/>
        <w:spacing w:before="2"/>
        <w:ind w:left="901" w:right="6986"/>
      </w:pPr>
      <w:r w:rsidRPr="003201EE">
        <w:t>3.</w:t>
      </w:r>
      <w:r w:rsidR="00E5785A" w:rsidRPr="003201EE">
        <w:t xml:space="preserve"> </w:t>
      </w:r>
      <w:r w:rsidRPr="003201EE">
        <w:t>Change Password.</w:t>
      </w:r>
    </w:p>
    <w:p w:rsidR="00023240" w:rsidRPr="003201EE" w:rsidRDefault="00E24EA7" w:rsidP="003201EE">
      <w:pPr>
        <w:pStyle w:val="ListParagraph"/>
        <w:numPr>
          <w:ilvl w:val="0"/>
          <w:numId w:val="6"/>
        </w:numPr>
        <w:tabs>
          <w:tab w:val="left" w:pos="1083"/>
        </w:tabs>
        <w:ind w:left="1083" w:hanging="182"/>
        <w:rPr>
          <w:sz w:val="24"/>
        </w:rPr>
      </w:pPr>
      <w:r w:rsidRPr="003201EE">
        <w:rPr>
          <w:sz w:val="24"/>
        </w:rPr>
        <w:t>Registered</w:t>
      </w:r>
      <w:r w:rsidR="00E5785A" w:rsidRPr="003201EE">
        <w:rPr>
          <w:sz w:val="24"/>
        </w:rPr>
        <w:t xml:space="preserve"> </w:t>
      </w:r>
      <w:r w:rsidRPr="003201EE">
        <w:rPr>
          <w:sz w:val="24"/>
        </w:rPr>
        <w:t>user</w:t>
      </w:r>
      <w:r w:rsidR="00E5785A" w:rsidRPr="003201EE">
        <w:rPr>
          <w:sz w:val="24"/>
        </w:rPr>
        <w:t xml:space="preserve"> </w:t>
      </w:r>
      <w:r w:rsidRPr="003201EE">
        <w:rPr>
          <w:sz w:val="24"/>
        </w:rPr>
        <w:t>can</w:t>
      </w:r>
      <w:r w:rsidR="00E5785A" w:rsidRPr="003201EE">
        <w:rPr>
          <w:sz w:val="24"/>
        </w:rPr>
        <w:t xml:space="preserve"> </w:t>
      </w:r>
      <w:r w:rsidRPr="003201EE">
        <w:rPr>
          <w:sz w:val="24"/>
        </w:rPr>
        <w:t>also</w:t>
      </w:r>
      <w:r w:rsidR="00E5785A" w:rsidRPr="003201EE">
        <w:rPr>
          <w:sz w:val="24"/>
        </w:rPr>
        <w:t xml:space="preserve"> </w:t>
      </w:r>
      <w:r w:rsidRPr="003201EE">
        <w:rPr>
          <w:sz w:val="24"/>
        </w:rPr>
        <w:t>recover</w:t>
      </w:r>
      <w:r w:rsidR="00E5785A" w:rsidRPr="003201EE">
        <w:rPr>
          <w:sz w:val="24"/>
        </w:rPr>
        <w:t xml:space="preserve"> </w:t>
      </w:r>
      <w:r w:rsidRPr="003201EE">
        <w:rPr>
          <w:sz w:val="24"/>
        </w:rPr>
        <w:t>his/her</w:t>
      </w:r>
      <w:r w:rsidR="00E5785A" w:rsidRPr="003201EE">
        <w:rPr>
          <w:sz w:val="24"/>
        </w:rPr>
        <w:t xml:space="preserve"> </w:t>
      </w:r>
      <w:r w:rsidRPr="003201EE">
        <w:rPr>
          <w:sz w:val="24"/>
        </w:rPr>
        <w:t>own</w:t>
      </w:r>
      <w:r w:rsidR="00E5785A" w:rsidRPr="003201EE">
        <w:rPr>
          <w:sz w:val="24"/>
        </w:rPr>
        <w:t xml:space="preserve"> </w:t>
      </w:r>
      <w:r w:rsidRPr="003201EE">
        <w:rPr>
          <w:sz w:val="24"/>
        </w:rPr>
        <w:t>password.</w:t>
      </w:r>
    </w:p>
    <w:p w:rsidR="005434C7" w:rsidRDefault="005434C7" w:rsidP="003201EE"/>
    <w:p w:rsidR="0031089A" w:rsidRDefault="005434C7">
      <w:pPr>
        <w:sectPr w:rsidR="0031089A" w:rsidSect="008B0A27">
          <w:headerReference w:type="default" r:id="rId13"/>
          <w:footerReference w:type="default" r:id="rId14"/>
          <w:pgSz w:w="12240" w:h="15840"/>
          <w:pgMar w:top="680" w:right="880" w:bottom="280" w:left="540" w:header="0" w:footer="0" w:gutter="0"/>
          <w:cols w:space="720"/>
          <w:titlePg/>
          <w:docGrid w:linePitch="299"/>
        </w:sectPr>
      </w:pPr>
      <w:r>
        <w:br w:type="page"/>
      </w:r>
    </w:p>
    <w:p w:rsidR="005434C7" w:rsidRDefault="005434C7"/>
    <w:p w:rsidR="005434C7" w:rsidRDefault="005434C7" w:rsidP="005434C7">
      <w:pPr>
        <w:jc w:val="center"/>
      </w:pPr>
    </w:p>
    <w:p w:rsidR="005434C7" w:rsidRDefault="005434C7" w:rsidP="005434C7">
      <w:pPr>
        <w:jc w:val="center"/>
      </w:pPr>
    </w:p>
    <w:p w:rsidR="005434C7" w:rsidRDefault="005434C7" w:rsidP="005434C7">
      <w:pPr>
        <w:jc w:val="center"/>
      </w:pPr>
    </w:p>
    <w:p w:rsidR="005434C7" w:rsidRDefault="005434C7" w:rsidP="005434C7">
      <w:pPr>
        <w:jc w:val="center"/>
      </w:pPr>
    </w:p>
    <w:p w:rsidR="005434C7" w:rsidRDefault="005434C7" w:rsidP="005434C7">
      <w:pPr>
        <w:jc w:val="center"/>
      </w:pPr>
    </w:p>
    <w:p w:rsidR="005434C7" w:rsidRDefault="005434C7" w:rsidP="005434C7">
      <w:pPr>
        <w:jc w:val="center"/>
      </w:pPr>
    </w:p>
    <w:p w:rsidR="005434C7" w:rsidRDefault="005434C7" w:rsidP="005434C7">
      <w:pPr>
        <w:jc w:val="center"/>
      </w:pPr>
    </w:p>
    <w:p w:rsidR="005434C7" w:rsidRDefault="005434C7" w:rsidP="005434C7">
      <w:pPr>
        <w:jc w:val="center"/>
      </w:pPr>
    </w:p>
    <w:p w:rsidR="005434C7" w:rsidRDefault="005434C7" w:rsidP="005434C7">
      <w:pPr>
        <w:jc w:val="center"/>
      </w:pPr>
    </w:p>
    <w:p w:rsidR="005434C7" w:rsidRDefault="005434C7" w:rsidP="005434C7">
      <w:pPr>
        <w:jc w:val="center"/>
      </w:pPr>
    </w:p>
    <w:p w:rsidR="005434C7" w:rsidRDefault="005434C7" w:rsidP="005434C7">
      <w:pPr>
        <w:jc w:val="center"/>
      </w:pPr>
    </w:p>
    <w:p w:rsidR="005434C7" w:rsidRDefault="005434C7" w:rsidP="005434C7">
      <w:pPr>
        <w:jc w:val="center"/>
      </w:pPr>
    </w:p>
    <w:p w:rsidR="005434C7" w:rsidRDefault="005434C7" w:rsidP="005434C7">
      <w:pPr>
        <w:jc w:val="center"/>
      </w:pPr>
    </w:p>
    <w:p w:rsidR="005434C7" w:rsidRDefault="005434C7" w:rsidP="005434C7">
      <w:pPr>
        <w:jc w:val="center"/>
      </w:pPr>
    </w:p>
    <w:p w:rsidR="005434C7" w:rsidRDefault="005434C7" w:rsidP="005434C7">
      <w:pPr>
        <w:jc w:val="center"/>
      </w:pPr>
    </w:p>
    <w:p w:rsidR="005434C7" w:rsidRDefault="005434C7" w:rsidP="005434C7">
      <w:pPr>
        <w:jc w:val="center"/>
      </w:pPr>
    </w:p>
    <w:p w:rsidR="005434C7" w:rsidRDefault="005434C7" w:rsidP="005434C7">
      <w:pPr>
        <w:jc w:val="center"/>
      </w:pPr>
    </w:p>
    <w:p w:rsidR="005434C7" w:rsidRDefault="005434C7" w:rsidP="005434C7">
      <w:pPr>
        <w:jc w:val="center"/>
      </w:pPr>
    </w:p>
    <w:p w:rsidR="005434C7" w:rsidRDefault="005434C7" w:rsidP="00C8573E"/>
    <w:p w:rsidR="005434C7" w:rsidRDefault="005434C7" w:rsidP="005434C7">
      <w:pPr>
        <w:jc w:val="center"/>
      </w:pPr>
    </w:p>
    <w:p w:rsidR="005434C7" w:rsidRDefault="005434C7" w:rsidP="005434C7">
      <w:pPr>
        <w:jc w:val="center"/>
      </w:pPr>
    </w:p>
    <w:p w:rsidR="005434C7" w:rsidRPr="005434C7" w:rsidRDefault="005434C7" w:rsidP="005434C7">
      <w:pPr>
        <w:jc w:val="center"/>
        <w:rPr>
          <w:b/>
          <w:sz w:val="44"/>
        </w:rPr>
      </w:pPr>
      <w:r w:rsidRPr="005434C7">
        <w:rPr>
          <w:b/>
          <w:sz w:val="44"/>
        </w:rPr>
        <w:t>CHAPTER 2</w:t>
      </w:r>
    </w:p>
    <w:p w:rsidR="005434C7" w:rsidRPr="005434C7" w:rsidRDefault="005434C7" w:rsidP="005434C7">
      <w:pPr>
        <w:jc w:val="center"/>
        <w:rPr>
          <w:b/>
          <w:sz w:val="44"/>
        </w:rPr>
      </w:pPr>
    </w:p>
    <w:p w:rsidR="005434C7" w:rsidRDefault="005434C7" w:rsidP="005434C7">
      <w:pPr>
        <w:jc w:val="center"/>
        <w:rPr>
          <w:b/>
          <w:sz w:val="44"/>
        </w:rPr>
      </w:pPr>
      <w:r w:rsidRPr="005434C7">
        <w:rPr>
          <w:b/>
          <w:sz w:val="44"/>
        </w:rPr>
        <w:t>SOFTWARE REQUIREMENTS</w:t>
      </w:r>
    </w:p>
    <w:p w:rsidR="007561DB" w:rsidRPr="005434C7" w:rsidRDefault="007561DB" w:rsidP="005434C7">
      <w:pPr>
        <w:jc w:val="center"/>
        <w:rPr>
          <w:b/>
          <w:sz w:val="44"/>
        </w:rPr>
      </w:pPr>
    </w:p>
    <w:p w:rsidR="005434C7" w:rsidRDefault="005434C7" w:rsidP="00EC4CA2">
      <w:pPr>
        <w:jc w:val="center"/>
        <w:rPr>
          <w:b/>
          <w:sz w:val="44"/>
        </w:rPr>
      </w:pPr>
      <w:r w:rsidRPr="005434C7">
        <w:rPr>
          <w:b/>
          <w:sz w:val="44"/>
        </w:rPr>
        <w:t>AND</w:t>
      </w:r>
    </w:p>
    <w:p w:rsidR="007561DB" w:rsidRPr="005434C7" w:rsidRDefault="007561DB" w:rsidP="00EC4CA2">
      <w:pPr>
        <w:jc w:val="center"/>
        <w:rPr>
          <w:b/>
          <w:sz w:val="44"/>
        </w:rPr>
      </w:pPr>
    </w:p>
    <w:p w:rsidR="005434C7" w:rsidRDefault="005434C7" w:rsidP="005434C7">
      <w:pPr>
        <w:jc w:val="center"/>
      </w:pPr>
      <w:r w:rsidRPr="005434C7">
        <w:rPr>
          <w:b/>
          <w:sz w:val="44"/>
        </w:rPr>
        <w:t>SPECIFICATIONS</w:t>
      </w:r>
      <w:r>
        <w:br w:type="page"/>
      </w:r>
    </w:p>
    <w:p w:rsidR="00023240" w:rsidRPr="003201EE" w:rsidRDefault="00023240" w:rsidP="003201EE">
      <w:pPr>
        <w:sectPr w:rsidR="00023240" w:rsidRPr="003201EE" w:rsidSect="008B0A27">
          <w:pgSz w:w="12240" w:h="15840"/>
          <w:pgMar w:top="680" w:right="880" w:bottom="280" w:left="540" w:header="0" w:footer="0" w:gutter="0"/>
          <w:cols w:space="720"/>
          <w:titlePg/>
          <w:docGrid w:linePitch="299"/>
        </w:sectPr>
      </w:pPr>
    </w:p>
    <w:p w:rsidR="00023240" w:rsidRDefault="00E24EA7" w:rsidP="003201EE">
      <w:pPr>
        <w:spacing w:before="76"/>
        <w:ind w:left="1611" w:right="1286"/>
        <w:rPr>
          <w:b/>
          <w:sz w:val="28"/>
        </w:rPr>
      </w:pPr>
      <w:r w:rsidRPr="003201EE">
        <w:rPr>
          <w:b/>
          <w:sz w:val="28"/>
        </w:rPr>
        <w:lastRenderedPageBreak/>
        <w:t>SYSTEM</w:t>
      </w:r>
      <w:r w:rsidR="009F0294" w:rsidRPr="003201EE">
        <w:rPr>
          <w:b/>
          <w:sz w:val="28"/>
        </w:rPr>
        <w:t xml:space="preserve"> </w:t>
      </w:r>
      <w:r w:rsidRPr="003201EE">
        <w:rPr>
          <w:b/>
          <w:sz w:val="28"/>
        </w:rPr>
        <w:t>ENVIRONMENT</w:t>
      </w:r>
    </w:p>
    <w:p w:rsidR="00A03BE1" w:rsidRPr="003201EE" w:rsidRDefault="00A03BE1" w:rsidP="003201EE">
      <w:pPr>
        <w:spacing w:before="76"/>
        <w:ind w:left="1611" w:right="1286"/>
        <w:rPr>
          <w:b/>
          <w:sz w:val="28"/>
        </w:rPr>
      </w:pPr>
    </w:p>
    <w:p w:rsidR="00023240" w:rsidRPr="003201EE" w:rsidRDefault="00023240" w:rsidP="003201EE">
      <w:pPr>
        <w:pStyle w:val="BodyText"/>
        <w:rPr>
          <w:b/>
          <w:sz w:val="28"/>
        </w:rPr>
      </w:pPr>
    </w:p>
    <w:p w:rsidR="00023240" w:rsidRPr="003201EE" w:rsidRDefault="00E24EA7" w:rsidP="003201EE">
      <w:pPr>
        <w:spacing w:line="276" w:lineRule="auto"/>
        <w:ind w:left="961"/>
        <w:rPr>
          <w:b/>
          <w:sz w:val="28"/>
        </w:rPr>
      </w:pPr>
      <w:r w:rsidRPr="003201EE">
        <w:rPr>
          <w:b/>
          <w:sz w:val="28"/>
          <w:u w:val="single"/>
        </w:rPr>
        <w:t>Hardware</w:t>
      </w:r>
      <w:r w:rsidR="0083467D" w:rsidRPr="003201EE">
        <w:rPr>
          <w:b/>
          <w:sz w:val="28"/>
          <w:u w:val="single"/>
        </w:rPr>
        <w:t xml:space="preserve"> </w:t>
      </w:r>
      <w:r w:rsidRPr="003201EE">
        <w:rPr>
          <w:b/>
          <w:sz w:val="28"/>
          <w:u w:val="single"/>
        </w:rPr>
        <w:t>Configuration</w:t>
      </w:r>
    </w:p>
    <w:p w:rsidR="00023240" w:rsidRPr="003201EE" w:rsidRDefault="00023240" w:rsidP="003201EE">
      <w:pPr>
        <w:pStyle w:val="BodyText"/>
        <w:spacing w:line="276" w:lineRule="auto"/>
        <w:rPr>
          <w:b/>
          <w:sz w:val="28"/>
        </w:rPr>
      </w:pPr>
    </w:p>
    <w:p w:rsidR="00023240" w:rsidRPr="003201EE" w:rsidRDefault="00E24EA7" w:rsidP="003201EE">
      <w:pPr>
        <w:pStyle w:val="ListParagraph"/>
        <w:numPr>
          <w:ilvl w:val="1"/>
          <w:numId w:val="6"/>
        </w:numPr>
        <w:tabs>
          <w:tab w:val="left" w:pos="2262"/>
        </w:tabs>
        <w:spacing w:before="90" w:line="276" w:lineRule="auto"/>
        <w:ind w:left="2262" w:hanging="224"/>
        <w:rPr>
          <w:sz w:val="24"/>
        </w:rPr>
      </w:pPr>
      <w:r w:rsidRPr="003201EE">
        <w:rPr>
          <w:sz w:val="24"/>
        </w:rPr>
        <w:t>Pentium</w:t>
      </w:r>
      <w:r w:rsidR="0083467D" w:rsidRPr="003201EE">
        <w:rPr>
          <w:sz w:val="24"/>
        </w:rPr>
        <w:t xml:space="preserve"> </w:t>
      </w:r>
      <w:r w:rsidRPr="003201EE">
        <w:rPr>
          <w:sz w:val="24"/>
        </w:rPr>
        <w:t>IV</w:t>
      </w:r>
      <w:r w:rsidR="0083467D" w:rsidRPr="003201EE">
        <w:rPr>
          <w:sz w:val="24"/>
        </w:rPr>
        <w:t xml:space="preserve"> </w:t>
      </w:r>
      <w:r w:rsidRPr="003201EE">
        <w:rPr>
          <w:sz w:val="24"/>
        </w:rPr>
        <w:t>Processor</w:t>
      </w:r>
    </w:p>
    <w:p w:rsidR="00023240" w:rsidRPr="003201EE" w:rsidRDefault="00023240" w:rsidP="003201EE">
      <w:pPr>
        <w:pStyle w:val="BodyText"/>
        <w:spacing w:before="8" w:line="276" w:lineRule="auto"/>
        <w:rPr>
          <w:sz w:val="36"/>
        </w:rPr>
      </w:pPr>
    </w:p>
    <w:p w:rsidR="00023240" w:rsidRPr="003201EE" w:rsidRDefault="00E24EA7" w:rsidP="003201EE">
      <w:pPr>
        <w:pStyle w:val="ListParagraph"/>
        <w:numPr>
          <w:ilvl w:val="1"/>
          <w:numId w:val="6"/>
        </w:numPr>
        <w:tabs>
          <w:tab w:val="left" w:pos="2262"/>
        </w:tabs>
        <w:spacing w:line="276" w:lineRule="auto"/>
        <w:ind w:left="2262" w:hanging="224"/>
        <w:rPr>
          <w:sz w:val="24"/>
        </w:rPr>
      </w:pPr>
      <w:r w:rsidRPr="003201EE">
        <w:rPr>
          <w:sz w:val="24"/>
        </w:rPr>
        <w:t>512MBRAM</w:t>
      </w:r>
    </w:p>
    <w:p w:rsidR="00023240" w:rsidRPr="003201EE" w:rsidRDefault="00023240" w:rsidP="003201EE">
      <w:pPr>
        <w:pStyle w:val="BodyText"/>
        <w:spacing w:before="2" w:line="276" w:lineRule="auto"/>
        <w:rPr>
          <w:sz w:val="28"/>
        </w:rPr>
      </w:pPr>
    </w:p>
    <w:p w:rsidR="00023240" w:rsidRPr="003201EE" w:rsidRDefault="00E24EA7" w:rsidP="003201EE">
      <w:pPr>
        <w:pStyle w:val="ListParagraph"/>
        <w:numPr>
          <w:ilvl w:val="1"/>
          <w:numId w:val="6"/>
        </w:numPr>
        <w:tabs>
          <w:tab w:val="left" w:pos="2262"/>
        </w:tabs>
        <w:spacing w:line="276" w:lineRule="auto"/>
        <w:ind w:left="2262" w:hanging="224"/>
        <w:rPr>
          <w:sz w:val="24"/>
        </w:rPr>
      </w:pPr>
      <w:r w:rsidRPr="003201EE">
        <w:rPr>
          <w:sz w:val="24"/>
        </w:rPr>
        <w:t>40GBHDD</w:t>
      </w:r>
    </w:p>
    <w:p w:rsidR="00023240" w:rsidRPr="003201EE" w:rsidRDefault="00023240" w:rsidP="003201EE">
      <w:pPr>
        <w:pStyle w:val="BodyText"/>
        <w:spacing w:before="10" w:line="276" w:lineRule="auto"/>
        <w:rPr>
          <w:sz w:val="36"/>
        </w:rPr>
      </w:pPr>
    </w:p>
    <w:p w:rsidR="00023240" w:rsidRPr="003201EE" w:rsidRDefault="00E24EA7" w:rsidP="003201EE">
      <w:pPr>
        <w:pStyle w:val="ListParagraph"/>
        <w:numPr>
          <w:ilvl w:val="1"/>
          <w:numId w:val="6"/>
        </w:numPr>
        <w:tabs>
          <w:tab w:val="left" w:pos="2262"/>
        </w:tabs>
        <w:spacing w:line="276" w:lineRule="auto"/>
        <w:ind w:left="2262" w:hanging="224"/>
        <w:rPr>
          <w:sz w:val="24"/>
        </w:rPr>
      </w:pPr>
      <w:r w:rsidRPr="003201EE">
        <w:rPr>
          <w:sz w:val="24"/>
        </w:rPr>
        <w:t>1024*768ResolutionColorMonitor</w:t>
      </w:r>
    </w:p>
    <w:p w:rsidR="00023240" w:rsidRPr="003201EE" w:rsidRDefault="00023240" w:rsidP="003201EE">
      <w:pPr>
        <w:pStyle w:val="BodyText"/>
        <w:spacing w:before="4" w:line="276" w:lineRule="auto"/>
        <w:rPr>
          <w:sz w:val="36"/>
        </w:rPr>
      </w:pPr>
    </w:p>
    <w:p w:rsidR="00023240" w:rsidRPr="003201EE" w:rsidRDefault="00E24EA7" w:rsidP="003201EE">
      <w:pPr>
        <w:spacing w:line="276" w:lineRule="auto"/>
        <w:ind w:left="1582"/>
        <w:rPr>
          <w:b/>
          <w:sz w:val="24"/>
        </w:rPr>
      </w:pPr>
      <w:r w:rsidRPr="003201EE">
        <w:rPr>
          <w:b/>
          <w:sz w:val="24"/>
        </w:rPr>
        <w:t>Note:</w:t>
      </w:r>
      <w:r w:rsidR="0083467D" w:rsidRPr="003201EE">
        <w:rPr>
          <w:b/>
          <w:sz w:val="24"/>
        </w:rPr>
        <w:t xml:space="preserve"> </w:t>
      </w:r>
      <w:r w:rsidRPr="003201EE">
        <w:rPr>
          <w:b/>
          <w:sz w:val="24"/>
        </w:rPr>
        <w:t>This</w:t>
      </w:r>
      <w:r w:rsidR="0083467D" w:rsidRPr="003201EE">
        <w:rPr>
          <w:b/>
          <w:sz w:val="24"/>
        </w:rPr>
        <w:t xml:space="preserve"> </w:t>
      </w:r>
      <w:r w:rsidRPr="003201EE">
        <w:rPr>
          <w:b/>
          <w:sz w:val="24"/>
        </w:rPr>
        <w:t>is</w:t>
      </w:r>
      <w:r w:rsidR="0083467D" w:rsidRPr="003201EE">
        <w:rPr>
          <w:b/>
          <w:sz w:val="24"/>
        </w:rPr>
        <w:t xml:space="preserve"> </w:t>
      </w:r>
      <w:r w:rsidRPr="003201EE">
        <w:rPr>
          <w:b/>
          <w:sz w:val="24"/>
        </w:rPr>
        <w:t>not</w:t>
      </w:r>
      <w:r w:rsidR="0083467D" w:rsidRPr="003201EE">
        <w:rPr>
          <w:b/>
          <w:sz w:val="24"/>
        </w:rPr>
        <w:t xml:space="preserve"> </w:t>
      </w:r>
      <w:r w:rsidRPr="003201EE">
        <w:rPr>
          <w:b/>
          <w:sz w:val="24"/>
        </w:rPr>
        <w:t>the</w:t>
      </w:r>
      <w:r w:rsidR="0083467D" w:rsidRPr="003201EE">
        <w:rPr>
          <w:b/>
          <w:sz w:val="24"/>
        </w:rPr>
        <w:t xml:space="preserve"> </w:t>
      </w:r>
      <w:r w:rsidRPr="003201EE">
        <w:rPr>
          <w:b/>
          <w:sz w:val="24"/>
        </w:rPr>
        <w:t>“System</w:t>
      </w:r>
      <w:r w:rsidR="0083467D" w:rsidRPr="003201EE">
        <w:rPr>
          <w:b/>
          <w:sz w:val="24"/>
        </w:rPr>
        <w:t xml:space="preserve"> </w:t>
      </w:r>
      <w:r w:rsidRPr="003201EE">
        <w:rPr>
          <w:b/>
          <w:sz w:val="24"/>
        </w:rPr>
        <w:t>Requirements”.</w:t>
      </w:r>
    </w:p>
    <w:p w:rsidR="00023240" w:rsidRPr="003201EE" w:rsidRDefault="00023240" w:rsidP="003201EE">
      <w:pPr>
        <w:pStyle w:val="BodyText"/>
        <w:spacing w:before="5" w:line="276" w:lineRule="auto"/>
        <w:rPr>
          <w:b/>
          <w:sz w:val="28"/>
        </w:rPr>
      </w:pPr>
    </w:p>
    <w:p w:rsidR="00023240" w:rsidRPr="003201EE" w:rsidRDefault="00E24EA7" w:rsidP="003201EE">
      <w:pPr>
        <w:pStyle w:val="Heading3"/>
        <w:spacing w:line="276" w:lineRule="auto"/>
        <w:ind w:left="1037"/>
        <w:rPr>
          <w:sz w:val="28"/>
          <w:u w:val="none"/>
        </w:rPr>
      </w:pPr>
      <w:r w:rsidRPr="003201EE">
        <w:rPr>
          <w:sz w:val="28"/>
        </w:rPr>
        <w:t>Software</w:t>
      </w:r>
      <w:r w:rsidR="0083467D" w:rsidRPr="003201EE">
        <w:rPr>
          <w:sz w:val="28"/>
        </w:rPr>
        <w:t xml:space="preserve"> </w:t>
      </w:r>
      <w:r w:rsidRPr="003201EE">
        <w:rPr>
          <w:sz w:val="28"/>
        </w:rPr>
        <w:t>Configuration</w:t>
      </w:r>
    </w:p>
    <w:p w:rsidR="00023240" w:rsidRPr="003201EE" w:rsidRDefault="00023240" w:rsidP="003201EE">
      <w:pPr>
        <w:pStyle w:val="BodyText"/>
        <w:spacing w:before="11" w:line="276" w:lineRule="auto"/>
        <w:rPr>
          <w:b/>
          <w:sz w:val="28"/>
        </w:rPr>
      </w:pPr>
    </w:p>
    <w:p w:rsidR="00023240" w:rsidRPr="003201EE" w:rsidRDefault="00E24EA7" w:rsidP="003201EE">
      <w:pPr>
        <w:pStyle w:val="ListParagraph"/>
        <w:numPr>
          <w:ilvl w:val="0"/>
          <w:numId w:val="7"/>
        </w:numPr>
        <w:tabs>
          <w:tab w:val="left" w:pos="2282"/>
        </w:tabs>
        <w:spacing w:before="90" w:line="276" w:lineRule="auto"/>
        <w:ind w:left="2282" w:hanging="240"/>
        <w:rPr>
          <w:sz w:val="24"/>
        </w:rPr>
      </w:pPr>
      <w:r w:rsidRPr="003201EE">
        <w:rPr>
          <w:sz w:val="24"/>
        </w:rPr>
        <w:t>OS:</w:t>
      </w:r>
      <w:r w:rsidR="0083467D" w:rsidRPr="003201EE">
        <w:rPr>
          <w:sz w:val="24"/>
        </w:rPr>
        <w:t xml:space="preserve"> </w:t>
      </w:r>
      <w:r w:rsidRPr="003201EE">
        <w:rPr>
          <w:sz w:val="24"/>
        </w:rPr>
        <w:t>Windows</w:t>
      </w:r>
      <w:r w:rsidR="0083467D" w:rsidRPr="003201EE">
        <w:rPr>
          <w:sz w:val="24"/>
        </w:rPr>
        <w:t xml:space="preserve"> </w:t>
      </w:r>
      <w:r w:rsidRPr="003201EE">
        <w:rPr>
          <w:sz w:val="24"/>
        </w:rPr>
        <w:t>XP</w:t>
      </w:r>
    </w:p>
    <w:p w:rsidR="00023240" w:rsidRPr="003201EE" w:rsidRDefault="00023240" w:rsidP="003201EE">
      <w:pPr>
        <w:pStyle w:val="BodyText"/>
        <w:spacing w:before="9" w:line="276" w:lineRule="auto"/>
        <w:rPr>
          <w:sz w:val="36"/>
        </w:rPr>
      </w:pPr>
    </w:p>
    <w:p w:rsidR="00023240" w:rsidRPr="003201EE" w:rsidRDefault="00E24EA7" w:rsidP="003201EE">
      <w:pPr>
        <w:pStyle w:val="ListParagraph"/>
        <w:numPr>
          <w:ilvl w:val="0"/>
          <w:numId w:val="7"/>
        </w:numPr>
        <w:tabs>
          <w:tab w:val="left" w:pos="2223"/>
        </w:tabs>
        <w:spacing w:before="1" w:line="276" w:lineRule="auto"/>
        <w:ind w:left="2223" w:hanging="181"/>
        <w:rPr>
          <w:sz w:val="24"/>
        </w:rPr>
      </w:pPr>
      <w:r w:rsidRPr="003201EE">
        <w:rPr>
          <w:sz w:val="24"/>
        </w:rPr>
        <w:t>PHP</w:t>
      </w:r>
      <w:r w:rsidR="0083467D" w:rsidRPr="003201EE">
        <w:rPr>
          <w:sz w:val="24"/>
        </w:rPr>
        <w:t xml:space="preserve"> </w:t>
      </w:r>
      <w:r w:rsidRPr="003201EE">
        <w:rPr>
          <w:sz w:val="24"/>
        </w:rPr>
        <w:t>Triad</w:t>
      </w:r>
      <w:r w:rsidR="0083467D" w:rsidRPr="003201EE">
        <w:rPr>
          <w:sz w:val="24"/>
        </w:rPr>
        <w:t xml:space="preserve"> </w:t>
      </w:r>
      <w:r w:rsidRPr="003201EE">
        <w:rPr>
          <w:sz w:val="24"/>
        </w:rPr>
        <w:t>(PHP,</w:t>
      </w:r>
      <w:r w:rsidR="0083467D" w:rsidRPr="003201EE">
        <w:rPr>
          <w:sz w:val="24"/>
        </w:rPr>
        <w:t xml:space="preserve"> </w:t>
      </w:r>
      <w:r w:rsidRPr="003201EE">
        <w:rPr>
          <w:sz w:val="24"/>
        </w:rPr>
        <w:t>MySQL,</w:t>
      </w:r>
      <w:r w:rsidR="0083467D" w:rsidRPr="003201EE">
        <w:rPr>
          <w:sz w:val="24"/>
        </w:rPr>
        <w:t xml:space="preserve"> </w:t>
      </w:r>
      <w:r w:rsidRPr="003201EE">
        <w:rPr>
          <w:sz w:val="24"/>
        </w:rPr>
        <w:t>Apache,</w:t>
      </w:r>
      <w:r w:rsidR="0083467D" w:rsidRPr="003201EE">
        <w:rPr>
          <w:sz w:val="24"/>
        </w:rPr>
        <w:t xml:space="preserve"> </w:t>
      </w:r>
      <w:r w:rsidRPr="003201EE">
        <w:rPr>
          <w:sz w:val="24"/>
        </w:rPr>
        <w:t>and</w:t>
      </w:r>
      <w:r w:rsidR="0083467D" w:rsidRPr="003201EE">
        <w:rPr>
          <w:sz w:val="24"/>
        </w:rPr>
        <w:t xml:space="preserve"> </w:t>
      </w:r>
      <w:r w:rsidRPr="003201EE">
        <w:rPr>
          <w:sz w:val="24"/>
        </w:rPr>
        <w:t>PHPMyAdmin</w:t>
      </w:r>
      <w:r w:rsidR="0083467D" w:rsidRPr="003201EE">
        <w:rPr>
          <w:sz w:val="24"/>
        </w:rPr>
        <w:t xml:space="preserve">, PDO </w:t>
      </w:r>
      <w:r w:rsidRPr="003201EE">
        <w:rPr>
          <w:sz w:val="24"/>
        </w:rPr>
        <w:t>)</w:t>
      </w:r>
    </w:p>
    <w:p w:rsidR="00023240" w:rsidRPr="003201EE" w:rsidRDefault="00023240" w:rsidP="003201EE">
      <w:pPr>
        <w:pStyle w:val="BodyText"/>
        <w:spacing w:before="10" w:line="276" w:lineRule="auto"/>
        <w:rPr>
          <w:sz w:val="28"/>
        </w:rPr>
      </w:pPr>
    </w:p>
    <w:p w:rsidR="00023240" w:rsidRPr="003201EE" w:rsidRDefault="00E24EA7" w:rsidP="003201EE">
      <w:pPr>
        <w:pStyle w:val="Heading3"/>
        <w:spacing w:line="276" w:lineRule="auto"/>
        <w:ind w:left="981"/>
        <w:rPr>
          <w:sz w:val="28"/>
          <w:u w:val="none"/>
        </w:rPr>
      </w:pPr>
      <w:r w:rsidRPr="003201EE">
        <w:rPr>
          <w:sz w:val="28"/>
        </w:rPr>
        <w:t>Software</w:t>
      </w:r>
      <w:r w:rsidR="009F0294" w:rsidRPr="003201EE">
        <w:rPr>
          <w:sz w:val="28"/>
        </w:rPr>
        <w:t xml:space="preserve"> </w:t>
      </w:r>
      <w:r w:rsidRPr="003201EE">
        <w:rPr>
          <w:sz w:val="28"/>
        </w:rPr>
        <w:t>Features</w:t>
      </w:r>
    </w:p>
    <w:p w:rsidR="00023240" w:rsidRPr="003201EE" w:rsidRDefault="00023240" w:rsidP="003201EE">
      <w:pPr>
        <w:pStyle w:val="BodyText"/>
        <w:spacing w:before="2" w:line="276" w:lineRule="auto"/>
        <w:rPr>
          <w:b/>
        </w:rPr>
      </w:pPr>
    </w:p>
    <w:p w:rsidR="00023240" w:rsidRPr="003201EE" w:rsidRDefault="00E24EA7" w:rsidP="003201EE">
      <w:pPr>
        <w:pStyle w:val="Heading4"/>
        <w:spacing w:before="88" w:line="276" w:lineRule="auto"/>
        <w:ind w:left="901"/>
      </w:pPr>
      <w:r w:rsidRPr="003201EE">
        <w:t>PHPTRIAD</w:t>
      </w:r>
    </w:p>
    <w:p w:rsidR="00023240" w:rsidRPr="003201EE" w:rsidRDefault="00023240" w:rsidP="003201EE">
      <w:pPr>
        <w:pStyle w:val="BodyText"/>
        <w:spacing w:before="9" w:line="276" w:lineRule="auto"/>
        <w:rPr>
          <w:b/>
          <w:sz w:val="36"/>
        </w:rPr>
      </w:pPr>
    </w:p>
    <w:p w:rsidR="00023240" w:rsidRDefault="00E24EA7" w:rsidP="003201EE">
      <w:pPr>
        <w:pStyle w:val="BodyText"/>
        <w:spacing w:line="276" w:lineRule="auto"/>
        <w:ind w:left="901"/>
      </w:pPr>
      <w:r w:rsidRPr="003201EE">
        <w:t>PHP</w:t>
      </w:r>
      <w:r w:rsidR="009F0294" w:rsidRPr="003201EE">
        <w:t xml:space="preserve"> </w:t>
      </w:r>
      <w:r w:rsidRPr="003201EE">
        <w:t>Triad</w:t>
      </w:r>
      <w:r w:rsidR="009F0294" w:rsidRPr="003201EE">
        <w:t xml:space="preserve"> </w:t>
      </w:r>
      <w:r w:rsidRPr="003201EE">
        <w:t>installs</w:t>
      </w:r>
      <w:r w:rsidR="009F0294" w:rsidRPr="003201EE">
        <w:t xml:space="preserve"> </w:t>
      </w:r>
      <w:r w:rsidRPr="003201EE">
        <w:t>a</w:t>
      </w:r>
      <w:r w:rsidR="009F0294" w:rsidRPr="003201EE">
        <w:t xml:space="preserve"> </w:t>
      </w:r>
      <w:r w:rsidRPr="003201EE">
        <w:t>complete</w:t>
      </w:r>
      <w:r w:rsidR="009F0294" w:rsidRPr="003201EE">
        <w:t xml:space="preserve"> </w:t>
      </w:r>
      <w:r w:rsidRPr="003201EE">
        <w:t>working</w:t>
      </w:r>
      <w:r w:rsidR="009F0294" w:rsidRPr="003201EE">
        <w:t xml:space="preserve"> </w:t>
      </w:r>
      <w:r w:rsidRPr="003201EE">
        <w:t>PHP/MySQL</w:t>
      </w:r>
      <w:r w:rsidR="009F0294" w:rsidRPr="003201EE">
        <w:t xml:space="preserve"> </w:t>
      </w:r>
      <w:r w:rsidRPr="003201EE">
        <w:t>server</w:t>
      </w:r>
      <w:r w:rsidR="009F0294" w:rsidRPr="003201EE">
        <w:t xml:space="preserve"> </w:t>
      </w:r>
      <w:r w:rsidRPr="003201EE">
        <w:t>environment</w:t>
      </w:r>
      <w:r w:rsidR="009F0294" w:rsidRPr="003201EE">
        <w:t xml:space="preserve"> </w:t>
      </w:r>
      <w:r w:rsidRPr="003201EE">
        <w:t>on</w:t>
      </w:r>
      <w:r w:rsidR="009F0294" w:rsidRPr="003201EE">
        <w:t xml:space="preserve"> </w:t>
      </w:r>
      <w:r w:rsidRPr="003201EE">
        <w:t>Windows</w:t>
      </w:r>
      <w:r w:rsidR="009F0294" w:rsidRPr="003201EE">
        <w:t xml:space="preserve"> </w:t>
      </w:r>
      <w:r w:rsidRPr="003201EE">
        <w:t>platforms</w:t>
      </w:r>
      <w:r w:rsidR="009F0294" w:rsidRPr="003201EE">
        <w:t xml:space="preserve"> </w:t>
      </w:r>
      <w:r w:rsidRPr="003201EE">
        <w:t>(9x/NT).</w:t>
      </w:r>
      <w:r w:rsidR="009F0294" w:rsidRPr="003201EE">
        <w:t xml:space="preserve"> </w:t>
      </w:r>
      <w:r w:rsidRPr="003201EE">
        <w:t>Installs</w:t>
      </w:r>
      <w:r w:rsidR="009F0294" w:rsidRPr="003201EE">
        <w:t xml:space="preserve"> </w:t>
      </w:r>
      <w:r w:rsidRPr="003201EE">
        <w:t>PHP, MySQL, Apache, and PHPMyAdmin.</w:t>
      </w:r>
    </w:p>
    <w:p w:rsidR="008B0A27" w:rsidRPr="003201EE" w:rsidRDefault="008B0A27" w:rsidP="003201EE">
      <w:pPr>
        <w:pStyle w:val="BodyText"/>
        <w:spacing w:line="276" w:lineRule="auto"/>
        <w:ind w:left="901"/>
      </w:pPr>
    </w:p>
    <w:p w:rsidR="00023240" w:rsidRPr="003201EE" w:rsidRDefault="00E24EA7" w:rsidP="003201EE">
      <w:pPr>
        <w:pStyle w:val="Heading6"/>
        <w:spacing w:before="105" w:line="276" w:lineRule="auto"/>
      </w:pPr>
      <w:r w:rsidRPr="003201EE">
        <w:t>PHP</w:t>
      </w:r>
    </w:p>
    <w:p w:rsidR="00023240" w:rsidRPr="003201EE" w:rsidRDefault="00023240" w:rsidP="003201EE">
      <w:pPr>
        <w:pStyle w:val="BodyText"/>
        <w:spacing w:before="4" w:line="276" w:lineRule="auto"/>
        <w:rPr>
          <w:b/>
          <w:sz w:val="36"/>
        </w:rPr>
      </w:pPr>
    </w:p>
    <w:p w:rsidR="008B0A27" w:rsidRDefault="00E24EA7" w:rsidP="005B761A">
      <w:pPr>
        <w:pStyle w:val="BodyText"/>
        <w:spacing w:line="276" w:lineRule="auto"/>
        <w:ind w:left="901" w:right="198"/>
        <w:jc w:val="both"/>
        <w:sectPr w:rsidR="008B0A27" w:rsidSect="008B0A27">
          <w:headerReference w:type="default" r:id="rId15"/>
          <w:footerReference w:type="default" r:id="rId16"/>
          <w:pgSz w:w="12240" w:h="15840"/>
          <w:pgMar w:top="660" w:right="880" w:bottom="280" w:left="540" w:header="0" w:footer="288" w:gutter="0"/>
          <w:cols w:space="720"/>
          <w:titlePg/>
          <w:docGrid w:linePitch="299"/>
        </w:sectPr>
      </w:pPr>
      <w:r w:rsidRPr="003201EE">
        <w:rPr>
          <w:b/>
        </w:rPr>
        <w:t xml:space="preserve">PHP </w:t>
      </w:r>
      <w:r w:rsidRPr="003201EE">
        <w:t>is a scripting language originally designed for producing dynamic web pages. It has evolved to</w:t>
      </w:r>
      <w:r w:rsidR="009F0294" w:rsidRPr="003201EE">
        <w:t xml:space="preserve"> </w:t>
      </w:r>
      <w:r w:rsidRPr="003201EE">
        <w:t>include a command line interface capability and can be used in standalone graphical applications.</w:t>
      </w:r>
      <w:r w:rsidR="009F0294" w:rsidRPr="003201EE">
        <w:t xml:space="preserve"> </w:t>
      </w:r>
      <w:r w:rsidRPr="003201EE">
        <w:t>While PHP was originally created by Rasmus Lerdorf in 1995, the main implementation of PHP is</w:t>
      </w:r>
      <w:r w:rsidR="009F0294" w:rsidRPr="003201EE">
        <w:t xml:space="preserve"> </w:t>
      </w:r>
      <w:r w:rsidRPr="003201EE">
        <w:t xml:space="preserve">now produced by </w:t>
      </w:r>
      <w:r w:rsidRPr="003201EE">
        <w:rPr>
          <w:b/>
        </w:rPr>
        <w:t xml:space="preserve">The PHP Group </w:t>
      </w:r>
      <w:r w:rsidRPr="003201EE">
        <w:t xml:space="preserve">and serves as the </w:t>
      </w:r>
      <w:r w:rsidRPr="003201EE">
        <w:rPr>
          <w:i/>
        </w:rPr>
        <w:t xml:space="preserve">de facto </w:t>
      </w:r>
      <w:r w:rsidRPr="003201EE">
        <w:t>standard for PHP as there is no formal</w:t>
      </w:r>
      <w:r w:rsidR="009F0294" w:rsidRPr="003201EE">
        <w:t xml:space="preserve"> </w:t>
      </w:r>
      <w:r w:rsidRPr="003201EE">
        <w:t xml:space="preserve">specification. PHP is free software released under the PHP </w:t>
      </w:r>
      <w:r w:rsidR="009F0294" w:rsidRPr="003201EE">
        <w:t>License,</w:t>
      </w:r>
      <w:r w:rsidRPr="003201EE">
        <w:t xml:space="preserve"> however it is incompatible with</w:t>
      </w:r>
      <w:r w:rsidR="009F0294" w:rsidRPr="003201EE">
        <w:t xml:space="preserve"> </w:t>
      </w:r>
      <w:r w:rsidRPr="003201EE">
        <w:t xml:space="preserve">the GNU General Public License (GPL), due to restrictions on the usage of the term </w:t>
      </w:r>
      <w:r w:rsidRPr="003201EE">
        <w:rPr>
          <w:i/>
        </w:rPr>
        <w:t>PHP</w:t>
      </w:r>
      <w:r w:rsidRPr="003201EE">
        <w:t>. It is a</w:t>
      </w:r>
      <w:r w:rsidR="009F0294" w:rsidRPr="003201EE">
        <w:t xml:space="preserve"> </w:t>
      </w:r>
      <w:r w:rsidRPr="003201EE">
        <w:t>widely-used general-purpose scripting language that is especially suited for web development and</w:t>
      </w:r>
      <w:r w:rsidR="009F0294" w:rsidRPr="003201EE">
        <w:t xml:space="preserve"> </w:t>
      </w:r>
      <w:r w:rsidRPr="003201EE">
        <w:t>can be embedded into HTML. It generally runs on a web server, taking PHP code as its input and</w:t>
      </w:r>
      <w:r w:rsidR="009F0294" w:rsidRPr="003201EE">
        <w:t xml:space="preserve"> </w:t>
      </w:r>
      <w:r w:rsidRPr="003201EE">
        <w:t>creating</w:t>
      </w:r>
      <w:r w:rsidR="009F0294" w:rsidRPr="003201EE">
        <w:t xml:space="preserve"> </w:t>
      </w:r>
      <w:r w:rsidRPr="003201EE">
        <w:t>web</w:t>
      </w:r>
      <w:r w:rsidR="009F0294" w:rsidRPr="003201EE">
        <w:t xml:space="preserve"> </w:t>
      </w:r>
      <w:r w:rsidRPr="003201EE">
        <w:t>pages</w:t>
      </w:r>
      <w:r w:rsidR="009F0294" w:rsidRPr="003201EE">
        <w:t xml:space="preserve"> </w:t>
      </w:r>
      <w:r w:rsidRPr="003201EE">
        <w:t>as</w:t>
      </w:r>
      <w:r w:rsidR="009F0294" w:rsidRPr="003201EE">
        <w:t xml:space="preserve"> </w:t>
      </w:r>
      <w:r w:rsidRPr="003201EE">
        <w:t>output.It</w:t>
      </w:r>
      <w:r w:rsidR="009F0294" w:rsidRPr="003201EE">
        <w:t xml:space="preserve"> </w:t>
      </w:r>
      <w:r w:rsidRPr="003201EE">
        <w:t>can</w:t>
      </w:r>
      <w:r w:rsidR="009F0294" w:rsidRPr="003201EE">
        <w:t xml:space="preserve"> </w:t>
      </w:r>
      <w:r w:rsidRPr="003201EE">
        <w:t>be</w:t>
      </w:r>
      <w:r w:rsidR="009F0294" w:rsidRPr="003201EE">
        <w:t xml:space="preserve"> </w:t>
      </w:r>
      <w:r w:rsidRPr="003201EE">
        <w:t>deployed</w:t>
      </w:r>
      <w:r w:rsidR="009F0294" w:rsidRPr="003201EE">
        <w:t xml:space="preserve"> </w:t>
      </w:r>
      <w:r w:rsidRPr="003201EE">
        <w:t>on</w:t>
      </w:r>
      <w:r w:rsidR="009F0294" w:rsidRPr="003201EE">
        <w:t xml:space="preserve"> </w:t>
      </w:r>
      <w:r w:rsidRPr="003201EE">
        <w:t>most</w:t>
      </w:r>
      <w:r w:rsidR="009F0294" w:rsidRPr="003201EE">
        <w:t xml:space="preserve"> </w:t>
      </w:r>
      <w:r w:rsidRPr="003201EE">
        <w:t>web</w:t>
      </w:r>
      <w:r w:rsidR="009F0294" w:rsidRPr="003201EE">
        <w:t xml:space="preserve"> </w:t>
      </w:r>
      <w:r w:rsidRPr="003201EE">
        <w:t>servers</w:t>
      </w:r>
      <w:r w:rsidR="009F0294" w:rsidRPr="003201EE">
        <w:t xml:space="preserve"> </w:t>
      </w:r>
      <w:r w:rsidRPr="003201EE">
        <w:t>and</w:t>
      </w:r>
      <w:r w:rsidR="009F0294" w:rsidRPr="003201EE">
        <w:t xml:space="preserve"> </w:t>
      </w:r>
      <w:r w:rsidRPr="003201EE">
        <w:t>on</w:t>
      </w:r>
      <w:r w:rsidR="009F0294" w:rsidRPr="003201EE">
        <w:t xml:space="preserve"> </w:t>
      </w:r>
      <w:r w:rsidRPr="003201EE">
        <w:t>almost</w:t>
      </w:r>
      <w:r w:rsidR="009F0294" w:rsidRPr="003201EE">
        <w:t xml:space="preserve"> </w:t>
      </w:r>
      <w:r w:rsidRPr="003201EE">
        <w:t>every</w:t>
      </w:r>
      <w:r w:rsidR="009F0294" w:rsidRPr="003201EE">
        <w:t xml:space="preserve"> </w:t>
      </w:r>
      <w:r w:rsidRPr="003201EE">
        <w:t>operating</w:t>
      </w:r>
    </w:p>
    <w:p w:rsidR="00023240" w:rsidRPr="003201EE" w:rsidRDefault="00E24EA7" w:rsidP="005B761A">
      <w:pPr>
        <w:pStyle w:val="BodyText"/>
        <w:spacing w:before="76" w:line="442" w:lineRule="auto"/>
        <w:ind w:left="901" w:right="214"/>
        <w:jc w:val="both"/>
      </w:pPr>
      <w:r w:rsidRPr="003201EE">
        <w:lastRenderedPageBreak/>
        <w:t>system and platform free of charge. PHP is installed on more than 20 million websites and 1 million</w:t>
      </w:r>
      <w:r w:rsidR="009F0294" w:rsidRPr="003201EE">
        <w:t xml:space="preserve"> </w:t>
      </w:r>
      <w:r w:rsidRPr="003201EE">
        <w:t>web</w:t>
      </w:r>
      <w:r w:rsidR="009F0294" w:rsidRPr="003201EE">
        <w:t xml:space="preserve"> </w:t>
      </w:r>
      <w:r w:rsidRPr="003201EE">
        <w:t>servers.</w:t>
      </w:r>
    </w:p>
    <w:p w:rsidR="00023240" w:rsidRPr="003201EE" w:rsidRDefault="00E24EA7" w:rsidP="005B761A">
      <w:pPr>
        <w:pStyle w:val="BodyText"/>
        <w:spacing w:line="497" w:lineRule="auto"/>
        <w:ind w:left="901" w:right="201"/>
        <w:jc w:val="both"/>
      </w:pPr>
      <w:r w:rsidRPr="003201EE">
        <w:rPr>
          <w:i/>
        </w:rPr>
        <w:t xml:space="preserve">PHP </w:t>
      </w:r>
      <w:r w:rsidRPr="003201EE">
        <w:t>originally stood for Personal Home Page. It began in 1994 as a set of Common Gateway</w:t>
      </w:r>
      <w:r w:rsidR="00184DEF" w:rsidRPr="003201EE">
        <w:t xml:space="preserve"> </w:t>
      </w:r>
      <w:r w:rsidRPr="003201EE">
        <w:t>Interface binaries written in the C programming language by the Danish/Greenlandic programmer</w:t>
      </w:r>
      <w:r w:rsidR="00184DEF" w:rsidRPr="003201EE">
        <w:t xml:space="preserve"> </w:t>
      </w:r>
      <w:r w:rsidRPr="003201EE">
        <w:t>Rasmus Lerdorf. Lerdorf initially created these Personal Home Page Tools to replace a small set of</w:t>
      </w:r>
      <w:r w:rsidR="00184DEF" w:rsidRPr="003201EE">
        <w:t xml:space="preserve"> </w:t>
      </w:r>
      <w:r w:rsidRPr="003201EE">
        <w:t>Perl scripts he had been using to maintain his personal homepage. The tools were used to perform</w:t>
      </w:r>
      <w:r w:rsidR="00184DEF" w:rsidRPr="003201EE">
        <w:t xml:space="preserve"> </w:t>
      </w:r>
      <w:r w:rsidRPr="003201EE">
        <w:t>tasks such as displaying his résumé and recording how much traffic his page was receiving. He</w:t>
      </w:r>
      <w:r w:rsidR="00184DEF" w:rsidRPr="003201EE">
        <w:t xml:space="preserve"> </w:t>
      </w:r>
      <w:r w:rsidRPr="003201EE">
        <w:t>combined these binaries with his Form Interpreter to create PHP/FI, which had more functionality.PHP/FI included a larger implementation for the C programming language and could communicate</w:t>
      </w:r>
      <w:r w:rsidR="00184DEF" w:rsidRPr="003201EE">
        <w:t xml:space="preserve"> </w:t>
      </w:r>
      <w:r w:rsidRPr="003201EE">
        <w:t>with databases,</w:t>
      </w:r>
      <w:r w:rsidR="00184DEF" w:rsidRPr="003201EE">
        <w:t xml:space="preserve"> </w:t>
      </w:r>
      <w:r w:rsidRPr="003201EE">
        <w:t>enabling</w:t>
      </w:r>
      <w:r w:rsidR="00184DEF" w:rsidRPr="003201EE">
        <w:t xml:space="preserve"> </w:t>
      </w:r>
      <w:r w:rsidRPr="003201EE">
        <w:t>the building</w:t>
      </w:r>
      <w:r w:rsidR="00184DEF" w:rsidRPr="003201EE">
        <w:t xml:space="preserve"> </w:t>
      </w:r>
      <w:r w:rsidRPr="003201EE">
        <w:t>of</w:t>
      </w:r>
      <w:r w:rsidR="00184DEF" w:rsidRPr="003201EE">
        <w:t xml:space="preserve"> </w:t>
      </w:r>
      <w:r w:rsidRPr="003201EE">
        <w:t>simple,</w:t>
      </w:r>
      <w:r w:rsidR="00184DEF" w:rsidRPr="003201EE">
        <w:t xml:space="preserve"> </w:t>
      </w:r>
      <w:r w:rsidRPr="003201EE">
        <w:t>dynamic web applications.</w:t>
      </w:r>
    </w:p>
    <w:p w:rsidR="00023240" w:rsidRPr="003201EE" w:rsidRDefault="00E24EA7" w:rsidP="005B761A">
      <w:pPr>
        <w:pStyle w:val="BodyText"/>
        <w:spacing w:line="480" w:lineRule="auto"/>
        <w:ind w:left="901" w:right="198"/>
        <w:jc w:val="both"/>
      </w:pPr>
      <w:r w:rsidRPr="003201EE">
        <w:t>Lerdorf released PHP publicly on June 8, 1995 to accelerate bug location and improve the code. This</w:t>
      </w:r>
      <w:r w:rsidR="00184DEF" w:rsidRPr="003201EE">
        <w:t xml:space="preserve"> </w:t>
      </w:r>
      <w:r w:rsidRPr="003201EE">
        <w:t>release was named PHP version 2 and already had the basic functionality that PHP has today. This</w:t>
      </w:r>
      <w:r w:rsidR="00184DEF" w:rsidRPr="003201EE">
        <w:t xml:space="preserve"> </w:t>
      </w:r>
      <w:r w:rsidRPr="003201EE">
        <w:t>included Perl-like variables, form handling, and the ability to embed HTML. The syntax was similar</w:t>
      </w:r>
      <w:r w:rsidR="00184DEF" w:rsidRPr="003201EE">
        <w:t xml:space="preserve"> </w:t>
      </w:r>
      <w:r w:rsidRPr="003201EE">
        <w:t>to Perl but was more limited, simpler, and less consistent. Zeev Suraski and Andi Gutmans, two</w:t>
      </w:r>
      <w:r w:rsidR="00184DEF" w:rsidRPr="003201EE">
        <w:t xml:space="preserve"> Israeli developers at the Technitia</w:t>
      </w:r>
      <w:r w:rsidRPr="003201EE">
        <w:t>n IIT, rewrote the parser in 1997 and formed the base of PHP 3,</w:t>
      </w:r>
      <w:r w:rsidR="00184DEF" w:rsidRPr="003201EE">
        <w:t xml:space="preserve"> </w:t>
      </w:r>
      <w:r w:rsidRPr="003201EE">
        <w:t>changing</w:t>
      </w:r>
      <w:r w:rsidR="00184DEF" w:rsidRPr="003201EE">
        <w:t xml:space="preserve"> </w:t>
      </w:r>
      <w:r w:rsidRPr="003201EE">
        <w:t>the</w:t>
      </w:r>
      <w:r w:rsidR="00184DEF" w:rsidRPr="003201EE">
        <w:t xml:space="preserve"> </w:t>
      </w:r>
      <w:r w:rsidRPr="003201EE">
        <w:t>language’s</w:t>
      </w:r>
      <w:r w:rsidR="00184DEF" w:rsidRPr="003201EE">
        <w:t xml:space="preserve"> </w:t>
      </w:r>
      <w:r w:rsidRPr="003201EE">
        <w:t>name</w:t>
      </w:r>
      <w:r w:rsidR="00184DEF" w:rsidRPr="003201EE">
        <w:t xml:space="preserve"> </w:t>
      </w:r>
      <w:r w:rsidRPr="003201EE">
        <w:t>to</w:t>
      </w:r>
      <w:r w:rsidR="00184DEF" w:rsidRPr="003201EE">
        <w:t xml:space="preserve"> </w:t>
      </w:r>
      <w:r w:rsidRPr="003201EE">
        <w:t>the</w:t>
      </w:r>
      <w:r w:rsidR="00184DEF" w:rsidRPr="003201EE">
        <w:t xml:space="preserve"> </w:t>
      </w:r>
      <w:r w:rsidRPr="003201EE">
        <w:t>recursive</w:t>
      </w:r>
      <w:r w:rsidR="00184DEF" w:rsidRPr="003201EE">
        <w:t xml:space="preserve"> </w:t>
      </w:r>
      <w:r w:rsidRPr="003201EE">
        <w:t>initialism</w:t>
      </w:r>
      <w:r w:rsidR="00184DEF" w:rsidRPr="003201EE">
        <w:t xml:space="preserve"> </w:t>
      </w:r>
      <w:r w:rsidRPr="003201EE">
        <w:rPr>
          <w:i/>
        </w:rPr>
        <w:t>PHP:</w:t>
      </w:r>
      <w:r w:rsidR="00184DEF" w:rsidRPr="003201EE">
        <w:rPr>
          <w:i/>
        </w:rPr>
        <w:t xml:space="preserve"> </w:t>
      </w:r>
      <w:r w:rsidRPr="003201EE">
        <w:rPr>
          <w:i/>
        </w:rPr>
        <w:t>Hypertext</w:t>
      </w:r>
      <w:r w:rsidR="00184DEF" w:rsidRPr="003201EE">
        <w:rPr>
          <w:i/>
        </w:rPr>
        <w:t xml:space="preserve"> </w:t>
      </w:r>
      <w:r w:rsidRPr="003201EE">
        <w:rPr>
          <w:i/>
        </w:rPr>
        <w:t>Preprocessor</w:t>
      </w:r>
      <w:r w:rsidRPr="003201EE">
        <w:t>.</w:t>
      </w:r>
      <w:r w:rsidR="00184DEF" w:rsidRPr="003201EE">
        <w:t xml:space="preserve"> </w:t>
      </w:r>
      <w:r w:rsidRPr="003201EE">
        <w:t>The</w:t>
      </w:r>
      <w:r w:rsidR="00184DEF" w:rsidRPr="003201EE">
        <w:t xml:space="preserve"> </w:t>
      </w:r>
      <w:r w:rsidRPr="003201EE">
        <w:t>development team officially released PHP/FI 2 in November 1997 after months of beta testing.</w:t>
      </w:r>
      <w:r w:rsidR="00184DEF" w:rsidRPr="003201EE">
        <w:t xml:space="preserve"> </w:t>
      </w:r>
      <w:r w:rsidRPr="003201EE">
        <w:t>Afterwards, public testing of PHP 3 began, and the official launch came in June 1998. Suraski and</w:t>
      </w:r>
      <w:r w:rsidR="00184DEF" w:rsidRPr="003201EE">
        <w:t xml:space="preserve"> </w:t>
      </w:r>
      <w:r w:rsidRPr="003201EE">
        <w:t>Gutmans then started a new rewrite of PHP’s core, producing the Zend Engine in 1999. They also</w:t>
      </w:r>
      <w:r w:rsidR="00184DEF" w:rsidRPr="003201EE">
        <w:t xml:space="preserve"> </w:t>
      </w:r>
      <w:r w:rsidRPr="003201EE">
        <w:t>founded Zend Technologies</w:t>
      </w:r>
      <w:r w:rsidR="00184DEF" w:rsidRPr="003201EE">
        <w:t xml:space="preserve"> </w:t>
      </w:r>
      <w:r w:rsidRPr="003201EE">
        <w:t>in Ramat Gan, Israel.</w:t>
      </w:r>
    </w:p>
    <w:p w:rsidR="00023240" w:rsidRPr="003201EE" w:rsidRDefault="00E24EA7" w:rsidP="005B761A">
      <w:pPr>
        <w:pStyle w:val="BodyText"/>
        <w:spacing w:before="138" w:line="422" w:lineRule="auto"/>
        <w:ind w:left="901" w:right="199"/>
        <w:jc w:val="both"/>
      </w:pPr>
      <w:r w:rsidRPr="003201EE">
        <w:t>On May 22, 2000, PHP 4, powered by the Zend Engine 1.0, was released. On July 13, 2004, PHP 5was released, powered by the new Zend Engine II. PHP 5 included new features such as improved</w:t>
      </w:r>
      <w:r w:rsidR="00184DEF" w:rsidRPr="003201EE">
        <w:t xml:space="preserve"> </w:t>
      </w:r>
      <w:r w:rsidRPr="003201EE">
        <w:t>support</w:t>
      </w:r>
      <w:r w:rsidR="00184DEF" w:rsidRPr="003201EE">
        <w:t xml:space="preserve"> </w:t>
      </w:r>
      <w:r w:rsidRPr="003201EE">
        <w:t>for</w:t>
      </w:r>
      <w:r w:rsidR="00184DEF" w:rsidRPr="003201EE">
        <w:t xml:space="preserve"> </w:t>
      </w:r>
      <w:r w:rsidRPr="003201EE">
        <w:t>object-</w:t>
      </w:r>
      <w:r w:rsidR="00184DEF" w:rsidRPr="003201EE">
        <w:t xml:space="preserve"> </w:t>
      </w:r>
      <w:r w:rsidRPr="003201EE">
        <w:t>oriented</w:t>
      </w:r>
      <w:r w:rsidR="00184DEF" w:rsidRPr="003201EE">
        <w:t xml:space="preserve"> </w:t>
      </w:r>
      <w:r w:rsidRPr="003201EE">
        <w:t>programming,</w:t>
      </w:r>
      <w:r w:rsidR="00184DEF" w:rsidRPr="003201EE">
        <w:t xml:space="preserve"> </w:t>
      </w:r>
      <w:r w:rsidRPr="003201EE">
        <w:t>the</w:t>
      </w:r>
      <w:r w:rsidR="00184DEF" w:rsidRPr="003201EE">
        <w:t xml:space="preserve"> </w:t>
      </w:r>
      <w:r w:rsidRPr="003201EE">
        <w:t>PHP</w:t>
      </w:r>
      <w:r w:rsidR="00184DEF" w:rsidRPr="003201EE">
        <w:t xml:space="preserve"> </w:t>
      </w:r>
      <w:r w:rsidRPr="003201EE">
        <w:t>Data</w:t>
      </w:r>
      <w:r w:rsidR="00184DEF" w:rsidRPr="003201EE">
        <w:t xml:space="preserve"> </w:t>
      </w:r>
      <w:r w:rsidRPr="003201EE">
        <w:t>Objects</w:t>
      </w:r>
      <w:r w:rsidR="00184DEF" w:rsidRPr="003201EE">
        <w:t xml:space="preserve"> </w:t>
      </w:r>
      <w:r w:rsidRPr="003201EE">
        <w:t>extension</w:t>
      </w:r>
      <w:r w:rsidR="00184DEF" w:rsidRPr="003201EE">
        <w:t xml:space="preserve"> </w:t>
      </w:r>
      <w:r w:rsidRPr="003201EE">
        <w:t>(which</w:t>
      </w:r>
      <w:r w:rsidR="00184DEF" w:rsidRPr="003201EE">
        <w:t xml:space="preserve"> </w:t>
      </w:r>
      <w:r w:rsidRPr="003201EE">
        <w:t>defines</w:t>
      </w:r>
      <w:r w:rsidR="00184DEF" w:rsidRPr="003201EE">
        <w:t xml:space="preserve"> </w:t>
      </w:r>
      <w:r w:rsidRPr="003201EE">
        <w:t>a</w:t>
      </w:r>
      <w:r w:rsidR="00184DEF" w:rsidRPr="003201EE">
        <w:t xml:space="preserve"> </w:t>
      </w:r>
      <w:r w:rsidRPr="003201EE">
        <w:t>lightweight</w:t>
      </w:r>
      <w:r w:rsidR="00184DEF" w:rsidRPr="003201EE">
        <w:t xml:space="preserve"> </w:t>
      </w:r>
      <w:r w:rsidRPr="003201EE">
        <w:t>and</w:t>
      </w:r>
      <w:r w:rsidR="00184DEF" w:rsidRPr="003201EE">
        <w:t xml:space="preserve"> </w:t>
      </w:r>
      <w:r w:rsidRPr="003201EE">
        <w:t>consistent</w:t>
      </w:r>
      <w:r w:rsidR="00184DEF" w:rsidRPr="003201EE">
        <w:t xml:space="preserve"> </w:t>
      </w:r>
      <w:r w:rsidRPr="003201EE">
        <w:t>interface</w:t>
      </w:r>
      <w:r w:rsidR="00184DEF" w:rsidRPr="003201EE">
        <w:t xml:space="preserve"> </w:t>
      </w:r>
      <w:r w:rsidRPr="003201EE">
        <w:t>for</w:t>
      </w:r>
      <w:r w:rsidR="00184DEF" w:rsidRPr="003201EE">
        <w:t xml:space="preserve"> </w:t>
      </w:r>
      <w:r w:rsidRPr="003201EE">
        <w:t>accessing</w:t>
      </w:r>
      <w:r w:rsidR="00184DEF" w:rsidRPr="003201EE">
        <w:t xml:space="preserve"> </w:t>
      </w:r>
      <w:r w:rsidRPr="003201EE">
        <w:t>databases),</w:t>
      </w:r>
      <w:r w:rsidR="00184DEF" w:rsidRPr="003201EE">
        <w:t xml:space="preserve"> </w:t>
      </w:r>
      <w:r w:rsidRPr="003201EE">
        <w:t>and</w:t>
      </w:r>
      <w:r w:rsidR="00184DEF" w:rsidRPr="003201EE">
        <w:t xml:space="preserve"> </w:t>
      </w:r>
      <w:r w:rsidRPr="003201EE">
        <w:t>numerous</w:t>
      </w:r>
      <w:r w:rsidR="00184DEF" w:rsidRPr="003201EE">
        <w:t xml:space="preserve"> </w:t>
      </w:r>
      <w:r w:rsidRPr="003201EE">
        <w:t>performance</w:t>
      </w:r>
      <w:r w:rsidR="00184DEF" w:rsidRPr="003201EE">
        <w:t xml:space="preserve"> </w:t>
      </w:r>
      <w:r w:rsidRPr="003201EE">
        <w:t>enhancements.</w:t>
      </w:r>
    </w:p>
    <w:p w:rsidR="00023240" w:rsidRDefault="00023240" w:rsidP="003201EE"/>
    <w:p w:rsidR="008B0A27" w:rsidRDefault="008B0A27" w:rsidP="003201EE">
      <w:pPr>
        <w:sectPr w:rsidR="008B0A27" w:rsidSect="008B0A27">
          <w:headerReference w:type="default" r:id="rId17"/>
          <w:footerReference w:type="default" r:id="rId18"/>
          <w:headerReference w:type="first" r:id="rId19"/>
          <w:pgSz w:w="12240" w:h="15840"/>
          <w:pgMar w:top="660" w:right="880" w:bottom="280" w:left="540" w:header="0" w:footer="720" w:gutter="0"/>
          <w:cols w:space="720"/>
          <w:titlePg/>
          <w:docGrid w:linePitch="299"/>
        </w:sectPr>
      </w:pPr>
    </w:p>
    <w:p w:rsidR="00023240" w:rsidRPr="003201EE" w:rsidRDefault="00E24EA7" w:rsidP="005B761A">
      <w:pPr>
        <w:pStyle w:val="BodyText"/>
        <w:spacing w:before="76" w:line="439" w:lineRule="auto"/>
        <w:ind w:left="901" w:right="195"/>
        <w:jc w:val="both"/>
      </w:pPr>
      <w:r w:rsidRPr="003201EE">
        <w:lastRenderedPageBreak/>
        <w:t>In 2008, PHP 5 became the only stable version under development. Late static binding has been</w:t>
      </w:r>
      <w:r w:rsidR="00184DEF" w:rsidRPr="003201EE">
        <w:t xml:space="preserve"> </w:t>
      </w:r>
      <w:r w:rsidRPr="003201EE">
        <w:t xml:space="preserve">missing from PHP and will be added in version 5.3. PHP 6 is under development alongside PHP 5.Major changes </w:t>
      </w:r>
      <w:r w:rsidR="00184DEF" w:rsidRPr="003201EE">
        <w:t xml:space="preserve">include the removal of register </w:t>
      </w:r>
      <w:r w:rsidRPr="003201EE">
        <w:t>globals, magic quotes, and safe mode. The reason for</w:t>
      </w:r>
      <w:r w:rsidR="00184DEF" w:rsidRPr="003201EE">
        <w:t xml:space="preserve"> </w:t>
      </w:r>
      <w:r w:rsidRPr="003201EE">
        <w:t>th</w:t>
      </w:r>
      <w:r w:rsidR="00184DEF" w:rsidRPr="003201EE">
        <w:t>e removals was because register_</w:t>
      </w:r>
      <w:r w:rsidRPr="003201EE">
        <w:t>globals had given way to security holes, and magic quotes had an</w:t>
      </w:r>
      <w:r w:rsidR="000727ED" w:rsidRPr="003201EE">
        <w:t xml:space="preserve"> </w:t>
      </w:r>
      <w:r w:rsidRPr="003201EE">
        <w:t>unpredictable nature, and was best avoided. Instead, to escape characters, Magic quotes may be</w:t>
      </w:r>
      <w:r w:rsidR="000727ED" w:rsidRPr="003201EE">
        <w:t xml:space="preserve"> </w:t>
      </w:r>
      <w:r w:rsidRPr="003201EE">
        <w:t>substituted</w:t>
      </w:r>
      <w:r w:rsidR="000727ED" w:rsidRPr="003201EE">
        <w:t xml:space="preserve"> </w:t>
      </w:r>
      <w:r w:rsidRPr="003201EE">
        <w:t>with</w:t>
      </w:r>
      <w:r w:rsidR="000727ED" w:rsidRPr="003201EE">
        <w:t xml:space="preserve"> </w:t>
      </w:r>
      <w:r w:rsidRPr="003201EE">
        <w:t>the</w:t>
      </w:r>
      <w:r w:rsidR="000727ED" w:rsidRPr="003201EE">
        <w:t xml:space="preserve"> </w:t>
      </w:r>
      <w:r w:rsidRPr="003201EE">
        <w:t>add</w:t>
      </w:r>
      <w:r w:rsidR="000727ED" w:rsidRPr="003201EE">
        <w:t xml:space="preserve"> </w:t>
      </w:r>
      <w:r w:rsidRPr="003201EE">
        <w:t>slashes</w:t>
      </w:r>
      <w:r w:rsidR="000727ED" w:rsidRPr="003201EE">
        <w:t xml:space="preserve"> </w:t>
      </w:r>
      <w:r w:rsidRPr="003201EE">
        <w:t>()</w:t>
      </w:r>
      <w:r w:rsidR="000727ED" w:rsidRPr="003201EE">
        <w:t xml:space="preserve"> </w:t>
      </w:r>
      <w:r w:rsidRPr="003201EE">
        <w:t>function,or</w:t>
      </w:r>
      <w:r w:rsidR="000727ED" w:rsidRPr="003201EE">
        <w:t xml:space="preserve"> </w:t>
      </w:r>
      <w:r w:rsidRPr="003201EE">
        <w:t>more</w:t>
      </w:r>
      <w:r w:rsidR="000727ED" w:rsidRPr="003201EE">
        <w:t xml:space="preserve"> </w:t>
      </w:r>
      <w:r w:rsidRPr="003201EE">
        <w:t>appropriately</w:t>
      </w:r>
      <w:r w:rsidR="000727ED" w:rsidRPr="003201EE">
        <w:t xml:space="preserve"> </w:t>
      </w:r>
      <w:r w:rsidRPr="003201EE">
        <w:t>an</w:t>
      </w:r>
      <w:r w:rsidR="000727ED" w:rsidRPr="003201EE">
        <w:t xml:space="preserve"> </w:t>
      </w:r>
      <w:r w:rsidRPr="003201EE">
        <w:t>escape</w:t>
      </w:r>
      <w:r w:rsidR="000727ED" w:rsidRPr="003201EE">
        <w:t xml:space="preserve"> </w:t>
      </w:r>
      <w:r w:rsidRPr="003201EE">
        <w:t>mechanism</w:t>
      </w:r>
      <w:r w:rsidR="000727ED" w:rsidRPr="003201EE">
        <w:t xml:space="preserve"> </w:t>
      </w:r>
      <w:r w:rsidRPr="003201EE">
        <w:t>specific</w:t>
      </w:r>
      <w:r w:rsidR="000727ED" w:rsidRPr="003201EE">
        <w:t xml:space="preserve"> </w:t>
      </w:r>
      <w:r w:rsidRPr="003201EE">
        <w:t>to</w:t>
      </w:r>
      <w:r w:rsidR="000727ED" w:rsidRPr="003201EE">
        <w:t xml:space="preserve"> </w:t>
      </w:r>
      <w:r w:rsidRPr="003201EE">
        <w:t>the database</w:t>
      </w:r>
      <w:r w:rsidR="000727ED" w:rsidRPr="003201EE">
        <w:t xml:space="preserve"> </w:t>
      </w:r>
      <w:r w:rsidRPr="003201EE">
        <w:t>vendor</w:t>
      </w:r>
      <w:r w:rsidR="000727ED" w:rsidRPr="003201EE">
        <w:t xml:space="preserve"> </w:t>
      </w:r>
      <w:r w:rsidRPr="003201EE">
        <w:t>it</w:t>
      </w:r>
      <w:r w:rsidR="000727ED" w:rsidRPr="003201EE">
        <w:t xml:space="preserve"> </w:t>
      </w:r>
      <w:r w:rsidRPr="003201EE">
        <w:t>self</w:t>
      </w:r>
      <w:r w:rsidR="000727ED" w:rsidRPr="003201EE">
        <w:t xml:space="preserve"> </w:t>
      </w:r>
      <w:r w:rsidRPr="003201EE">
        <w:t>like mysqli_real_escape_string()</w:t>
      </w:r>
      <w:r w:rsidR="000727ED" w:rsidRPr="003201EE">
        <w:t xml:space="preserve"> </w:t>
      </w:r>
      <w:r w:rsidRPr="003201EE">
        <w:t>for</w:t>
      </w:r>
      <w:r w:rsidR="000727ED" w:rsidRPr="003201EE">
        <w:t xml:space="preserve"> </w:t>
      </w:r>
      <w:r w:rsidRPr="003201EE">
        <w:t>MySQL.</w:t>
      </w:r>
    </w:p>
    <w:p w:rsidR="00023240" w:rsidRPr="003201EE" w:rsidRDefault="00E24EA7" w:rsidP="005B761A">
      <w:pPr>
        <w:pStyle w:val="BodyText"/>
        <w:spacing w:before="158" w:line="485" w:lineRule="auto"/>
        <w:ind w:left="901" w:right="202"/>
        <w:jc w:val="both"/>
      </w:pPr>
      <w:r w:rsidRPr="003201EE">
        <w:t>PHP does not have complete native support for Unicode or multi</w:t>
      </w:r>
      <w:r w:rsidR="000727ED" w:rsidRPr="003201EE">
        <w:t xml:space="preserve"> </w:t>
      </w:r>
      <w:r w:rsidRPr="003201EE">
        <w:t>byte strings; Unicode support will</w:t>
      </w:r>
      <w:r w:rsidR="000727ED" w:rsidRPr="003201EE">
        <w:t xml:space="preserve"> </w:t>
      </w:r>
      <w:r w:rsidRPr="003201EE">
        <w:t>be included in PHP 6. Many high profile open source projects ceased to support PHP 4 in new code</w:t>
      </w:r>
      <w:r w:rsidR="000727ED" w:rsidRPr="003201EE">
        <w:t xml:space="preserve"> </w:t>
      </w:r>
      <w:r w:rsidRPr="003201EE">
        <w:t>as of February 5, 2008, due to the GoPHP5 initiative, provided by a consortium of PHP developers</w:t>
      </w:r>
      <w:r w:rsidR="000727ED" w:rsidRPr="003201EE">
        <w:t xml:space="preserve"> </w:t>
      </w:r>
      <w:r w:rsidRPr="003201EE">
        <w:t>promoting the transition from PHP 4 to PHP 5. It runs in both 32-bit and 64-bit environments, but on</w:t>
      </w:r>
      <w:r w:rsidR="000727ED" w:rsidRPr="003201EE">
        <w:t xml:space="preserve"> </w:t>
      </w:r>
      <w:r w:rsidRPr="003201EE">
        <w:t>Windows the only official distribution is 32-bit, requiring Windows 32-bit compatibility mode to beenabledwhileusingIISina64-bitWindowsenvironment.Thereisathird-partydistributionavailable for 64-bitWindows.</w:t>
      </w:r>
    </w:p>
    <w:p w:rsidR="00023240" w:rsidRPr="003201EE" w:rsidRDefault="00E24EA7" w:rsidP="003201EE">
      <w:pPr>
        <w:pStyle w:val="Heading6"/>
        <w:spacing w:line="274" w:lineRule="exact"/>
      </w:pPr>
      <w:r w:rsidRPr="003201EE">
        <w:t>Syntax</w:t>
      </w:r>
    </w:p>
    <w:p w:rsidR="00023240" w:rsidRPr="003201EE" w:rsidRDefault="00023240" w:rsidP="003201EE">
      <w:pPr>
        <w:pStyle w:val="BodyText"/>
        <w:rPr>
          <w:b/>
        </w:rPr>
      </w:pPr>
    </w:p>
    <w:p w:rsidR="00023240" w:rsidRPr="003201EE" w:rsidRDefault="00023240" w:rsidP="003201EE">
      <w:pPr>
        <w:pStyle w:val="BodyText"/>
        <w:rPr>
          <w:b/>
          <w:sz w:val="36"/>
        </w:rPr>
      </w:pPr>
    </w:p>
    <w:p w:rsidR="00023240" w:rsidRPr="003201EE" w:rsidRDefault="00E24EA7" w:rsidP="003201EE">
      <w:pPr>
        <w:pStyle w:val="BodyText"/>
        <w:ind w:left="901"/>
        <w:rPr>
          <w:rFonts w:ascii="Courier New" w:hAnsi="Courier New"/>
        </w:rPr>
      </w:pPr>
      <w:r w:rsidRPr="003201EE">
        <w:rPr>
          <w:rFonts w:ascii="Courier New" w:hAnsi="Courier New"/>
        </w:rPr>
        <w:t>&lt;html&gt;</w:t>
      </w:r>
    </w:p>
    <w:p w:rsidR="00023240" w:rsidRPr="003201EE" w:rsidRDefault="00E24EA7" w:rsidP="003201EE">
      <w:pPr>
        <w:pStyle w:val="BodyText"/>
        <w:spacing w:before="158"/>
        <w:ind w:left="901"/>
        <w:rPr>
          <w:rFonts w:ascii="Courier New" w:hAnsi="Courier New"/>
        </w:rPr>
      </w:pPr>
      <w:r w:rsidRPr="003201EE">
        <w:rPr>
          <w:rFonts w:ascii="Courier New" w:hAnsi="Courier New"/>
        </w:rPr>
        <w:t>&lt;head&gt;</w:t>
      </w:r>
    </w:p>
    <w:p w:rsidR="00023240" w:rsidRPr="003201EE" w:rsidRDefault="00E24EA7" w:rsidP="003201EE">
      <w:pPr>
        <w:pStyle w:val="BodyText"/>
        <w:spacing w:before="232"/>
        <w:ind w:left="901"/>
        <w:rPr>
          <w:rFonts w:ascii="Courier New" w:hAnsi="Courier New"/>
        </w:rPr>
      </w:pPr>
      <w:r w:rsidRPr="003201EE">
        <w:rPr>
          <w:rFonts w:ascii="Courier New" w:hAnsi="Courier New"/>
        </w:rPr>
        <w:t>&lt;title&gt;PHPTest&lt;/title&gt;</w:t>
      </w:r>
    </w:p>
    <w:p w:rsidR="00023240" w:rsidRPr="003201EE" w:rsidRDefault="00E24EA7" w:rsidP="003201EE">
      <w:pPr>
        <w:pStyle w:val="BodyText"/>
        <w:spacing w:before="232"/>
        <w:ind w:left="901"/>
        <w:rPr>
          <w:rFonts w:ascii="Courier New" w:hAnsi="Courier New"/>
        </w:rPr>
      </w:pPr>
      <w:r w:rsidRPr="003201EE">
        <w:rPr>
          <w:rFonts w:ascii="Courier New" w:hAnsi="Courier New"/>
        </w:rPr>
        <w:t>&lt;/head&gt;</w:t>
      </w:r>
    </w:p>
    <w:p w:rsidR="00023240" w:rsidRPr="003201EE" w:rsidRDefault="00E24EA7" w:rsidP="003201EE">
      <w:pPr>
        <w:pStyle w:val="BodyText"/>
        <w:spacing w:before="232"/>
        <w:ind w:left="901"/>
        <w:rPr>
          <w:rFonts w:ascii="Courier New" w:hAnsi="Courier New"/>
        </w:rPr>
      </w:pPr>
      <w:r w:rsidRPr="003201EE">
        <w:rPr>
          <w:rFonts w:ascii="Courier New" w:hAnsi="Courier New"/>
        </w:rPr>
        <w:t>&lt;body&gt;</w:t>
      </w:r>
    </w:p>
    <w:p w:rsidR="00023240" w:rsidRPr="003201EE" w:rsidRDefault="00E24EA7" w:rsidP="003201EE">
      <w:pPr>
        <w:pStyle w:val="Heading6"/>
        <w:spacing w:before="232"/>
        <w:rPr>
          <w:rFonts w:ascii="Courier New" w:hAnsi="Courier New"/>
        </w:rPr>
      </w:pPr>
      <w:r w:rsidRPr="003201EE">
        <w:rPr>
          <w:rFonts w:ascii="Courier New" w:hAnsi="Courier New"/>
        </w:rPr>
        <w:t>&lt;?phpecho“&lt;p&gt;HelloWorld&lt;/p&gt;”;?&gt;</w:t>
      </w:r>
    </w:p>
    <w:p w:rsidR="00023240" w:rsidRPr="003201EE" w:rsidRDefault="00E24EA7" w:rsidP="003201EE">
      <w:pPr>
        <w:pStyle w:val="BodyText"/>
        <w:spacing w:before="232"/>
        <w:ind w:left="901"/>
        <w:rPr>
          <w:rFonts w:ascii="Courier New" w:hAnsi="Courier New"/>
        </w:rPr>
      </w:pPr>
      <w:r w:rsidRPr="003201EE">
        <w:rPr>
          <w:rFonts w:ascii="Courier New" w:hAnsi="Courier New"/>
        </w:rPr>
        <w:t>&lt;/body&gt;&lt;/html&gt;</w:t>
      </w:r>
    </w:p>
    <w:p w:rsidR="00023240" w:rsidRPr="003201EE" w:rsidRDefault="00023240" w:rsidP="003201EE">
      <w:pPr>
        <w:pStyle w:val="BodyText"/>
        <w:spacing w:before="6"/>
        <w:rPr>
          <w:rFonts w:ascii="Courier New" w:hAnsi="Courier New"/>
          <w:sz w:val="20"/>
        </w:rPr>
      </w:pPr>
    </w:p>
    <w:p w:rsidR="00023240" w:rsidRPr="003201EE" w:rsidRDefault="00E24EA7" w:rsidP="005B761A">
      <w:pPr>
        <w:pStyle w:val="BodyText"/>
        <w:spacing w:line="482" w:lineRule="auto"/>
        <w:ind w:left="901" w:right="200"/>
        <w:jc w:val="both"/>
      </w:pPr>
      <w:r w:rsidRPr="003201EE">
        <w:t>PHP only parses code within its delimiters. Anything outside its delimiters is sent directly to the</w:t>
      </w:r>
      <w:r w:rsidR="000727ED" w:rsidRPr="003201EE">
        <w:t xml:space="preserve"> </w:t>
      </w:r>
      <w:r w:rsidRPr="003201EE">
        <w:t>output and is not parsed by PHP..These tags are</w:t>
      </w:r>
      <w:r w:rsidR="0024209A" w:rsidRPr="003201EE">
        <w:t xml:space="preserve"> </w:t>
      </w:r>
      <w:r w:rsidRPr="003201EE">
        <w:t>commonly</w:t>
      </w:r>
      <w:r w:rsidR="00E1380E" w:rsidRPr="003201EE">
        <w:t xml:space="preserve"> </w:t>
      </w:r>
      <w:r w:rsidRPr="003201EE">
        <w:t>used,</w:t>
      </w:r>
      <w:r w:rsidR="00E1380E" w:rsidRPr="003201EE">
        <w:t xml:space="preserve"> </w:t>
      </w:r>
      <w:r w:rsidRPr="003201EE">
        <w:t>but</w:t>
      </w:r>
      <w:r w:rsidR="00E1380E" w:rsidRPr="003201EE">
        <w:t xml:space="preserve"> </w:t>
      </w:r>
      <w:r w:rsidRPr="003201EE">
        <w:t>like</w:t>
      </w:r>
      <w:r w:rsidR="00E1380E" w:rsidRPr="003201EE">
        <w:t xml:space="preserve"> </w:t>
      </w:r>
      <w:r w:rsidRPr="003201EE">
        <w:t>ASP-style tags (&lt;</w:t>
      </w:r>
    </w:p>
    <w:p w:rsidR="00023240" w:rsidRDefault="00023240" w:rsidP="005B761A">
      <w:pPr>
        <w:jc w:val="both"/>
      </w:pPr>
    </w:p>
    <w:p w:rsidR="008B0A27" w:rsidRDefault="008B0A27" w:rsidP="005B761A">
      <w:pPr>
        <w:jc w:val="both"/>
        <w:sectPr w:rsidR="008B0A27" w:rsidSect="008B0A27">
          <w:headerReference w:type="default" r:id="rId20"/>
          <w:footerReference w:type="default" r:id="rId21"/>
          <w:pgSz w:w="12240" w:h="15840"/>
          <w:pgMar w:top="660" w:right="880" w:bottom="280" w:left="540" w:header="0" w:footer="720" w:gutter="0"/>
          <w:cols w:space="720"/>
          <w:titlePg/>
          <w:docGrid w:linePitch="299"/>
        </w:sectPr>
      </w:pPr>
    </w:p>
    <w:p w:rsidR="00023240" w:rsidRPr="003201EE" w:rsidRDefault="00E24EA7" w:rsidP="005B761A">
      <w:pPr>
        <w:pStyle w:val="BodyText"/>
        <w:spacing w:before="76" w:line="482" w:lineRule="auto"/>
        <w:ind w:left="901" w:right="217"/>
        <w:jc w:val="both"/>
      </w:pPr>
      <w:r w:rsidRPr="003201EE">
        <w:lastRenderedPageBreak/>
        <w:t>% or &lt;%= and %&gt;), they are less portable as they can be disabled in the PHP configuration. For this</w:t>
      </w:r>
      <w:r w:rsidR="0024209A" w:rsidRPr="003201EE">
        <w:t xml:space="preserve"> </w:t>
      </w:r>
      <w:r w:rsidRPr="003201EE">
        <w:t>reason, the use of short tags and ASP-style tags is discouraged. The purpose of these delimiters is to</w:t>
      </w:r>
      <w:r w:rsidR="0024209A" w:rsidRPr="003201EE">
        <w:t xml:space="preserve"> </w:t>
      </w:r>
      <w:r w:rsidRPr="003201EE">
        <w:t>separate PHP code</w:t>
      </w:r>
      <w:r w:rsidR="0024209A" w:rsidRPr="003201EE">
        <w:t xml:space="preserve"> </w:t>
      </w:r>
      <w:r w:rsidRPr="003201EE">
        <w:t>from</w:t>
      </w:r>
      <w:r w:rsidR="0024209A" w:rsidRPr="003201EE">
        <w:t xml:space="preserve"> </w:t>
      </w:r>
      <w:r w:rsidRPr="003201EE">
        <w:t>non-PHP</w:t>
      </w:r>
      <w:r w:rsidR="0024209A" w:rsidRPr="003201EE">
        <w:t xml:space="preserve"> </w:t>
      </w:r>
      <w:r w:rsidRPr="003201EE">
        <w:t>code,</w:t>
      </w:r>
      <w:r w:rsidR="0024209A" w:rsidRPr="003201EE">
        <w:t xml:space="preserve"> </w:t>
      </w:r>
      <w:r w:rsidRPr="003201EE">
        <w:t>including</w:t>
      </w:r>
      <w:r w:rsidR="0024209A" w:rsidRPr="003201EE">
        <w:t xml:space="preserve"> </w:t>
      </w:r>
      <w:r w:rsidRPr="003201EE">
        <w:t>HTML.</w:t>
      </w:r>
    </w:p>
    <w:p w:rsidR="00023240" w:rsidRPr="003201EE" w:rsidRDefault="00E24EA7" w:rsidP="005B761A">
      <w:pPr>
        <w:pStyle w:val="BodyText"/>
        <w:spacing w:before="133" w:line="511" w:lineRule="auto"/>
        <w:ind w:left="901" w:right="201"/>
        <w:jc w:val="both"/>
      </w:pPr>
      <w:r w:rsidRPr="003201EE">
        <w:t>Variables are prefixed with a dollar symbol and a type does not need to be specified in advance.</w:t>
      </w:r>
      <w:r w:rsidR="00E1380E" w:rsidRPr="003201EE">
        <w:t xml:space="preserve"> </w:t>
      </w:r>
      <w:r w:rsidRPr="003201EE">
        <w:t>Unlike function and class names, variable names are case sensitive. Both double-quoted (“”) and</w:t>
      </w:r>
      <w:r w:rsidR="00E1380E" w:rsidRPr="003201EE">
        <w:t xml:space="preserve"> </w:t>
      </w:r>
      <w:r w:rsidRPr="003201EE">
        <w:t>here</w:t>
      </w:r>
      <w:r w:rsidR="00E1380E" w:rsidRPr="003201EE">
        <w:t xml:space="preserve"> </w:t>
      </w:r>
      <w:r w:rsidRPr="003201EE">
        <w:t>doc strings allow the ability to embed a variable’s value into the string. PHP treats newlines as</w:t>
      </w:r>
      <w:r w:rsidR="00E1380E" w:rsidRPr="003201EE">
        <w:t xml:space="preserve"> </w:t>
      </w:r>
      <w:r w:rsidRPr="003201EE">
        <w:t>whitespace in the manner of a free-form language (except when inside string quotes), and statements</w:t>
      </w:r>
      <w:r w:rsidR="00E1380E" w:rsidRPr="003201EE">
        <w:t xml:space="preserve"> </w:t>
      </w:r>
      <w:r w:rsidRPr="003201EE">
        <w:t>are terminated by a semicolon. PHP has three types of comment syntax: /* */ serves as block</w:t>
      </w:r>
      <w:r w:rsidR="00E1380E" w:rsidRPr="003201EE">
        <w:t xml:space="preserve"> </w:t>
      </w:r>
      <w:r w:rsidRPr="003201EE">
        <w:t>comments, and // as well as # are used for inline comments. The echo statement is one of several</w:t>
      </w:r>
      <w:r w:rsidR="00E1380E" w:rsidRPr="003201EE">
        <w:t xml:space="preserve"> </w:t>
      </w:r>
      <w:r w:rsidRPr="003201EE">
        <w:t>facilities</w:t>
      </w:r>
      <w:r w:rsidR="00E1380E" w:rsidRPr="003201EE">
        <w:t xml:space="preserve"> </w:t>
      </w:r>
      <w:r w:rsidRPr="003201EE">
        <w:t>PHP provides to output text(e.g. to a web browser).</w:t>
      </w:r>
    </w:p>
    <w:p w:rsidR="00023240" w:rsidRPr="003201EE" w:rsidRDefault="00E24EA7" w:rsidP="005B761A">
      <w:pPr>
        <w:pStyle w:val="BodyText"/>
        <w:spacing w:before="210" w:line="449" w:lineRule="auto"/>
        <w:ind w:left="901" w:right="205"/>
        <w:jc w:val="both"/>
      </w:pPr>
      <w:r w:rsidRPr="003201EE">
        <w:t>In terms of keywords and language syntax, PHP is similar to most high level languages that follow</w:t>
      </w:r>
      <w:r w:rsidR="00E1380E" w:rsidRPr="003201EE">
        <w:t xml:space="preserve"> </w:t>
      </w:r>
      <w:r w:rsidRPr="003201EE">
        <w:t xml:space="preserve">the C style syntax. </w:t>
      </w:r>
      <w:r w:rsidRPr="003201EE">
        <w:rPr>
          <w:i/>
        </w:rPr>
        <w:t xml:space="preserve">If </w:t>
      </w:r>
      <w:r w:rsidRPr="003201EE">
        <w:t xml:space="preserve">conditions, </w:t>
      </w:r>
      <w:r w:rsidRPr="003201EE">
        <w:rPr>
          <w:i/>
        </w:rPr>
        <w:t xml:space="preserve">for </w:t>
      </w:r>
      <w:r w:rsidRPr="003201EE">
        <w:t xml:space="preserve">and </w:t>
      </w:r>
      <w:r w:rsidRPr="003201EE">
        <w:rPr>
          <w:i/>
        </w:rPr>
        <w:t xml:space="preserve">while </w:t>
      </w:r>
      <w:r w:rsidRPr="003201EE">
        <w:t>loops, and function returns are similar in syntax to</w:t>
      </w:r>
      <w:r w:rsidR="00E1380E" w:rsidRPr="003201EE">
        <w:t xml:space="preserve"> </w:t>
      </w:r>
      <w:r w:rsidRPr="003201EE">
        <w:t>languages</w:t>
      </w:r>
      <w:r w:rsidR="00E1380E" w:rsidRPr="003201EE">
        <w:t xml:space="preserve"> </w:t>
      </w:r>
      <w:r w:rsidRPr="003201EE">
        <w:t>such as C,C++, Java</w:t>
      </w:r>
      <w:r w:rsidR="00E1380E" w:rsidRPr="003201EE">
        <w:t xml:space="preserve"> </w:t>
      </w:r>
      <w:r w:rsidRPr="003201EE">
        <w:t>and</w:t>
      </w:r>
      <w:r w:rsidR="00E1380E" w:rsidRPr="003201EE">
        <w:t xml:space="preserve"> </w:t>
      </w:r>
      <w:r w:rsidRPr="003201EE">
        <w:t>Perl.</w:t>
      </w:r>
    </w:p>
    <w:p w:rsidR="00023240" w:rsidRPr="003201EE" w:rsidRDefault="00E24EA7" w:rsidP="005B761A">
      <w:pPr>
        <w:spacing w:line="298" w:lineRule="exact"/>
        <w:ind w:left="901"/>
        <w:jc w:val="both"/>
        <w:rPr>
          <w:b/>
          <w:sz w:val="24"/>
        </w:rPr>
      </w:pPr>
      <w:r w:rsidRPr="003201EE">
        <w:rPr>
          <w:b/>
          <w:sz w:val="24"/>
          <w:u w:val="single"/>
        </w:rPr>
        <w:t>MYSQL</w:t>
      </w:r>
    </w:p>
    <w:p w:rsidR="00023240" w:rsidRPr="003201EE" w:rsidRDefault="00023240" w:rsidP="005B761A">
      <w:pPr>
        <w:pStyle w:val="BodyText"/>
        <w:spacing w:before="3"/>
        <w:jc w:val="both"/>
        <w:rPr>
          <w:b/>
        </w:rPr>
      </w:pPr>
    </w:p>
    <w:p w:rsidR="00023240" w:rsidRPr="003201EE" w:rsidRDefault="00E24EA7" w:rsidP="005B761A">
      <w:pPr>
        <w:pStyle w:val="BodyText"/>
        <w:spacing w:before="90"/>
        <w:ind w:left="901"/>
        <w:jc w:val="both"/>
      </w:pPr>
      <w:r w:rsidRPr="003201EE">
        <w:t>What</w:t>
      </w:r>
      <w:r w:rsidR="00E1380E" w:rsidRPr="003201EE">
        <w:t xml:space="preserve"> </w:t>
      </w:r>
      <w:r w:rsidRPr="003201EE">
        <w:t>is</w:t>
      </w:r>
      <w:r w:rsidR="00E1380E" w:rsidRPr="003201EE">
        <w:t xml:space="preserve"> </w:t>
      </w:r>
      <w:r w:rsidRPr="003201EE">
        <w:t>a</w:t>
      </w:r>
      <w:r w:rsidR="00E1380E" w:rsidRPr="003201EE">
        <w:t xml:space="preserve"> </w:t>
      </w:r>
      <w:r w:rsidRPr="003201EE">
        <w:t>database?</w:t>
      </w:r>
    </w:p>
    <w:p w:rsidR="00023240" w:rsidRPr="003201EE" w:rsidRDefault="00E24EA7" w:rsidP="005B761A">
      <w:pPr>
        <w:pStyle w:val="BodyText"/>
        <w:spacing w:before="232" w:line="442" w:lineRule="auto"/>
        <w:ind w:left="901" w:right="201"/>
        <w:jc w:val="both"/>
      </w:pPr>
      <w:r w:rsidRPr="003201EE">
        <w:t>Quite simply, it’s an organized collection of data. A database management system (DBMS) such as</w:t>
      </w:r>
      <w:r w:rsidR="00E1380E" w:rsidRPr="003201EE">
        <w:t xml:space="preserve"> </w:t>
      </w:r>
      <w:r w:rsidRPr="003201EE">
        <w:t>Access, FileMaker Pro, Oracle or SQL Server provides you with the software tools you need to</w:t>
      </w:r>
      <w:r w:rsidR="00E1380E" w:rsidRPr="003201EE">
        <w:t xml:space="preserve"> </w:t>
      </w:r>
      <w:r w:rsidRPr="003201EE">
        <w:t>organize that data in a flexible manner. It includes facilities to add, modify or delete data from the</w:t>
      </w:r>
      <w:r w:rsidR="00E1380E" w:rsidRPr="003201EE">
        <w:t xml:space="preserve"> </w:t>
      </w:r>
      <w:r w:rsidRPr="003201EE">
        <w:t>database,</w:t>
      </w:r>
      <w:r w:rsidR="00E1380E" w:rsidRPr="003201EE">
        <w:t xml:space="preserve"> </w:t>
      </w:r>
      <w:r w:rsidRPr="003201EE">
        <w:t>ask questions</w:t>
      </w:r>
      <w:r w:rsidR="00E1380E" w:rsidRPr="003201EE">
        <w:t xml:space="preserve"> </w:t>
      </w:r>
      <w:r w:rsidRPr="003201EE">
        <w:t>(or queries) about</w:t>
      </w:r>
      <w:r w:rsidR="00E1380E" w:rsidRPr="003201EE">
        <w:t xml:space="preserve"> </w:t>
      </w:r>
      <w:r w:rsidRPr="003201EE">
        <w:t>the data stored in the database and produce reports</w:t>
      </w:r>
      <w:r w:rsidR="00E1380E" w:rsidRPr="003201EE">
        <w:t xml:space="preserve"> </w:t>
      </w:r>
      <w:r w:rsidRPr="003201EE">
        <w:t>summarizing</w:t>
      </w:r>
      <w:r w:rsidR="00E1380E" w:rsidRPr="003201EE">
        <w:t xml:space="preserve"> </w:t>
      </w:r>
      <w:r w:rsidRPr="003201EE">
        <w:t>selected</w:t>
      </w:r>
      <w:r w:rsidR="00E1380E" w:rsidRPr="003201EE">
        <w:t xml:space="preserve"> </w:t>
      </w:r>
      <w:r w:rsidRPr="003201EE">
        <w:t>contents.</w:t>
      </w:r>
    </w:p>
    <w:p w:rsidR="00023240" w:rsidRPr="003201EE" w:rsidRDefault="00E24EA7" w:rsidP="005B761A">
      <w:pPr>
        <w:pStyle w:val="BodyText"/>
        <w:spacing w:line="439" w:lineRule="auto"/>
        <w:ind w:left="901" w:right="200"/>
        <w:jc w:val="both"/>
        <w:rPr>
          <w:spacing w:val="1"/>
        </w:rPr>
      </w:pPr>
      <w:r w:rsidRPr="003201EE">
        <w:t>MySQL</w:t>
      </w:r>
      <w:r w:rsidR="00E1380E" w:rsidRPr="003201EE">
        <w:t xml:space="preserve"> </w:t>
      </w:r>
      <w:r w:rsidRPr="003201EE">
        <w:t>is</w:t>
      </w:r>
      <w:r w:rsidR="00E1380E" w:rsidRPr="003201EE">
        <w:t xml:space="preserve"> </w:t>
      </w:r>
      <w:r w:rsidRPr="003201EE">
        <w:t>a</w:t>
      </w:r>
      <w:r w:rsidR="00E1380E" w:rsidRPr="003201EE">
        <w:t xml:space="preserve"> </w:t>
      </w:r>
      <w:r w:rsidRPr="003201EE">
        <w:t>multithreaded,</w:t>
      </w:r>
      <w:r w:rsidR="00E1380E" w:rsidRPr="003201EE">
        <w:t xml:space="preserve"> </w:t>
      </w:r>
      <w:r w:rsidRPr="003201EE">
        <w:t>multi-user</w:t>
      </w:r>
      <w:r w:rsidR="00E1380E" w:rsidRPr="003201EE">
        <w:t xml:space="preserve"> </w:t>
      </w:r>
      <w:r w:rsidRPr="003201EE">
        <w:t>SQL</w:t>
      </w:r>
      <w:r w:rsidR="00E1380E" w:rsidRPr="003201EE">
        <w:t xml:space="preserve"> </w:t>
      </w:r>
      <w:r w:rsidRPr="003201EE">
        <w:t>database</w:t>
      </w:r>
      <w:r w:rsidR="00E1380E" w:rsidRPr="003201EE">
        <w:t xml:space="preserve"> </w:t>
      </w:r>
      <w:r w:rsidRPr="003201EE">
        <w:t>management</w:t>
      </w:r>
      <w:r w:rsidR="00E1380E" w:rsidRPr="003201EE">
        <w:t xml:space="preserve"> </w:t>
      </w:r>
      <w:r w:rsidRPr="003201EE">
        <w:t>system</w:t>
      </w:r>
      <w:r w:rsidR="00E1380E" w:rsidRPr="003201EE">
        <w:t xml:space="preserve"> </w:t>
      </w:r>
      <w:r w:rsidRPr="003201EE">
        <w:t>(DBMS).</w:t>
      </w:r>
      <w:r w:rsidR="00E1380E" w:rsidRPr="003201EE">
        <w:t xml:space="preserve"> </w:t>
      </w:r>
      <w:r w:rsidRPr="003201EE">
        <w:t>The</w:t>
      </w:r>
      <w:r w:rsidR="00E1380E" w:rsidRPr="003201EE">
        <w:t xml:space="preserve"> </w:t>
      </w:r>
      <w:r w:rsidRPr="003201EE">
        <w:t>basic</w:t>
      </w:r>
      <w:r w:rsidR="00E1380E" w:rsidRPr="003201EE">
        <w:t xml:space="preserve"> </w:t>
      </w:r>
      <w:r w:rsidRPr="003201EE">
        <w:t>program runs as a server providing multi-user access to a number of databases.</w:t>
      </w:r>
      <w:r w:rsidR="00E1380E" w:rsidRPr="003201EE">
        <w:t xml:space="preserve"> </w:t>
      </w:r>
      <w:r w:rsidRPr="003201EE">
        <w:t>Originally financed in</w:t>
      </w:r>
      <w:r w:rsidR="00E1380E" w:rsidRPr="003201EE">
        <w:t xml:space="preserve"> </w:t>
      </w:r>
      <w:r w:rsidRPr="003201EE">
        <w:t>a similar fashion to the J</w:t>
      </w:r>
      <w:r w:rsidR="00E1380E" w:rsidRPr="003201EE">
        <w:t xml:space="preserve"> </w:t>
      </w:r>
      <w:r w:rsidRPr="003201EE">
        <w:t>Boss model, MySQL was owned and sponsored by a single for-profit firm,</w:t>
      </w:r>
      <w:r w:rsidR="00E1380E" w:rsidRPr="003201EE">
        <w:t xml:space="preserve"> </w:t>
      </w:r>
      <w:r w:rsidRPr="003201EE">
        <w:t>the Swedish company My</w:t>
      </w:r>
      <w:r w:rsidR="00E1380E" w:rsidRPr="003201EE">
        <w:t xml:space="preserve"> </w:t>
      </w:r>
      <w:r w:rsidRPr="003201EE">
        <w:t>SQL</w:t>
      </w:r>
      <w:r w:rsidR="00E1380E" w:rsidRPr="003201EE">
        <w:t xml:space="preserve"> </w:t>
      </w:r>
      <w:r w:rsidRPr="003201EE">
        <w:t xml:space="preserve">AB now a subsidiary of </w:t>
      </w:r>
      <w:r w:rsidR="00E1380E" w:rsidRPr="003201EE">
        <w:t>Sun Microsystem,</w:t>
      </w:r>
      <w:r w:rsidRPr="003201EE">
        <w:t xml:space="preserve"> which holds the copyright</w:t>
      </w:r>
      <w:r w:rsidR="00E1380E" w:rsidRPr="003201EE">
        <w:t xml:space="preserve"> </w:t>
      </w:r>
      <w:r w:rsidRPr="003201EE">
        <w:t>to most of the codebase.</w:t>
      </w:r>
    </w:p>
    <w:p w:rsidR="00023240" w:rsidRPr="003201EE" w:rsidRDefault="00023240" w:rsidP="005B761A">
      <w:pPr>
        <w:jc w:val="both"/>
        <w:sectPr w:rsidR="00023240" w:rsidRPr="003201EE" w:rsidSect="008B0A27">
          <w:headerReference w:type="default" r:id="rId22"/>
          <w:footerReference w:type="default" r:id="rId23"/>
          <w:headerReference w:type="first" r:id="rId24"/>
          <w:pgSz w:w="12240" w:h="15840"/>
          <w:pgMar w:top="660" w:right="880" w:bottom="280" w:left="540" w:header="0" w:footer="720" w:gutter="0"/>
          <w:cols w:space="720"/>
          <w:titlePg/>
          <w:docGrid w:linePitch="299"/>
        </w:sectPr>
      </w:pPr>
    </w:p>
    <w:p w:rsidR="00023240" w:rsidRPr="003201EE" w:rsidRDefault="00E24EA7" w:rsidP="005B761A">
      <w:pPr>
        <w:pStyle w:val="BodyText"/>
        <w:spacing w:before="76" w:line="444" w:lineRule="auto"/>
        <w:ind w:left="901" w:right="201"/>
        <w:jc w:val="both"/>
      </w:pPr>
      <w:r w:rsidRPr="003201EE">
        <w:lastRenderedPageBreak/>
        <w:t>MySQL is a database.</w:t>
      </w:r>
      <w:r w:rsidR="00855C89" w:rsidRPr="003201EE">
        <w:t xml:space="preserve"> </w:t>
      </w:r>
      <w:r w:rsidRPr="003201EE">
        <w:t>The data in MySQL is stored in database objects called tables.</w:t>
      </w:r>
      <w:r w:rsidR="00855C89" w:rsidRPr="003201EE">
        <w:t xml:space="preserve"> </w:t>
      </w:r>
      <w:r w:rsidRPr="003201EE">
        <w:t>A table is a</w:t>
      </w:r>
      <w:r w:rsidR="00855C89" w:rsidRPr="003201EE">
        <w:t xml:space="preserve"> </w:t>
      </w:r>
      <w:r w:rsidRPr="003201EE">
        <w:t>collections of related data entries and it consists of columns and rows.</w:t>
      </w:r>
      <w:r w:rsidR="00855C89" w:rsidRPr="003201EE">
        <w:t xml:space="preserve"> </w:t>
      </w:r>
      <w:r w:rsidRPr="003201EE">
        <w:t>Databases are useful whenstoringinformationcategorically.Acompanymayhaveadatabasewiththefollowingtables:“Employees”, “Products”, “Customers”</w:t>
      </w:r>
      <w:r w:rsidR="00855C89" w:rsidRPr="003201EE">
        <w:t xml:space="preserve"> </w:t>
      </w:r>
      <w:r w:rsidRPr="003201EE">
        <w:t>and “Orders”.</w:t>
      </w:r>
    </w:p>
    <w:p w:rsidR="00023240" w:rsidRPr="003201EE" w:rsidRDefault="00E24EA7" w:rsidP="003201EE">
      <w:pPr>
        <w:pStyle w:val="Heading6"/>
        <w:spacing w:line="274" w:lineRule="exact"/>
      </w:pPr>
      <w:r w:rsidRPr="003201EE">
        <w:t>Database</w:t>
      </w:r>
      <w:r w:rsidR="00855C89" w:rsidRPr="003201EE">
        <w:t xml:space="preserve"> </w:t>
      </w:r>
      <w:r w:rsidRPr="003201EE">
        <w:t>Tables</w:t>
      </w:r>
    </w:p>
    <w:p w:rsidR="00855C89" w:rsidRPr="003201EE" w:rsidRDefault="00855C89" w:rsidP="005B761A">
      <w:pPr>
        <w:pStyle w:val="Heading6"/>
        <w:spacing w:line="274" w:lineRule="exact"/>
        <w:jc w:val="both"/>
      </w:pPr>
    </w:p>
    <w:p w:rsidR="00023240" w:rsidRPr="003201EE" w:rsidRDefault="00E24EA7" w:rsidP="005B761A">
      <w:pPr>
        <w:pStyle w:val="BodyText"/>
        <w:spacing w:line="463" w:lineRule="auto"/>
        <w:ind w:left="901" w:right="202"/>
        <w:jc w:val="both"/>
      </w:pPr>
      <w:r w:rsidRPr="003201EE">
        <w:t>A</w:t>
      </w:r>
      <w:r w:rsidR="00855C89" w:rsidRPr="003201EE">
        <w:t xml:space="preserve"> </w:t>
      </w:r>
      <w:r w:rsidRPr="003201EE">
        <w:t>database</w:t>
      </w:r>
      <w:r w:rsidR="00855C89" w:rsidRPr="003201EE">
        <w:t xml:space="preserve"> </w:t>
      </w:r>
      <w:r w:rsidRPr="003201EE">
        <w:t>most</w:t>
      </w:r>
      <w:r w:rsidR="00855C89" w:rsidRPr="003201EE">
        <w:t xml:space="preserve"> </w:t>
      </w:r>
      <w:r w:rsidRPr="003201EE">
        <w:t>often</w:t>
      </w:r>
      <w:r w:rsidR="00855C89" w:rsidRPr="003201EE">
        <w:t xml:space="preserve"> </w:t>
      </w:r>
      <w:r w:rsidRPr="003201EE">
        <w:t>contains</w:t>
      </w:r>
      <w:r w:rsidR="00855C89" w:rsidRPr="003201EE">
        <w:t xml:space="preserve"> </w:t>
      </w:r>
      <w:r w:rsidRPr="003201EE">
        <w:t>one</w:t>
      </w:r>
      <w:r w:rsidR="00855C89" w:rsidRPr="003201EE">
        <w:t xml:space="preserve"> </w:t>
      </w:r>
      <w:r w:rsidRPr="003201EE">
        <w:t>or</w:t>
      </w:r>
      <w:r w:rsidR="00855C89" w:rsidRPr="003201EE">
        <w:t xml:space="preserve"> </w:t>
      </w:r>
      <w:r w:rsidRPr="003201EE">
        <w:t>more</w:t>
      </w:r>
      <w:r w:rsidR="00855C89" w:rsidRPr="003201EE">
        <w:t xml:space="preserve"> </w:t>
      </w:r>
      <w:r w:rsidRPr="003201EE">
        <w:t>tables.</w:t>
      </w:r>
      <w:r w:rsidR="00855C89" w:rsidRPr="003201EE">
        <w:t xml:space="preserve"> </w:t>
      </w:r>
      <w:r w:rsidRPr="003201EE">
        <w:t>Each</w:t>
      </w:r>
      <w:r w:rsidR="00855C89" w:rsidRPr="003201EE">
        <w:t xml:space="preserve"> </w:t>
      </w:r>
      <w:r w:rsidRPr="003201EE">
        <w:t>table</w:t>
      </w:r>
      <w:r w:rsidR="00855C89" w:rsidRPr="003201EE">
        <w:t xml:space="preserve"> </w:t>
      </w:r>
      <w:r w:rsidRPr="003201EE">
        <w:t>is</w:t>
      </w:r>
      <w:r w:rsidR="00855C89" w:rsidRPr="003201EE">
        <w:t xml:space="preserve"> </w:t>
      </w:r>
      <w:r w:rsidRPr="003201EE">
        <w:t>identified</w:t>
      </w:r>
      <w:r w:rsidR="00855C89" w:rsidRPr="003201EE">
        <w:t xml:space="preserve"> </w:t>
      </w:r>
      <w:r w:rsidRPr="003201EE">
        <w:t>by</w:t>
      </w:r>
      <w:r w:rsidR="00855C89" w:rsidRPr="003201EE">
        <w:t xml:space="preserve"> </w:t>
      </w:r>
      <w:r w:rsidRPr="003201EE">
        <w:t>a</w:t>
      </w:r>
      <w:r w:rsidR="00855C89" w:rsidRPr="003201EE">
        <w:t xml:space="preserve"> </w:t>
      </w:r>
      <w:r w:rsidRPr="003201EE">
        <w:t>name</w:t>
      </w:r>
      <w:r w:rsidR="00855C89" w:rsidRPr="003201EE">
        <w:t xml:space="preserve"> </w:t>
      </w:r>
      <w:r w:rsidRPr="003201EE">
        <w:t>(e.g.</w:t>
      </w:r>
      <w:r w:rsidR="00844138" w:rsidRPr="003201EE">
        <w:t xml:space="preserve"> </w:t>
      </w:r>
      <w:r w:rsidRPr="003201EE">
        <w:t>“Customers” or “Orders”).</w:t>
      </w:r>
      <w:r w:rsidR="00855C89" w:rsidRPr="003201EE">
        <w:t xml:space="preserve"> </w:t>
      </w:r>
      <w:r w:rsidRPr="003201EE">
        <w:t>Tables</w:t>
      </w:r>
      <w:r w:rsidR="00855C89" w:rsidRPr="003201EE">
        <w:t xml:space="preserve"> </w:t>
      </w:r>
      <w:r w:rsidRPr="003201EE">
        <w:t>contain</w:t>
      </w:r>
      <w:r w:rsidR="00855C89" w:rsidRPr="003201EE">
        <w:t xml:space="preserve"> </w:t>
      </w:r>
      <w:r w:rsidRPr="003201EE">
        <w:t>records</w:t>
      </w:r>
      <w:r w:rsidR="00E8073E" w:rsidRPr="003201EE">
        <w:t xml:space="preserve"> </w:t>
      </w:r>
      <w:r w:rsidRPr="003201EE">
        <w:t xml:space="preserve">(rows) </w:t>
      </w:r>
      <w:r w:rsidR="00855C89" w:rsidRPr="003201EE">
        <w:t xml:space="preserve"> </w:t>
      </w:r>
      <w:r w:rsidRPr="003201EE">
        <w:t>with</w:t>
      </w:r>
      <w:r w:rsidR="00844138" w:rsidRPr="003201EE">
        <w:t xml:space="preserve"> </w:t>
      </w:r>
      <w:r w:rsidRPr="003201EE">
        <w:t>data.</w:t>
      </w:r>
    </w:p>
    <w:p w:rsidR="00023240" w:rsidRPr="003201EE" w:rsidRDefault="00E24EA7" w:rsidP="005B761A">
      <w:pPr>
        <w:pStyle w:val="Heading6"/>
        <w:spacing w:line="275" w:lineRule="exact"/>
        <w:jc w:val="both"/>
      </w:pPr>
      <w:r w:rsidRPr="003201EE">
        <w:t>Queries</w:t>
      </w:r>
    </w:p>
    <w:p w:rsidR="00023240" w:rsidRPr="003201EE" w:rsidRDefault="00023240" w:rsidP="005B761A">
      <w:pPr>
        <w:pStyle w:val="BodyText"/>
        <w:jc w:val="both"/>
        <w:rPr>
          <w:b/>
        </w:rPr>
      </w:pPr>
    </w:p>
    <w:p w:rsidR="00023240" w:rsidRPr="003201EE" w:rsidRDefault="00E24EA7" w:rsidP="005B761A">
      <w:pPr>
        <w:pStyle w:val="BodyText"/>
        <w:spacing w:before="189" w:line="463" w:lineRule="auto"/>
        <w:ind w:left="901" w:right="214"/>
        <w:jc w:val="both"/>
      </w:pPr>
      <w:r w:rsidRPr="003201EE">
        <w:t>A query is a question or a request. With MySQL, we can query a database for specific information</w:t>
      </w:r>
      <w:r w:rsidR="00844138" w:rsidRPr="003201EE">
        <w:t xml:space="preserve"> </w:t>
      </w:r>
      <w:r w:rsidRPr="003201EE">
        <w:t>and have</w:t>
      </w:r>
      <w:r w:rsidR="00844138" w:rsidRPr="003201EE">
        <w:t xml:space="preserve"> </w:t>
      </w:r>
      <w:r w:rsidRPr="003201EE">
        <w:t>are</w:t>
      </w:r>
      <w:r w:rsidR="00844138" w:rsidRPr="003201EE">
        <w:t xml:space="preserve"> </w:t>
      </w:r>
      <w:r w:rsidRPr="003201EE">
        <w:t>cord</w:t>
      </w:r>
      <w:r w:rsidR="00844138" w:rsidRPr="003201EE">
        <w:t xml:space="preserve"> </w:t>
      </w:r>
      <w:r w:rsidRPr="003201EE">
        <w:t>set</w:t>
      </w:r>
      <w:r w:rsidR="00844138" w:rsidRPr="003201EE">
        <w:t xml:space="preserve"> </w:t>
      </w:r>
      <w:r w:rsidRPr="003201EE">
        <w:t>returned.</w:t>
      </w:r>
    </w:p>
    <w:p w:rsidR="00023240" w:rsidRPr="003201EE" w:rsidRDefault="00E24EA7" w:rsidP="005B761A">
      <w:pPr>
        <w:pStyle w:val="Heading6"/>
        <w:spacing w:before="4"/>
        <w:ind w:left="1282"/>
        <w:jc w:val="both"/>
      </w:pPr>
      <w:r w:rsidRPr="003201EE">
        <w:t>Create</w:t>
      </w:r>
      <w:r w:rsidR="00844138" w:rsidRPr="003201EE">
        <w:t xml:space="preserve"> </w:t>
      </w:r>
      <w:r w:rsidRPr="003201EE">
        <w:t>a</w:t>
      </w:r>
      <w:r w:rsidR="00844138" w:rsidRPr="003201EE">
        <w:t xml:space="preserve"> </w:t>
      </w:r>
      <w:r w:rsidRPr="003201EE">
        <w:t>connection</w:t>
      </w:r>
      <w:r w:rsidR="00844138" w:rsidRPr="003201EE">
        <w:t xml:space="preserve"> </w:t>
      </w:r>
      <w:r w:rsidRPr="003201EE">
        <w:t>to</w:t>
      </w:r>
      <w:r w:rsidR="00844138" w:rsidRPr="003201EE">
        <w:t xml:space="preserve"> </w:t>
      </w:r>
      <w:r w:rsidRPr="003201EE">
        <w:t>a</w:t>
      </w:r>
      <w:r w:rsidR="00844138" w:rsidRPr="003201EE">
        <w:t xml:space="preserve"> </w:t>
      </w:r>
      <w:r w:rsidRPr="003201EE">
        <w:t>database</w:t>
      </w:r>
    </w:p>
    <w:p w:rsidR="00023240" w:rsidRPr="003201EE" w:rsidRDefault="00023240" w:rsidP="005B761A">
      <w:pPr>
        <w:pStyle w:val="BodyText"/>
        <w:spacing w:before="5"/>
        <w:jc w:val="both"/>
        <w:rPr>
          <w:b/>
          <w:sz w:val="36"/>
        </w:rPr>
      </w:pPr>
    </w:p>
    <w:p w:rsidR="00023240" w:rsidRPr="003201EE" w:rsidRDefault="00E24EA7" w:rsidP="005B761A">
      <w:pPr>
        <w:pStyle w:val="BodyText"/>
        <w:spacing w:line="463" w:lineRule="auto"/>
        <w:ind w:left="901" w:right="710" w:firstLine="566"/>
        <w:jc w:val="both"/>
      </w:pPr>
      <w:r w:rsidRPr="003201EE">
        <w:t>Before you can access data in a database, you must create a connection to the database. In</w:t>
      </w:r>
      <w:r w:rsidR="00844138" w:rsidRPr="003201EE">
        <w:t xml:space="preserve"> </w:t>
      </w:r>
      <w:r w:rsidRPr="003201EE">
        <w:t>PHP,</w:t>
      </w:r>
      <w:r w:rsidR="00844138" w:rsidRPr="003201EE">
        <w:t xml:space="preserve"> </w:t>
      </w:r>
      <w:r w:rsidRPr="003201EE">
        <w:t>this</w:t>
      </w:r>
      <w:r w:rsidR="00844138" w:rsidRPr="003201EE">
        <w:t xml:space="preserve"> </w:t>
      </w:r>
      <w:r w:rsidRPr="003201EE">
        <w:t>is done</w:t>
      </w:r>
      <w:r w:rsidR="00844138" w:rsidRPr="003201EE">
        <w:t xml:space="preserve"> </w:t>
      </w:r>
      <w:r w:rsidRPr="003201EE">
        <w:t>with</w:t>
      </w:r>
      <w:r w:rsidR="00844138" w:rsidRPr="003201EE">
        <w:t xml:space="preserve"> </w:t>
      </w:r>
      <w:r w:rsidRPr="003201EE">
        <w:t>the</w:t>
      </w:r>
      <w:r w:rsidR="00844138" w:rsidRPr="003201EE">
        <w:t xml:space="preserve"> </w:t>
      </w:r>
      <w:r w:rsidRPr="003201EE">
        <w:t>mysqli_connect()</w:t>
      </w:r>
      <w:r w:rsidR="00844138" w:rsidRPr="003201EE">
        <w:t xml:space="preserve"> </w:t>
      </w:r>
      <w:r w:rsidRPr="003201EE">
        <w:t>function.</w:t>
      </w:r>
    </w:p>
    <w:p w:rsidR="00023240" w:rsidRPr="003201EE" w:rsidRDefault="00E24EA7" w:rsidP="003201EE">
      <w:pPr>
        <w:pStyle w:val="Heading6"/>
        <w:spacing w:before="125"/>
        <w:ind w:left="1462"/>
      </w:pPr>
      <w:r w:rsidRPr="003201EE">
        <w:t>Syntax</w:t>
      </w:r>
    </w:p>
    <w:p w:rsidR="00023240" w:rsidRPr="003201EE" w:rsidRDefault="00E24EA7" w:rsidP="003201EE">
      <w:pPr>
        <w:pStyle w:val="BodyText"/>
        <w:spacing w:before="5"/>
        <w:rPr>
          <w:b/>
          <w:sz w:val="28"/>
        </w:rPr>
      </w:pPr>
      <w:r w:rsidRPr="003201EE">
        <w:rPr>
          <w:noProof/>
        </w:rPr>
        <w:drawing>
          <wp:anchor distT="0" distB="0" distL="0" distR="0" simplePos="0" relativeHeight="251646464" behindDoc="0" locked="0" layoutInCell="0" allowOverlap="1">
            <wp:simplePos x="0" y="0"/>
            <wp:positionH relativeFrom="page">
              <wp:posOffset>1570990</wp:posOffset>
            </wp:positionH>
            <wp:positionV relativeFrom="paragraph">
              <wp:posOffset>240030</wp:posOffset>
            </wp:positionV>
            <wp:extent cx="4693920" cy="276225"/>
            <wp:effectExtent l="0" t="0" r="0" b="0"/>
            <wp:wrapTopAndBottom/>
            <wp:docPr id="168" name="image1.p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1.png 1"/>
                    <pic:cNvPicPr>
                      <a:picLocks noChangeAspect="1"/>
                      <a:extLst>
                        <a:ext uri="smNativeData">
                          <sm:smNativeData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w15="http://schemas.microsoft.com/office/word/2012/wordml" xmlns:sm="smNativeData" val="SMDATA_16_t6puYhMAAAAlAAAAEQAAAG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Q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AAAAAKEAAAAAAAAAAAAAAAAAAAAAAACqCQAAAAAAAAIAAAB6AQAA4BwAALMBAAAMAAcAqgkAADghAAAoAAAACAAAAAEAAAABAAAA"/>
                        </a:ext>
                      </a:extLst>
                    </pic:cNvPicPr>
                  </pic:nvPicPr>
                  <pic:blipFill>
                    <a:blip r:embed="rId25"/>
                    <a:stretch>
                      <a:fillRect/>
                    </a:stretch>
                  </pic:blipFill>
                  <pic:spPr>
                    <a:xfrm>
                      <a:off x="0" y="0"/>
                      <a:ext cx="4693920" cy="276225"/>
                    </a:xfrm>
                    <a:prstGeom prst="rect">
                      <a:avLst/>
                    </a:prstGeom>
                    <a:noFill/>
                    <a:ln w="9525">
                      <a:noFill/>
                    </a:ln>
                  </pic:spPr>
                </pic:pic>
              </a:graphicData>
            </a:graphic>
          </wp:anchor>
        </w:drawing>
      </w:r>
      <w:r w:rsidRPr="003201EE">
        <w:rPr>
          <w:noProof/>
        </w:rPr>
        <w:drawing>
          <wp:anchor distT="0" distB="0" distL="0" distR="0" simplePos="0" relativeHeight="251647488" behindDoc="0" locked="0" layoutInCell="0" allowOverlap="1">
            <wp:simplePos x="0" y="0"/>
            <wp:positionH relativeFrom="page">
              <wp:posOffset>1600200</wp:posOffset>
            </wp:positionH>
            <wp:positionV relativeFrom="paragraph">
              <wp:posOffset>749300</wp:posOffset>
            </wp:positionV>
            <wp:extent cx="4664710" cy="1400175"/>
            <wp:effectExtent l="0" t="0" r="0" b="0"/>
            <wp:wrapTopAndBottom/>
            <wp:docPr id="169"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image2.jpeg"/>
                    <pic:cNvPicPr>
                      <a:picLocks noChangeAspect="1"/>
                      <a:extLst>
                        <a:ext uri="smNativeData">
                          <sm:smNativeData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w15="http://schemas.microsoft.com/office/word/2012/wordml" xmlns:sm="smNativeData" val="SMDATA_16_t6puYh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Q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AAAAAKEAAAAAAAAAAAAAAAAAAAAAAADYCQAAAAAAAAIAAACcBAAAshwAAJ0IAAAMAAcA2AkAAFokAAAoAAAACAAAAAEAAAABAAAA"/>
                        </a:ext>
                      </a:extLst>
                    </pic:cNvPicPr>
                  </pic:nvPicPr>
                  <pic:blipFill>
                    <a:blip r:embed="rId26"/>
                    <a:stretch>
                      <a:fillRect/>
                    </a:stretch>
                  </pic:blipFill>
                  <pic:spPr>
                    <a:xfrm>
                      <a:off x="0" y="0"/>
                      <a:ext cx="4664710" cy="1400175"/>
                    </a:xfrm>
                    <a:prstGeom prst="rect">
                      <a:avLst/>
                    </a:prstGeom>
                    <a:noFill/>
                    <a:ln w="9525">
                      <a:noFill/>
                    </a:ln>
                  </pic:spPr>
                </pic:pic>
              </a:graphicData>
            </a:graphic>
          </wp:anchor>
        </w:drawing>
      </w:r>
    </w:p>
    <w:p w:rsidR="00023240" w:rsidRPr="003201EE" w:rsidRDefault="00023240" w:rsidP="003201EE">
      <w:pPr>
        <w:pStyle w:val="BodyText"/>
        <w:rPr>
          <w:b/>
        </w:rPr>
      </w:pPr>
    </w:p>
    <w:p w:rsidR="00023240" w:rsidRPr="003201EE" w:rsidRDefault="00023240" w:rsidP="003201EE">
      <w:pPr>
        <w:pStyle w:val="BodyText"/>
        <w:rPr>
          <w:b/>
        </w:rPr>
      </w:pPr>
    </w:p>
    <w:p w:rsidR="00023240" w:rsidRPr="003201EE" w:rsidRDefault="00023240" w:rsidP="003201EE">
      <w:pPr>
        <w:pStyle w:val="BodyText"/>
        <w:rPr>
          <w:b/>
        </w:rPr>
      </w:pPr>
    </w:p>
    <w:p w:rsidR="00023240" w:rsidRPr="003201EE" w:rsidRDefault="00E24EA7" w:rsidP="003201EE">
      <w:pPr>
        <w:spacing w:before="178"/>
        <w:ind w:left="901"/>
        <w:rPr>
          <w:b/>
          <w:sz w:val="24"/>
        </w:rPr>
      </w:pPr>
      <w:r w:rsidRPr="003201EE">
        <w:rPr>
          <w:b/>
          <w:sz w:val="24"/>
        </w:rPr>
        <w:t>Example</w:t>
      </w:r>
    </w:p>
    <w:p w:rsidR="00023240" w:rsidRPr="003201EE" w:rsidRDefault="00023240" w:rsidP="003201EE">
      <w:pPr>
        <w:pStyle w:val="BodyText"/>
        <w:spacing w:before="6"/>
        <w:rPr>
          <w:b/>
          <w:sz w:val="36"/>
        </w:rPr>
      </w:pPr>
    </w:p>
    <w:p w:rsidR="0031089A" w:rsidRDefault="00E24EA7" w:rsidP="0031089A">
      <w:pPr>
        <w:pStyle w:val="BodyText"/>
        <w:spacing w:line="463" w:lineRule="auto"/>
        <w:ind w:left="901" w:right="322"/>
      </w:pPr>
      <w:r w:rsidRPr="003201EE">
        <w:t>In the following example we store the connection in a variable ($con) for later use in the script. The</w:t>
      </w:r>
      <w:r w:rsidR="00A763EB" w:rsidRPr="003201EE">
        <w:t xml:space="preserve"> </w:t>
      </w:r>
      <w:r w:rsidRPr="003201EE">
        <w:t xml:space="preserve">“die” </w:t>
      </w:r>
      <w:r w:rsidR="00A763EB" w:rsidRPr="003201EE">
        <w:t xml:space="preserve"> </w:t>
      </w:r>
      <w:r w:rsidRPr="003201EE">
        <w:t>part</w:t>
      </w:r>
      <w:r w:rsidR="00A763EB" w:rsidRPr="003201EE">
        <w:t xml:space="preserve"> </w:t>
      </w:r>
      <w:r w:rsidRPr="003201EE">
        <w:t>will</w:t>
      </w:r>
      <w:r w:rsidR="00A763EB" w:rsidRPr="003201EE">
        <w:t xml:space="preserve"> </w:t>
      </w:r>
      <w:r w:rsidRPr="003201EE">
        <w:t>be</w:t>
      </w:r>
      <w:r w:rsidR="00A763EB" w:rsidRPr="003201EE">
        <w:t xml:space="preserve"> </w:t>
      </w:r>
      <w:r w:rsidRPr="003201EE">
        <w:t>executed if</w:t>
      </w:r>
      <w:r w:rsidR="00A763EB" w:rsidRPr="003201EE">
        <w:t xml:space="preserve"> </w:t>
      </w:r>
      <w:r w:rsidRPr="003201EE">
        <w:t>the</w:t>
      </w:r>
      <w:r w:rsidR="00A763EB" w:rsidRPr="003201EE">
        <w:t xml:space="preserve"> </w:t>
      </w:r>
      <w:r w:rsidRPr="003201EE">
        <w:t>connection</w:t>
      </w:r>
      <w:r w:rsidR="00A763EB" w:rsidRPr="003201EE">
        <w:t xml:space="preserve"> </w:t>
      </w:r>
      <w:r w:rsidR="0031089A">
        <w:t>fails</w:t>
      </w:r>
    </w:p>
    <w:p w:rsidR="007561DB" w:rsidRDefault="007561DB" w:rsidP="0031089A">
      <w:pPr>
        <w:pStyle w:val="BodyText"/>
        <w:spacing w:line="463" w:lineRule="auto"/>
        <w:ind w:right="322"/>
      </w:pPr>
    </w:p>
    <w:p w:rsidR="00C8573E" w:rsidRDefault="00C8573E" w:rsidP="0031089A">
      <w:pPr>
        <w:pStyle w:val="BodyText"/>
        <w:spacing w:line="463" w:lineRule="auto"/>
        <w:ind w:right="322"/>
        <w:sectPr w:rsidR="00C8573E" w:rsidSect="008B0A27">
          <w:headerReference w:type="default" r:id="rId27"/>
          <w:footerReference w:type="default" r:id="rId28"/>
          <w:pgSz w:w="12240" w:h="15840"/>
          <w:pgMar w:top="660" w:right="880" w:bottom="280" w:left="540" w:header="0" w:footer="720" w:gutter="0"/>
          <w:cols w:space="720"/>
          <w:titlePg/>
          <w:docGrid w:linePitch="299"/>
        </w:sectPr>
      </w:pPr>
    </w:p>
    <w:p w:rsidR="00023240" w:rsidRDefault="00023240" w:rsidP="003201EE"/>
    <w:p w:rsidR="0031089A" w:rsidRDefault="0031089A" w:rsidP="003201EE"/>
    <w:p w:rsidR="0031089A" w:rsidRDefault="0031089A" w:rsidP="003201EE"/>
    <w:p w:rsidR="0031089A" w:rsidRDefault="0031089A" w:rsidP="003201EE"/>
    <w:p w:rsidR="00023240" w:rsidRPr="003201EE" w:rsidRDefault="00E24EA7" w:rsidP="003201EE">
      <w:pPr>
        <w:pStyle w:val="BodyText"/>
        <w:ind w:left="1860"/>
        <w:rPr>
          <w:sz w:val="20"/>
        </w:rPr>
      </w:pPr>
      <w:r w:rsidRPr="003201EE">
        <w:rPr>
          <w:noProof/>
        </w:rPr>
        <w:drawing>
          <wp:inline distT="0" distB="0" distL="0" distR="0">
            <wp:extent cx="4720590" cy="1524000"/>
            <wp:effectExtent l="0" t="0" r="0" b="0"/>
            <wp:docPr id="1"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3.jpeg"/>
                    <pic:cNvPicPr>
                      <a:picLocks noChangeAspect="1"/>
                      <a:extLst>
                        <a:ext uri="smNativeData">
                          <sm:smNativeData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w15="http://schemas.microsoft.com/office/word/2012/wordml" xmlns:sm="smNativeData" val="SMDATA_16_t6puYh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GAAAAB6AAAAAAAAAAAAAAAAAAAAAAAAAAAAAAAAAAAAAAAAAAAAAACh0AAGAJAAAAAAAAAAAAAAAAAAAoAAAACAAAAAEAAAABAAAA"/>
                        </a:ext>
                      </a:extLst>
                    </pic:cNvPicPr>
                  </pic:nvPicPr>
                  <pic:blipFill>
                    <a:blip r:embed="rId29"/>
                    <a:stretch>
                      <a:fillRect/>
                    </a:stretch>
                  </pic:blipFill>
                  <pic:spPr>
                    <a:xfrm>
                      <a:off x="0" y="0"/>
                      <a:ext cx="4720590" cy="1524000"/>
                    </a:xfrm>
                    <a:prstGeom prst="rect">
                      <a:avLst/>
                    </a:prstGeom>
                    <a:noFill/>
                    <a:ln w="9525">
                      <a:noFill/>
                    </a:ln>
                  </pic:spPr>
                </pic:pic>
              </a:graphicData>
            </a:graphic>
          </wp:inline>
        </w:drawing>
      </w:r>
    </w:p>
    <w:p w:rsidR="00023240" w:rsidRPr="003201EE" w:rsidRDefault="00023240" w:rsidP="003201EE">
      <w:pPr>
        <w:pStyle w:val="BodyText"/>
        <w:rPr>
          <w:sz w:val="20"/>
        </w:rPr>
      </w:pPr>
    </w:p>
    <w:p w:rsidR="00023240" w:rsidRPr="003201EE" w:rsidRDefault="00023240" w:rsidP="003201EE">
      <w:pPr>
        <w:pStyle w:val="BodyText"/>
        <w:rPr>
          <w:sz w:val="20"/>
        </w:rPr>
      </w:pPr>
    </w:p>
    <w:p w:rsidR="00023240" w:rsidRPr="003201EE" w:rsidRDefault="00023240" w:rsidP="003201EE">
      <w:pPr>
        <w:pStyle w:val="BodyText"/>
        <w:rPr>
          <w:sz w:val="20"/>
        </w:rPr>
      </w:pPr>
    </w:p>
    <w:p w:rsidR="00023240" w:rsidRPr="003201EE" w:rsidRDefault="00023240" w:rsidP="003201EE">
      <w:pPr>
        <w:pStyle w:val="BodyText"/>
        <w:rPr>
          <w:sz w:val="20"/>
        </w:rPr>
      </w:pPr>
    </w:p>
    <w:p w:rsidR="00023240" w:rsidRPr="003201EE" w:rsidRDefault="00023240" w:rsidP="003201EE">
      <w:pPr>
        <w:pStyle w:val="BodyText"/>
        <w:spacing w:before="6"/>
        <w:rPr>
          <w:sz w:val="20"/>
        </w:rPr>
      </w:pPr>
    </w:p>
    <w:p w:rsidR="00023240" w:rsidRPr="003201EE" w:rsidRDefault="00E24EA7" w:rsidP="003201EE">
      <w:pPr>
        <w:pStyle w:val="Heading6"/>
      </w:pPr>
      <w:r w:rsidRPr="003201EE">
        <w:t>Closing</w:t>
      </w:r>
      <w:r w:rsidR="00A763EB" w:rsidRPr="003201EE">
        <w:t xml:space="preserve"> </w:t>
      </w:r>
      <w:r w:rsidRPr="003201EE">
        <w:t>a</w:t>
      </w:r>
      <w:r w:rsidR="00A763EB" w:rsidRPr="003201EE">
        <w:t xml:space="preserve"> </w:t>
      </w:r>
      <w:r w:rsidRPr="003201EE">
        <w:t>Connection</w:t>
      </w:r>
    </w:p>
    <w:p w:rsidR="00023240" w:rsidRPr="003201EE" w:rsidRDefault="00023240" w:rsidP="003201EE">
      <w:pPr>
        <w:pStyle w:val="BodyText"/>
        <w:rPr>
          <w:b/>
        </w:rPr>
      </w:pPr>
    </w:p>
    <w:p w:rsidR="00023240" w:rsidRPr="003201EE" w:rsidRDefault="00E24EA7" w:rsidP="003201EE">
      <w:pPr>
        <w:pStyle w:val="BodyText"/>
        <w:spacing w:before="181" w:line="350" w:lineRule="auto"/>
        <w:ind w:left="901" w:right="488"/>
      </w:pPr>
      <w:r w:rsidRPr="003201EE">
        <w:t>The connection will be closed automatically when the script ends. To close the connection before,</w:t>
      </w:r>
      <w:r w:rsidR="00A763EB" w:rsidRPr="003201EE">
        <w:t xml:space="preserve"> </w:t>
      </w:r>
      <w:r w:rsidRPr="003201EE">
        <w:t>use</w:t>
      </w:r>
      <w:r w:rsidR="00A763EB" w:rsidRPr="003201EE">
        <w:t xml:space="preserve"> </w:t>
      </w:r>
      <w:r w:rsidRPr="003201EE">
        <w:t>the</w:t>
      </w:r>
      <w:r w:rsidR="00A763EB" w:rsidRPr="003201EE">
        <w:t xml:space="preserve"> </w:t>
      </w:r>
      <w:r w:rsidRPr="003201EE">
        <w:t>mysqli_close()</w:t>
      </w:r>
      <w:r w:rsidR="00A763EB" w:rsidRPr="003201EE">
        <w:t xml:space="preserve"> </w:t>
      </w:r>
      <w:r w:rsidRPr="003201EE">
        <w:t>function:</w:t>
      </w:r>
    </w:p>
    <w:p w:rsidR="00023240" w:rsidRPr="003201EE" w:rsidRDefault="00023240" w:rsidP="003201EE">
      <w:pPr>
        <w:pStyle w:val="BodyText"/>
        <w:rPr>
          <w:sz w:val="20"/>
        </w:rPr>
      </w:pPr>
    </w:p>
    <w:p w:rsidR="00023240" w:rsidRPr="003201EE" w:rsidRDefault="00023240" w:rsidP="003201EE">
      <w:pPr>
        <w:pStyle w:val="BodyText"/>
        <w:rPr>
          <w:sz w:val="20"/>
        </w:rPr>
      </w:pPr>
    </w:p>
    <w:p w:rsidR="00023240" w:rsidRPr="003201EE" w:rsidRDefault="00E24EA7" w:rsidP="003201EE">
      <w:pPr>
        <w:pStyle w:val="BodyText"/>
        <w:rPr>
          <w:sz w:val="20"/>
        </w:rPr>
      </w:pPr>
      <w:r w:rsidRPr="003201EE">
        <w:rPr>
          <w:noProof/>
        </w:rPr>
        <w:drawing>
          <wp:anchor distT="0" distB="0" distL="0" distR="0" simplePos="0" relativeHeight="251639296" behindDoc="0" locked="0" layoutInCell="0" allowOverlap="1">
            <wp:simplePos x="0" y="0"/>
            <wp:positionH relativeFrom="page">
              <wp:posOffset>662940</wp:posOffset>
            </wp:positionH>
            <wp:positionV relativeFrom="paragraph">
              <wp:posOffset>171450</wp:posOffset>
            </wp:positionV>
            <wp:extent cx="6173470" cy="2247900"/>
            <wp:effectExtent l="0" t="0" r="0" b="0"/>
            <wp:wrapTopAndBottom/>
            <wp:docPr id="78"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4.png"/>
                    <pic:cNvPicPr>
                      <a:picLocks noChangeAspect="1"/>
                      <a:extLst>
                        <a:ext uri="smNativeData">
                          <sm:smNativeData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w15="http://schemas.microsoft.com/office/word/2012/wordml" xmlns:sm="smNativeData" val="SMDATA_16_t6puYh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Q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RAAAAAKEAAAAAAAAAAAAAAAAAAAAAAAAUBAAAAAAAAAIAAAAOAQAA+iUAANQNAAANAAgAFAQAANkaAAAoAAAACAAAAAEAAAABAAAA"/>
                        </a:ext>
                      </a:extLst>
                    </pic:cNvPicPr>
                  </pic:nvPicPr>
                  <pic:blipFill>
                    <a:blip r:embed="rId30"/>
                    <a:stretch>
                      <a:fillRect/>
                    </a:stretch>
                  </pic:blipFill>
                  <pic:spPr>
                    <a:xfrm>
                      <a:off x="0" y="0"/>
                      <a:ext cx="6173470" cy="2247900"/>
                    </a:xfrm>
                    <a:prstGeom prst="rect">
                      <a:avLst/>
                    </a:prstGeom>
                    <a:noFill/>
                    <a:ln w="9525">
                      <a:noFill/>
                    </a:ln>
                  </pic:spPr>
                </pic:pic>
              </a:graphicData>
            </a:graphic>
          </wp:anchor>
        </w:drawing>
      </w:r>
    </w:p>
    <w:p w:rsidR="00023240" w:rsidRPr="003201EE" w:rsidRDefault="00023240" w:rsidP="003201EE">
      <w:pPr>
        <w:pStyle w:val="BodyText"/>
      </w:pPr>
    </w:p>
    <w:p w:rsidR="00023240" w:rsidRPr="003201EE" w:rsidRDefault="00023240" w:rsidP="003201EE">
      <w:pPr>
        <w:pStyle w:val="BodyText"/>
        <w:spacing w:before="6"/>
        <w:rPr>
          <w:sz w:val="32"/>
        </w:rPr>
      </w:pPr>
    </w:p>
    <w:p w:rsidR="00023240" w:rsidRPr="003201EE" w:rsidRDefault="00023240" w:rsidP="003201EE">
      <w:pPr>
        <w:pStyle w:val="BodyText"/>
        <w:spacing w:before="6"/>
        <w:rPr>
          <w:sz w:val="32"/>
        </w:rPr>
      </w:pPr>
    </w:p>
    <w:p w:rsidR="007561DB" w:rsidRDefault="007561DB" w:rsidP="003201EE">
      <w:pPr>
        <w:pStyle w:val="BodyText"/>
        <w:spacing w:before="6"/>
        <w:rPr>
          <w:sz w:val="32"/>
        </w:rPr>
        <w:sectPr w:rsidR="007561DB" w:rsidSect="008B0A27">
          <w:headerReference w:type="default" r:id="rId31"/>
          <w:footerReference w:type="default" r:id="rId32"/>
          <w:pgSz w:w="12240" w:h="15840"/>
          <w:pgMar w:top="660" w:right="880" w:bottom="280" w:left="540" w:header="0" w:footer="720" w:gutter="0"/>
          <w:cols w:space="720"/>
          <w:titlePg/>
          <w:docGrid w:linePitch="299"/>
        </w:sectPr>
      </w:pPr>
    </w:p>
    <w:p w:rsidR="00C8573E" w:rsidRDefault="00C8573E" w:rsidP="003201EE">
      <w:pPr>
        <w:pStyle w:val="BodyText"/>
        <w:spacing w:before="6"/>
        <w:rPr>
          <w:sz w:val="32"/>
        </w:rPr>
        <w:sectPr w:rsidR="00C8573E" w:rsidSect="008B0A27">
          <w:type w:val="continuous"/>
          <w:pgSz w:w="12240" w:h="15840"/>
          <w:pgMar w:top="660" w:right="880" w:bottom="280" w:left="540" w:header="0" w:footer="720" w:gutter="0"/>
          <w:cols w:space="720"/>
          <w:docGrid w:linePitch="299"/>
        </w:sectPr>
      </w:pPr>
    </w:p>
    <w:p w:rsidR="0031089A" w:rsidRDefault="0031089A" w:rsidP="003201EE">
      <w:pPr>
        <w:pStyle w:val="BodyText"/>
        <w:spacing w:before="6"/>
        <w:rPr>
          <w:sz w:val="32"/>
        </w:rPr>
      </w:pPr>
    </w:p>
    <w:p w:rsidR="0031089A" w:rsidRDefault="0031089A" w:rsidP="003201EE">
      <w:pPr>
        <w:pStyle w:val="BodyText"/>
        <w:spacing w:before="6"/>
        <w:rPr>
          <w:sz w:val="32"/>
        </w:rPr>
      </w:pPr>
    </w:p>
    <w:p w:rsidR="0031089A" w:rsidRDefault="0031089A" w:rsidP="003201EE">
      <w:pPr>
        <w:pStyle w:val="BodyText"/>
        <w:spacing w:before="6"/>
        <w:rPr>
          <w:sz w:val="32"/>
        </w:rPr>
      </w:pPr>
    </w:p>
    <w:p w:rsidR="0031089A" w:rsidRDefault="0031089A" w:rsidP="003201EE">
      <w:pPr>
        <w:pStyle w:val="BodyText"/>
        <w:spacing w:before="6"/>
        <w:rPr>
          <w:sz w:val="32"/>
        </w:rPr>
      </w:pPr>
    </w:p>
    <w:p w:rsidR="0031089A" w:rsidRDefault="0031089A" w:rsidP="003201EE">
      <w:pPr>
        <w:pStyle w:val="BodyText"/>
        <w:spacing w:before="6"/>
        <w:rPr>
          <w:sz w:val="32"/>
        </w:rPr>
      </w:pPr>
    </w:p>
    <w:p w:rsidR="0031089A" w:rsidRPr="0031089A" w:rsidRDefault="0031089A" w:rsidP="0031089A"/>
    <w:p w:rsidR="003860F1" w:rsidRPr="003201EE" w:rsidRDefault="003860F1" w:rsidP="007561DB">
      <w:pPr>
        <w:pStyle w:val="Heading5"/>
        <w:ind w:left="0"/>
        <w:rPr>
          <w:sz w:val="24"/>
        </w:rPr>
      </w:pPr>
    </w:p>
    <w:p w:rsidR="003860F1" w:rsidRPr="003201EE" w:rsidRDefault="003860F1" w:rsidP="003201EE">
      <w:pPr>
        <w:pStyle w:val="Heading5"/>
        <w:rPr>
          <w:sz w:val="24"/>
        </w:rPr>
      </w:pPr>
    </w:p>
    <w:p w:rsidR="00023240" w:rsidRPr="003201EE" w:rsidRDefault="003860F1" w:rsidP="003201EE">
      <w:pPr>
        <w:pStyle w:val="Heading5"/>
        <w:rPr>
          <w:sz w:val="24"/>
        </w:rPr>
      </w:pPr>
      <w:r w:rsidRPr="003201EE">
        <w:rPr>
          <w:sz w:val="24"/>
        </w:rPr>
        <w:t>PHP</w:t>
      </w:r>
      <w:r w:rsidR="00A9562D" w:rsidRPr="003201EE">
        <w:rPr>
          <w:sz w:val="24"/>
        </w:rPr>
        <w:t>MyAdmin</w:t>
      </w:r>
    </w:p>
    <w:p w:rsidR="00023240" w:rsidRPr="003201EE" w:rsidRDefault="00023240" w:rsidP="003201EE">
      <w:pPr>
        <w:pStyle w:val="BodyText"/>
        <w:rPr>
          <w:b/>
          <w:sz w:val="28"/>
        </w:rPr>
      </w:pPr>
    </w:p>
    <w:p w:rsidR="003860F1" w:rsidRPr="003201EE" w:rsidRDefault="003860F1" w:rsidP="003201EE">
      <w:pPr>
        <w:pStyle w:val="BodyText"/>
        <w:rPr>
          <w:b/>
          <w:sz w:val="28"/>
        </w:rPr>
      </w:pPr>
    </w:p>
    <w:p w:rsidR="0031089A" w:rsidRDefault="00A9562D" w:rsidP="005B761A">
      <w:pPr>
        <w:spacing w:before="200" w:line="482" w:lineRule="auto"/>
        <w:ind w:left="1001" w:right="194"/>
        <w:jc w:val="both"/>
      </w:pPr>
      <w:r w:rsidRPr="003201EE">
        <w:rPr>
          <w:b/>
        </w:rPr>
        <w:t>PHPMyAdmin</w:t>
      </w:r>
      <w:r w:rsidR="00E24EA7" w:rsidRPr="003201EE">
        <w:rPr>
          <w:b/>
        </w:rPr>
        <w:t xml:space="preserve"> </w:t>
      </w:r>
      <w:r w:rsidR="00E24EA7" w:rsidRPr="003201EE">
        <w:t>is an open source tool written in PHP intended to handle the administration of MySQL overtheWorldWideWeb.phpMyAdminsupportsawiderangeofoperationswithMySQL.Currentlyitcancreateanddropdatabases,create/drop/altertables,delete/edit/addfields,executeanySQLstatement,manage users and permissions, and manage keys on fields. while you still have the ability to direct</w:t>
      </w:r>
      <w:r w:rsidRPr="003201EE">
        <w:t>ly execute any SQL statement. PHP</w:t>
      </w:r>
      <w:r w:rsidR="00E24EA7" w:rsidRPr="003201EE">
        <w:t>MyAdmin can manage a whole MySQL server (needs a super-user) as well as a</w:t>
      </w:r>
      <w:r w:rsidRPr="003201EE">
        <w:t xml:space="preserve"> </w:t>
      </w:r>
      <w:r w:rsidR="00E24EA7" w:rsidRPr="003201EE">
        <w:t>single database. To accomplish the latter you’ll need a properly set up MySQL user who can read/write only</w:t>
      </w:r>
      <w:r w:rsidRPr="003201EE">
        <w:t xml:space="preserve"> </w:t>
      </w:r>
      <w:r w:rsidR="00E24EA7" w:rsidRPr="003201EE">
        <w:t>the</w:t>
      </w:r>
      <w:r w:rsidRPr="003201EE">
        <w:t xml:space="preserve"> </w:t>
      </w:r>
      <w:r w:rsidR="00E24EA7" w:rsidRPr="003201EE">
        <w:t>desired</w:t>
      </w:r>
      <w:r w:rsidRPr="003201EE">
        <w:t xml:space="preserve"> </w:t>
      </w:r>
      <w:r w:rsidR="00E24EA7" w:rsidRPr="003201EE">
        <w:t>database.</w:t>
      </w:r>
      <w:r w:rsidRPr="003201EE">
        <w:t xml:space="preserve"> </w:t>
      </w:r>
      <w:r w:rsidR="00E24EA7" w:rsidRPr="003201EE">
        <w:t>It’s</w:t>
      </w:r>
      <w:r w:rsidRPr="003201EE">
        <w:t xml:space="preserve"> </w:t>
      </w:r>
      <w:r w:rsidR="00E24EA7" w:rsidRPr="003201EE">
        <w:t>up</w:t>
      </w:r>
      <w:r w:rsidRPr="003201EE">
        <w:t xml:space="preserve"> </w:t>
      </w:r>
      <w:r w:rsidR="00E24EA7" w:rsidRPr="003201EE">
        <w:t>to</w:t>
      </w:r>
      <w:r w:rsidRPr="003201EE">
        <w:t xml:space="preserve"> </w:t>
      </w:r>
      <w:r w:rsidR="00E24EA7" w:rsidRPr="003201EE">
        <w:t>you to</w:t>
      </w:r>
      <w:r w:rsidRPr="003201EE">
        <w:t xml:space="preserve"> </w:t>
      </w:r>
      <w:r w:rsidR="00E24EA7" w:rsidRPr="003201EE">
        <w:t>look up</w:t>
      </w:r>
      <w:r w:rsidRPr="003201EE">
        <w:t xml:space="preserve"> </w:t>
      </w:r>
      <w:r w:rsidR="00E24EA7" w:rsidRPr="003201EE">
        <w:t>the</w:t>
      </w:r>
      <w:r w:rsidRPr="003201EE">
        <w:t xml:space="preserve"> </w:t>
      </w:r>
      <w:r w:rsidR="00E24EA7" w:rsidRPr="003201EE">
        <w:t>appropriate part</w:t>
      </w:r>
      <w:r w:rsidRPr="003201EE">
        <w:t xml:space="preserve"> </w:t>
      </w:r>
      <w:r w:rsidR="00E24EA7" w:rsidRPr="003201EE">
        <w:t>in</w:t>
      </w:r>
      <w:r w:rsidRPr="003201EE">
        <w:t xml:space="preserve"> </w:t>
      </w:r>
      <w:r w:rsidR="00E24EA7" w:rsidRPr="003201EE">
        <w:t>the</w:t>
      </w:r>
      <w:r w:rsidRPr="003201EE">
        <w:t xml:space="preserve"> </w:t>
      </w:r>
      <w:r w:rsidR="0031089A">
        <w:t>MySQL manua</w:t>
      </w:r>
    </w:p>
    <w:p w:rsidR="007561DB" w:rsidRDefault="007561DB" w:rsidP="005B761A">
      <w:pPr>
        <w:spacing w:before="200" w:line="482" w:lineRule="auto"/>
        <w:ind w:left="1001" w:right="194"/>
        <w:jc w:val="both"/>
      </w:pPr>
    </w:p>
    <w:p w:rsidR="00C8573E" w:rsidRDefault="00C8573E" w:rsidP="005B761A">
      <w:pPr>
        <w:spacing w:before="200" w:line="482" w:lineRule="auto"/>
        <w:ind w:left="1001" w:right="194"/>
        <w:jc w:val="both"/>
      </w:pPr>
    </w:p>
    <w:p w:rsidR="00C8573E" w:rsidRDefault="00C8573E" w:rsidP="005B761A">
      <w:pPr>
        <w:spacing w:before="200" w:line="482" w:lineRule="auto"/>
        <w:ind w:left="1001" w:right="194"/>
        <w:jc w:val="both"/>
      </w:pPr>
    </w:p>
    <w:p w:rsidR="00C8573E" w:rsidRDefault="00C8573E" w:rsidP="005B761A">
      <w:pPr>
        <w:spacing w:before="200" w:line="482" w:lineRule="auto"/>
        <w:ind w:left="1001" w:right="194"/>
        <w:jc w:val="both"/>
      </w:pPr>
    </w:p>
    <w:p w:rsidR="00C8573E" w:rsidRDefault="00C8573E" w:rsidP="005B761A">
      <w:pPr>
        <w:spacing w:before="200" w:line="482" w:lineRule="auto"/>
        <w:ind w:left="1001" w:right="194"/>
        <w:jc w:val="both"/>
      </w:pPr>
    </w:p>
    <w:p w:rsidR="00C8573E" w:rsidRDefault="00C8573E" w:rsidP="005B761A">
      <w:pPr>
        <w:spacing w:before="200" w:line="482" w:lineRule="auto"/>
        <w:ind w:left="1001" w:right="194"/>
        <w:jc w:val="both"/>
      </w:pPr>
    </w:p>
    <w:p w:rsidR="00C8573E" w:rsidRDefault="00C8573E" w:rsidP="005B761A">
      <w:pPr>
        <w:spacing w:before="200" w:line="482" w:lineRule="auto"/>
        <w:ind w:left="1001" w:right="194"/>
        <w:jc w:val="both"/>
      </w:pPr>
    </w:p>
    <w:p w:rsidR="00C8573E" w:rsidRDefault="00C8573E" w:rsidP="005B761A">
      <w:pPr>
        <w:spacing w:before="200" w:line="482" w:lineRule="auto"/>
        <w:ind w:left="1001" w:right="194"/>
        <w:jc w:val="both"/>
      </w:pPr>
    </w:p>
    <w:p w:rsidR="00C8573E" w:rsidRDefault="00C8573E" w:rsidP="005B761A">
      <w:pPr>
        <w:spacing w:before="200" w:line="482" w:lineRule="auto"/>
        <w:ind w:left="1001" w:right="194"/>
        <w:jc w:val="both"/>
      </w:pPr>
    </w:p>
    <w:p w:rsidR="00C8573E" w:rsidRDefault="00C8573E" w:rsidP="005B761A">
      <w:pPr>
        <w:spacing w:before="200" w:line="482" w:lineRule="auto"/>
        <w:ind w:left="1001" w:right="194"/>
        <w:jc w:val="both"/>
      </w:pPr>
    </w:p>
    <w:p w:rsidR="00C8573E" w:rsidRDefault="00C8573E" w:rsidP="00C8573E">
      <w:pPr>
        <w:spacing w:before="200" w:line="482" w:lineRule="auto"/>
        <w:ind w:right="194"/>
        <w:jc w:val="both"/>
        <w:sectPr w:rsidR="00C8573E" w:rsidSect="008B0A27">
          <w:pgSz w:w="12240" w:h="15840"/>
          <w:pgMar w:top="660" w:right="880" w:bottom="280" w:left="540" w:header="0" w:footer="720" w:gutter="0"/>
          <w:cols w:space="720"/>
          <w:docGrid w:linePitch="299"/>
        </w:sectPr>
      </w:pPr>
    </w:p>
    <w:p w:rsidR="0031089A" w:rsidRPr="0031089A" w:rsidRDefault="0031089A" w:rsidP="0031089A"/>
    <w:p w:rsidR="00023240" w:rsidRPr="003201EE" w:rsidRDefault="00D60345" w:rsidP="003201EE">
      <w:pPr>
        <w:pStyle w:val="Heading3"/>
        <w:spacing w:before="76"/>
        <w:ind w:left="1061"/>
        <w:rPr>
          <w:sz w:val="28"/>
          <w:u w:val="none"/>
        </w:rPr>
      </w:pPr>
      <w:r w:rsidRPr="003201EE">
        <w:rPr>
          <w:sz w:val="28"/>
          <w:u w:val="none"/>
        </w:rPr>
        <w:t>PHP</w:t>
      </w:r>
      <w:r w:rsidR="00E24EA7" w:rsidRPr="003201EE">
        <w:rPr>
          <w:sz w:val="28"/>
          <w:u w:val="none"/>
        </w:rPr>
        <w:t>MyAdmin</w:t>
      </w:r>
      <w:r w:rsidRPr="003201EE">
        <w:rPr>
          <w:sz w:val="28"/>
          <w:u w:val="none"/>
        </w:rPr>
        <w:t xml:space="preserve"> </w:t>
      </w:r>
      <w:r w:rsidR="00E24EA7" w:rsidRPr="003201EE">
        <w:rPr>
          <w:sz w:val="28"/>
          <w:u w:val="none"/>
        </w:rPr>
        <w:t>can:</w:t>
      </w:r>
    </w:p>
    <w:p w:rsidR="00023240" w:rsidRPr="003201EE" w:rsidRDefault="00023240" w:rsidP="003201EE">
      <w:pPr>
        <w:pStyle w:val="BodyText"/>
        <w:spacing w:before="1"/>
        <w:rPr>
          <w:b/>
          <w:sz w:val="36"/>
        </w:rPr>
      </w:pPr>
    </w:p>
    <w:p w:rsidR="00023240" w:rsidRPr="003201EE" w:rsidRDefault="00D60345" w:rsidP="003201EE">
      <w:pPr>
        <w:pStyle w:val="ListParagraph"/>
        <w:numPr>
          <w:ilvl w:val="0"/>
          <w:numId w:val="2"/>
        </w:numPr>
        <w:tabs>
          <w:tab w:val="left" w:pos="1781"/>
        </w:tabs>
        <w:ind w:left="1782" w:hanging="352"/>
        <w:rPr>
          <w:sz w:val="24"/>
        </w:rPr>
      </w:pPr>
      <w:r w:rsidRPr="003201EE">
        <w:rPr>
          <w:sz w:val="24"/>
        </w:rPr>
        <w:t>B</w:t>
      </w:r>
      <w:r w:rsidR="00E24EA7" w:rsidRPr="003201EE">
        <w:rPr>
          <w:sz w:val="24"/>
        </w:rPr>
        <w:t>rowse</w:t>
      </w:r>
      <w:r w:rsidRPr="003201EE">
        <w:rPr>
          <w:sz w:val="24"/>
        </w:rPr>
        <w:t xml:space="preserve"> </w:t>
      </w:r>
      <w:r w:rsidR="00E24EA7" w:rsidRPr="003201EE">
        <w:rPr>
          <w:sz w:val="24"/>
        </w:rPr>
        <w:t>and</w:t>
      </w:r>
      <w:r w:rsidRPr="003201EE">
        <w:rPr>
          <w:sz w:val="24"/>
        </w:rPr>
        <w:t xml:space="preserve"> </w:t>
      </w:r>
      <w:r w:rsidR="00E24EA7" w:rsidRPr="003201EE">
        <w:rPr>
          <w:sz w:val="24"/>
        </w:rPr>
        <w:t>drop</w:t>
      </w:r>
      <w:r w:rsidRPr="003201EE">
        <w:rPr>
          <w:sz w:val="24"/>
        </w:rPr>
        <w:t xml:space="preserve"> </w:t>
      </w:r>
      <w:r w:rsidR="00E24EA7" w:rsidRPr="003201EE">
        <w:rPr>
          <w:sz w:val="24"/>
        </w:rPr>
        <w:t>databases,</w:t>
      </w:r>
      <w:r w:rsidRPr="003201EE">
        <w:rPr>
          <w:sz w:val="24"/>
        </w:rPr>
        <w:t xml:space="preserve"> </w:t>
      </w:r>
      <w:r w:rsidR="00E24EA7" w:rsidRPr="003201EE">
        <w:rPr>
          <w:sz w:val="24"/>
        </w:rPr>
        <w:t>tables,</w:t>
      </w:r>
      <w:r w:rsidRPr="003201EE">
        <w:rPr>
          <w:sz w:val="24"/>
        </w:rPr>
        <w:t xml:space="preserve"> </w:t>
      </w:r>
      <w:r w:rsidR="00E24EA7" w:rsidRPr="003201EE">
        <w:rPr>
          <w:sz w:val="24"/>
        </w:rPr>
        <w:t>views,</w:t>
      </w:r>
      <w:r w:rsidRPr="003201EE">
        <w:rPr>
          <w:sz w:val="24"/>
        </w:rPr>
        <w:t xml:space="preserve"> </w:t>
      </w:r>
      <w:r w:rsidR="00E24EA7" w:rsidRPr="003201EE">
        <w:rPr>
          <w:sz w:val="24"/>
        </w:rPr>
        <w:t>fields</w:t>
      </w:r>
      <w:r w:rsidRPr="003201EE">
        <w:rPr>
          <w:sz w:val="24"/>
        </w:rPr>
        <w:t xml:space="preserve"> </w:t>
      </w:r>
      <w:r w:rsidR="00E24EA7" w:rsidRPr="003201EE">
        <w:rPr>
          <w:sz w:val="24"/>
        </w:rPr>
        <w:t>and</w:t>
      </w:r>
      <w:r w:rsidRPr="003201EE">
        <w:rPr>
          <w:sz w:val="24"/>
        </w:rPr>
        <w:t xml:space="preserve"> </w:t>
      </w:r>
      <w:r w:rsidR="00E24EA7" w:rsidRPr="003201EE">
        <w:rPr>
          <w:sz w:val="24"/>
        </w:rPr>
        <w:t>indexes</w:t>
      </w:r>
    </w:p>
    <w:p w:rsidR="00023240" w:rsidRPr="003201EE" w:rsidRDefault="00023240" w:rsidP="003201EE">
      <w:pPr>
        <w:pStyle w:val="BodyText"/>
        <w:spacing w:before="10"/>
        <w:rPr>
          <w:sz w:val="36"/>
        </w:rPr>
      </w:pPr>
    </w:p>
    <w:p w:rsidR="00023240" w:rsidRPr="003201EE" w:rsidRDefault="00E24EA7" w:rsidP="003201EE">
      <w:pPr>
        <w:pStyle w:val="ListParagraph"/>
        <w:numPr>
          <w:ilvl w:val="0"/>
          <w:numId w:val="2"/>
        </w:numPr>
        <w:tabs>
          <w:tab w:val="left" w:pos="1781"/>
        </w:tabs>
        <w:ind w:left="1782" w:hanging="352"/>
        <w:rPr>
          <w:sz w:val="24"/>
        </w:rPr>
      </w:pPr>
      <w:r w:rsidRPr="003201EE">
        <w:rPr>
          <w:sz w:val="24"/>
        </w:rPr>
        <w:t>create, copy,</w:t>
      </w:r>
      <w:r w:rsidR="000C79B4" w:rsidRPr="003201EE">
        <w:rPr>
          <w:sz w:val="24"/>
        </w:rPr>
        <w:t xml:space="preserve"> </w:t>
      </w:r>
      <w:r w:rsidRPr="003201EE">
        <w:rPr>
          <w:sz w:val="24"/>
        </w:rPr>
        <w:t>drop,</w:t>
      </w:r>
      <w:r w:rsidR="000C79B4" w:rsidRPr="003201EE">
        <w:rPr>
          <w:sz w:val="24"/>
        </w:rPr>
        <w:t xml:space="preserve"> </w:t>
      </w:r>
      <w:r w:rsidRPr="003201EE">
        <w:rPr>
          <w:sz w:val="24"/>
        </w:rPr>
        <w:t>rename</w:t>
      </w:r>
      <w:r w:rsidR="000C79B4" w:rsidRPr="003201EE">
        <w:rPr>
          <w:sz w:val="24"/>
        </w:rPr>
        <w:t xml:space="preserve"> </w:t>
      </w:r>
      <w:r w:rsidRPr="003201EE">
        <w:rPr>
          <w:sz w:val="24"/>
        </w:rPr>
        <w:t>and</w:t>
      </w:r>
      <w:r w:rsidR="000C79B4" w:rsidRPr="003201EE">
        <w:rPr>
          <w:sz w:val="24"/>
        </w:rPr>
        <w:t xml:space="preserve"> </w:t>
      </w:r>
      <w:r w:rsidRPr="003201EE">
        <w:rPr>
          <w:sz w:val="24"/>
        </w:rPr>
        <w:t>alter</w:t>
      </w:r>
      <w:r w:rsidR="000C79B4" w:rsidRPr="003201EE">
        <w:rPr>
          <w:sz w:val="24"/>
        </w:rPr>
        <w:t xml:space="preserve"> </w:t>
      </w:r>
      <w:r w:rsidRPr="003201EE">
        <w:rPr>
          <w:sz w:val="24"/>
        </w:rPr>
        <w:t>databases,</w:t>
      </w:r>
      <w:r w:rsidR="000C79B4" w:rsidRPr="003201EE">
        <w:rPr>
          <w:sz w:val="24"/>
        </w:rPr>
        <w:t xml:space="preserve"> </w:t>
      </w:r>
      <w:r w:rsidRPr="003201EE">
        <w:rPr>
          <w:sz w:val="24"/>
        </w:rPr>
        <w:t>tables,</w:t>
      </w:r>
      <w:r w:rsidR="000C79B4" w:rsidRPr="003201EE">
        <w:rPr>
          <w:sz w:val="24"/>
        </w:rPr>
        <w:t xml:space="preserve"> </w:t>
      </w:r>
      <w:r w:rsidRPr="003201EE">
        <w:rPr>
          <w:sz w:val="24"/>
        </w:rPr>
        <w:t>fields</w:t>
      </w:r>
      <w:r w:rsidR="000C79B4" w:rsidRPr="003201EE">
        <w:rPr>
          <w:sz w:val="24"/>
        </w:rPr>
        <w:t xml:space="preserve"> </w:t>
      </w:r>
      <w:r w:rsidRPr="003201EE">
        <w:rPr>
          <w:sz w:val="24"/>
        </w:rPr>
        <w:t>and</w:t>
      </w:r>
      <w:r w:rsidR="000C79B4" w:rsidRPr="003201EE">
        <w:rPr>
          <w:sz w:val="24"/>
        </w:rPr>
        <w:t xml:space="preserve"> </w:t>
      </w:r>
      <w:r w:rsidRPr="003201EE">
        <w:rPr>
          <w:sz w:val="24"/>
        </w:rPr>
        <w:t>indexes</w:t>
      </w:r>
    </w:p>
    <w:p w:rsidR="00023240" w:rsidRPr="003201EE" w:rsidRDefault="00023240" w:rsidP="003201EE">
      <w:pPr>
        <w:pStyle w:val="BodyText"/>
        <w:spacing w:before="10"/>
        <w:rPr>
          <w:sz w:val="36"/>
        </w:rPr>
      </w:pPr>
    </w:p>
    <w:p w:rsidR="00023240" w:rsidRPr="003201EE" w:rsidRDefault="00E24EA7" w:rsidP="003201EE">
      <w:pPr>
        <w:pStyle w:val="ListParagraph"/>
        <w:numPr>
          <w:ilvl w:val="0"/>
          <w:numId w:val="2"/>
        </w:numPr>
        <w:tabs>
          <w:tab w:val="left" w:pos="1781"/>
        </w:tabs>
        <w:ind w:left="1782" w:hanging="352"/>
        <w:rPr>
          <w:sz w:val="24"/>
        </w:rPr>
      </w:pPr>
      <w:r w:rsidRPr="003201EE">
        <w:rPr>
          <w:sz w:val="24"/>
        </w:rPr>
        <w:t>maintenance</w:t>
      </w:r>
      <w:r w:rsidR="000C79B4" w:rsidRPr="003201EE">
        <w:rPr>
          <w:sz w:val="24"/>
        </w:rPr>
        <w:t xml:space="preserve"> </w:t>
      </w:r>
      <w:r w:rsidRPr="003201EE">
        <w:rPr>
          <w:sz w:val="24"/>
        </w:rPr>
        <w:t>server,</w:t>
      </w:r>
      <w:r w:rsidR="000C79B4" w:rsidRPr="003201EE">
        <w:rPr>
          <w:sz w:val="24"/>
        </w:rPr>
        <w:t xml:space="preserve"> </w:t>
      </w:r>
      <w:r w:rsidRPr="003201EE">
        <w:rPr>
          <w:sz w:val="24"/>
        </w:rPr>
        <w:t>databases</w:t>
      </w:r>
      <w:r w:rsidR="000C79B4" w:rsidRPr="003201EE">
        <w:rPr>
          <w:sz w:val="24"/>
        </w:rPr>
        <w:t xml:space="preserve"> </w:t>
      </w:r>
      <w:r w:rsidRPr="003201EE">
        <w:rPr>
          <w:sz w:val="24"/>
        </w:rPr>
        <w:t>and</w:t>
      </w:r>
      <w:r w:rsidR="000C79B4" w:rsidRPr="003201EE">
        <w:rPr>
          <w:sz w:val="24"/>
        </w:rPr>
        <w:t xml:space="preserve"> </w:t>
      </w:r>
      <w:r w:rsidRPr="003201EE">
        <w:rPr>
          <w:sz w:val="24"/>
        </w:rPr>
        <w:t>tables,</w:t>
      </w:r>
      <w:r w:rsidR="000C79B4" w:rsidRPr="003201EE">
        <w:rPr>
          <w:sz w:val="24"/>
        </w:rPr>
        <w:t xml:space="preserve"> </w:t>
      </w:r>
      <w:r w:rsidRPr="003201EE">
        <w:rPr>
          <w:sz w:val="24"/>
        </w:rPr>
        <w:t>with</w:t>
      </w:r>
      <w:r w:rsidR="000C79B4" w:rsidRPr="003201EE">
        <w:rPr>
          <w:sz w:val="24"/>
        </w:rPr>
        <w:t xml:space="preserve"> </w:t>
      </w:r>
      <w:r w:rsidRPr="003201EE">
        <w:rPr>
          <w:sz w:val="24"/>
        </w:rPr>
        <w:t>proposals</w:t>
      </w:r>
      <w:r w:rsidR="000C79B4" w:rsidRPr="003201EE">
        <w:rPr>
          <w:sz w:val="24"/>
        </w:rPr>
        <w:t xml:space="preserve"> </w:t>
      </w:r>
      <w:r w:rsidRPr="003201EE">
        <w:rPr>
          <w:sz w:val="24"/>
        </w:rPr>
        <w:t>on</w:t>
      </w:r>
      <w:r w:rsidR="000C79B4" w:rsidRPr="003201EE">
        <w:rPr>
          <w:sz w:val="24"/>
        </w:rPr>
        <w:t xml:space="preserve"> </w:t>
      </w:r>
      <w:r w:rsidRPr="003201EE">
        <w:rPr>
          <w:sz w:val="24"/>
        </w:rPr>
        <w:t>server</w:t>
      </w:r>
      <w:r w:rsidR="000C79B4" w:rsidRPr="003201EE">
        <w:rPr>
          <w:sz w:val="24"/>
        </w:rPr>
        <w:t xml:space="preserve"> </w:t>
      </w:r>
      <w:r w:rsidRPr="003201EE">
        <w:rPr>
          <w:sz w:val="24"/>
        </w:rPr>
        <w:t>configuration</w:t>
      </w:r>
    </w:p>
    <w:p w:rsidR="00023240" w:rsidRPr="003201EE" w:rsidRDefault="00023240" w:rsidP="003201EE">
      <w:pPr>
        <w:pStyle w:val="BodyText"/>
        <w:spacing w:before="8"/>
        <w:rPr>
          <w:sz w:val="36"/>
        </w:rPr>
      </w:pPr>
    </w:p>
    <w:p w:rsidR="00023240" w:rsidRPr="003201EE" w:rsidRDefault="00E24EA7" w:rsidP="003201EE">
      <w:pPr>
        <w:pStyle w:val="ListParagraph"/>
        <w:numPr>
          <w:ilvl w:val="0"/>
          <w:numId w:val="2"/>
        </w:numPr>
        <w:tabs>
          <w:tab w:val="left" w:pos="1781"/>
        </w:tabs>
        <w:ind w:left="1782" w:hanging="352"/>
        <w:rPr>
          <w:sz w:val="24"/>
        </w:rPr>
      </w:pPr>
      <w:r w:rsidRPr="003201EE">
        <w:rPr>
          <w:sz w:val="24"/>
        </w:rPr>
        <w:t>execute,</w:t>
      </w:r>
      <w:r w:rsidR="00234176" w:rsidRPr="003201EE">
        <w:rPr>
          <w:sz w:val="24"/>
        </w:rPr>
        <w:t xml:space="preserve"> </w:t>
      </w:r>
      <w:r w:rsidRPr="003201EE">
        <w:rPr>
          <w:sz w:val="24"/>
        </w:rPr>
        <w:t>edit</w:t>
      </w:r>
      <w:r w:rsidR="00234176" w:rsidRPr="003201EE">
        <w:rPr>
          <w:sz w:val="24"/>
        </w:rPr>
        <w:t xml:space="preserve"> </w:t>
      </w:r>
      <w:r w:rsidRPr="003201EE">
        <w:rPr>
          <w:sz w:val="24"/>
        </w:rPr>
        <w:t>and</w:t>
      </w:r>
      <w:r w:rsidR="00234176" w:rsidRPr="003201EE">
        <w:rPr>
          <w:sz w:val="24"/>
        </w:rPr>
        <w:t xml:space="preserve"> </w:t>
      </w:r>
      <w:r w:rsidRPr="003201EE">
        <w:rPr>
          <w:sz w:val="24"/>
        </w:rPr>
        <w:t>bookmark</w:t>
      </w:r>
      <w:r w:rsidR="00234176" w:rsidRPr="003201EE">
        <w:rPr>
          <w:sz w:val="24"/>
        </w:rPr>
        <w:t xml:space="preserve"> </w:t>
      </w:r>
      <w:r w:rsidRPr="003201EE">
        <w:rPr>
          <w:sz w:val="24"/>
        </w:rPr>
        <w:t>any</w:t>
      </w:r>
      <w:r w:rsidR="00234176" w:rsidRPr="003201EE">
        <w:rPr>
          <w:sz w:val="24"/>
        </w:rPr>
        <w:t xml:space="preserve"> </w:t>
      </w:r>
      <w:r w:rsidRPr="003201EE">
        <w:rPr>
          <w:sz w:val="24"/>
        </w:rPr>
        <w:t>SQL-</w:t>
      </w:r>
      <w:r w:rsidR="00234176" w:rsidRPr="003201EE">
        <w:rPr>
          <w:sz w:val="24"/>
        </w:rPr>
        <w:t xml:space="preserve"> </w:t>
      </w:r>
      <w:r w:rsidRPr="003201EE">
        <w:rPr>
          <w:sz w:val="24"/>
        </w:rPr>
        <w:t>statement,</w:t>
      </w:r>
      <w:r w:rsidR="00234176" w:rsidRPr="003201EE">
        <w:rPr>
          <w:sz w:val="24"/>
        </w:rPr>
        <w:t xml:space="preserve"> </w:t>
      </w:r>
      <w:r w:rsidRPr="003201EE">
        <w:rPr>
          <w:sz w:val="24"/>
        </w:rPr>
        <w:t>even</w:t>
      </w:r>
      <w:r w:rsidR="00234176" w:rsidRPr="003201EE">
        <w:rPr>
          <w:sz w:val="24"/>
        </w:rPr>
        <w:t xml:space="preserve"> </w:t>
      </w:r>
      <w:r w:rsidRPr="003201EE">
        <w:rPr>
          <w:sz w:val="24"/>
        </w:rPr>
        <w:t>batch-queries</w:t>
      </w:r>
    </w:p>
    <w:p w:rsidR="00023240" w:rsidRPr="003201EE" w:rsidRDefault="00023240" w:rsidP="003201EE">
      <w:pPr>
        <w:pStyle w:val="BodyText"/>
        <w:spacing w:before="10"/>
        <w:rPr>
          <w:sz w:val="36"/>
        </w:rPr>
      </w:pPr>
    </w:p>
    <w:p w:rsidR="00023240" w:rsidRPr="003201EE" w:rsidRDefault="00E24EA7" w:rsidP="003201EE">
      <w:pPr>
        <w:pStyle w:val="ListParagraph"/>
        <w:numPr>
          <w:ilvl w:val="0"/>
          <w:numId w:val="2"/>
        </w:numPr>
        <w:tabs>
          <w:tab w:val="left" w:pos="1781"/>
        </w:tabs>
        <w:ind w:left="1782" w:hanging="352"/>
        <w:rPr>
          <w:sz w:val="24"/>
        </w:rPr>
      </w:pPr>
      <w:r w:rsidRPr="003201EE">
        <w:rPr>
          <w:sz w:val="24"/>
        </w:rPr>
        <w:t>load</w:t>
      </w:r>
      <w:r w:rsidR="00234176" w:rsidRPr="003201EE">
        <w:rPr>
          <w:sz w:val="24"/>
        </w:rPr>
        <w:t xml:space="preserve"> </w:t>
      </w:r>
      <w:r w:rsidRPr="003201EE">
        <w:rPr>
          <w:sz w:val="24"/>
        </w:rPr>
        <w:t>text</w:t>
      </w:r>
      <w:r w:rsidR="00234176" w:rsidRPr="003201EE">
        <w:rPr>
          <w:sz w:val="24"/>
        </w:rPr>
        <w:t xml:space="preserve"> </w:t>
      </w:r>
      <w:r w:rsidRPr="003201EE">
        <w:rPr>
          <w:sz w:val="24"/>
        </w:rPr>
        <w:t>files</w:t>
      </w:r>
      <w:r w:rsidR="00234176" w:rsidRPr="003201EE">
        <w:rPr>
          <w:sz w:val="24"/>
        </w:rPr>
        <w:t xml:space="preserve"> </w:t>
      </w:r>
      <w:r w:rsidRPr="003201EE">
        <w:rPr>
          <w:sz w:val="24"/>
        </w:rPr>
        <w:t>into</w:t>
      </w:r>
      <w:r w:rsidR="00234176" w:rsidRPr="003201EE">
        <w:rPr>
          <w:sz w:val="24"/>
        </w:rPr>
        <w:t xml:space="preserve"> </w:t>
      </w:r>
      <w:r w:rsidRPr="003201EE">
        <w:rPr>
          <w:sz w:val="24"/>
        </w:rPr>
        <w:t>tables</w:t>
      </w:r>
    </w:p>
    <w:p w:rsidR="00023240" w:rsidRPr="003201EE" w:rsidRDefault="00023240" w:rsidP="003201EE">
      <w:pPr>
        <w:pStyle w:val="BodyText"/>
        <w:spacing w:before="10"/>
        <w:rPr>
          <w:sz w:val="36"/>
        </w:rPr>
      </w:pPr>
    </w:p>
    <w:p w:rsidR="00023240" w:rsidRPr="003201EE" w:rsidRDefault="00E24EA7" w:rsidP="003201EE">
      <w:pPr>
        <w:pStyle w:val="ListParagraph"/>
        <w:numPr>
          <w:ilvl w:val="0"/>
          <w:numId w:val="2"/>
        </w:numPr>
        <w:tabs>
          <w:tab w:val="left" w:pos="1781"/>
        </w:tabs>
        <w:ind w:left="1782" w:hanging="352"/>
        <w:rPr>
          <w:sz w:val="24"/>
        </w:rPr>
      </w:pPr>
      <w:r w:rsidRPr="003201EE">
        <w:rPr>
          <w:sz w:val="24"/>
        </w:rPr>
        <w:t>create</w:t>
      </w:r>
      <w:r w:rsidR="00234176" w:rsidRPr="003201EE">
        <w:rPr>
          <w:sz w:val="24"/>
        </w:rPr>
        <w:t xml:space="preserve"> </w:t>
      </w:r>
      <w:r w:rsidRPr="003201EE">
        <w:rPr>
          <w:sz w:val="24"/>
        </w:rPr>
        <w:t>and</w:t>
      </w:r>
      <w:r w:rsidR="00234176" w:rsidRPr="003201EE">
        <w:rPr>
          <w:sz w:val="24"/>
        </w:rPr>
        <w:t xml:space="preserve"> </w:t>
      </w:r>
      <w:r w:rsidRPr="003201EE">
        <w:rPr>
          <w:sz w:val="24"/>
        </w:rPr>
        <w:t>read</w:t>
      </w:r>
      <w:r w:rsidR="00234176" w:rsidRPr="003201EE">
        <w:rPr>
          <w:sz w:val="24"/>
        </w:rPr>
        <w:t xml:space="preserve"> </w:t>
      </w:r>
      <w:r w:rsidRPr="003201EE">
        <w:rPr>
          <w:sz w:val="24"/>
        </w:rPr>
        <w:t>dumps</w:t>
      </w:r>
      <w:r w:rsidR="00234176" w:rsidRPr="003201EE">
        <w:rPr>
          <w:sz w:val="24"/>
        </w:rPr>
        <w:t xml:space="preserve"> </w:t>
      </w:r>
      <w:r w:rsidRPr="003201EE">
        <w:rPr>
          <w:sz w:val="24"/>
        </w:rPr>
        <w:t>of</w:t>
      </w:r>
      <w:r w:rsidR="00234176" w:rsidRPr="003201EE">
        <w:rPr>
          <w:sz w:val="24"/>
        </w:rPr>
        <w:t xml:space="preserve"> </w:t>
      </w:r>
      <w:r w:rsidRPr="003201EE">
        <w:rPr>
          <w:sz w:val="24"/>
        </w:rPr>
        <w:t>tables</w:t>
      </w:r>
    </w:p>
    <w:p w:rsidR="00023240" w:rsidRPr="003201EE" w:rsidRDefault="00023240" w:rsidP="003201EE">
      <w:pPr>
        <w:pStyle w:val="BodyText"/>
        <w:spacing w:before="8"/>
        <w:rPr>
          <w:sz w:val="36"/>
        </w:rPr>
      </w:pPr>
    </w:p>
    <w:p w:rsidR="00023240" w:rsidRPr="003201EE" w:rsidRDefault="00E24EA7" w:rsidP="003201EE">
      <w:pPr>
        <w:pStyle w:val="ListParagraph"/>
        <w:numPr>
          <w:ilvl w:val="0"/>
          <w:numId w:val="2"/>
        </w:numPr>
        <w:tabs>
          <w:tab w:val="left" w:pos="1781"/>
        </w:tabs>
        <w:spacing w:line="526" w:lineRule="auto"/>
        <w:ind w:left="1782" w:right="513" w:hanging="352"/>
        <w:rPr>
          <w:sz w:val="24"/>
        </w:rPr>
      </w:pPr>
      <w:r w:rsidRPr="003201EE">
        <w:rPr>
          <w:sz w:val="24"/>
        </w:rPr>
        <w:t>export</w:t>
      </w:r>
      <w:r w:rsidR="00234176" w:rsidRPr="003201EE">
        <w:rPr>
          <w:sz w:val="24"/>
        </w:rPr>
        <w:t xml:space="preserve"> </w:t>
      </w:r>
      <w:r w:rsidRPr="003201EE">
        <w:rPr>
          <w:sz w:val="24"/>
        </w:rPr>
        <w:t>data</w:t>
      </w:r>
      <w:r w:rsidR="00234176" w:rsidRPr="003201EE">
        <w:rPr>
          <w:sz w:val="24"/>
        </w:rPr>
        <w:t xml:space="preserve"> </w:t>
      </w:r>
      <w:r w:rsidRPr="003201EE">
        <w:rPr>
          <w:sz w:val="24"/>
        </w:rPr>
        <w:t>to</w:t>
      </w:r>
      <w:r w:rsidR="00234176" w:rsidRPr="003201EE">
        <w:rPr>
          <w:sz w:val="24"/>
        </w:rPr>
        <w:t xml:space="preserve"> </w:t>
      </w:r>
      <w:r w:rsidRPr="003201EE">
        <w:rPr>
          <w:sz w:val="24"/>
        </w:rPr>
        <w:t>various</w:t>
      </w:r>
      <w:r w:rsidR="00234176" w:rsidRPr="003201EE">
        <w:rPr>
          <w:sz w:val="24"/>
        </w:rPr>
        <w:t xml:space="preserve"> </w:t>
      </w:r>
      <w:r w:rsidRPr="003201EE">
        <w:rPr>
          <w:sz w:val="24"/>
        </w:rPr>
        <w:t>formats:</w:t>
      </w:r>
      <w:r w:rsidR="00234176" w:rsidRPr="003201EE">
        <w:rPr>
          <w:sz w:val="24"/>
        </w:rPr>
        <w:t xml:space="preserve"> </w:t>
      </w:r>
      <w:r w:rsidRPr="003201EE">
        <w:rPr>
          <w:sz w:val="24"/>
        </w:rPr>
        <w:t>CSV,XML,PDF,ISO/IEC26300-Open</w:t>
      </w:r>
      <w:r w:rsidR="00234176" w:rsidRPr="003201EE">
        <w:rPr>
          <w:sz w:val="24"/>
        </w:rPr>
        <w:t xml:space="preserve"> </w:t>
      </w:r>
      <w:r w:rsidRPr="003201EE">
        <w:rPr>
          <w:sz w:val="24"/>
        </w:rPr>
        <w:t>Document</w:t>
      </w:r>
      <w:r w:rsidR="00234176" w:rsidRPr="003201EE">
        <w:rPr>
          <w:sz w:val="24"/>
        </w:rPr>
        <w:t xml:space="preserve"> </w:t>
      </w:r>
      <w:r w:rsidRPr="003201EE">
        <w:rPr>
          <w:sz w:val="24"/>
        </w:rPr>
        <w:t>Text</w:t>
      </w:r>
      <w:r w:rsidR="00234176" w:rsidRPr="003201EE">
        <w:rPr>
          <w:sz w:val="24"/>
        </w:rPr>
        <w:t xml:space="preserve"> </w:t>
      </w:r>
      <w:r w:rsidRPr="003201EE">
        <w:rPr>
          <w:sz w:val="24"/>
        </w:rPr>
        <w:t>and Spread</w:t>
      </w:r>
      <w:r w:rsidR="00234176" w:rsidRPr="003201EE">
        <w:rPr>
          <w:sz w:val="24"/>
        </w:rPr>
        <w:t xml:space="preserve"> </w:t>
      </w:r>
      <w:r w:rsidRPr="003201EE">
        <w:rPr>
          <w:sz w:val="24"/>
        </w:rPr>
        <w:t>sheet,</w:t>
      </w:r>
      <w:r w:rsidR="00234176" w:rsidRPr="003201EE">
        <w:rPr>
          <w:sz w:val="24"/>
        </w:rPr>
        <w:t xml:space="preserve"> </w:t>
      </w:r>
      <w:r w:rsidRPr="003201EE">
        <w:rPr>
          <w:sz w:val="24"/>
        </w:rPr>
        <w:t>Word,</w:t>
      </w:r>
      <w:r w:rsidR="00234176" w:rsidRPr="003201EE">
        <w:rPr>
          <w:sz w:val="24"/>
        </w:rPr>
        <w:t xml:space="preserve"> </w:t>
      </w:r>
      <w:r w:rsidRPr="003201EE">
        <w:rPr>
          <w:sz w:val="24"/>
        </w:rPr>
        <w:t>Excel</w:t>
      </w:r>
      <w:r w:rsidR="00234176" w:rsidRPr="003201EE">
        <w:rPr>
          <w:sz w:val="24"/>
        </w:rPr>
        <w:t xml:space="preserve"> </w:t>
      </w:r>
      <w:r w:rsidRPr="003201EE">
        <w:rPr>
          <w:sz w:val="24"/>
        </w:rPr>
        <w:t xml:space="preserve">and </w:t>
      </w:r>
      <w:r w:rsidR="00234176" w:rsidRPr="003201EE">
        <w:rPr>
          <w:sz w:val="24"/>
        </w:rPr>
        <w:t xml:space="preserve"> </w:t>
      </w:r>
      <w:r w:rsidRPr="003201EE">
        <w:rPr>
          <w:sz w:val="24"/>
        </w:rPr>
        <w:t>L</w:t>
      </w:r>
      <w:r w:rsidRPr="003201EE">
        <w:rPr>
          <w:sz w:val="24"/>
          <w:vertAlign w:val="superscript"/>
        </w:rPr>
        <w:t>A</w:t>
      </w:r>
      <w:r w:rsidRPr="003201EE">
        <w:rPr>
          <w:sz w:val="24"/>
        </w:rPr>
        <w:t>T</w:t>
      </w:r>
      <w:r w:rsidRPr="003201EE">
        <w:rPr>
          <w:sz w:val="24"/>
          <w:vertAlign w:val="subscript"/>
        </w:rPr>
        <w:t>E</w:t>
      </w:r>
      <w:r w:rsidRPr="003201EE">
        <w:rPr>
          <w:sz w:val="24"/>
        </w:rPr>
        <w:t>X</w:t>
      </w:r>
      <w:r w:rsidR="00234176" w:rsidRPr="003201EE">
        <w:rPr>
          <w:sz w:val="24"/>
        </w:rPr>
        <w:t xml:space="preserve"> </w:t>
      </w:r>
      <w:r w:rsidRPr="003201EE">
        <w:rPr>
          <w:sz w:val="24"/>
        </w:rPr>
        <w:t>formats</w:t>
      </w:r>
    </w:p>
    <w:p w:rsidR="00023240" w:rsidRPr="003201EE" w:rsidRDefault="00E24EA7" w:rsidP="003201EE">
      <w:pPr>
        <w:pStyle w:val="ListParagraph"/>
        <w:numPr>
          <w:ilvl w:val="0"/>
          <w:numId w:val="2"/>
        </w:numPr>
        <w:tabs>
          <w:tab w:val="left" w:pos="1781"/>
        </w:tabs>
        <w:spacing w:before="31"/>
        <w:ind w:left="1782" w:hanging="352"/>
        <w:rPr>
          <w:sz w:val="24"/>
        </w:rPr>
      </w:pPr>
      <w:r w:rsidRPr="003201EE">
        <w:rPr>
          <w:sz w:val="24"/>
        </w:rPr>
        <w:t>admin</w:t>
      </w:r>
      <w:r w:rsidR="00234176" w:rsidRPr="003201EE">
        <w:rPr>
          <w:sz w:val="24"/>
        </w:rPr>
        <w:t xml:space="preserve"> </w:t>
      </w:r>
      <w:r w:rsidRPr="003201EE">
        <w:rPr>
          <w:sz w:val="24"/>
        </w:rPr>
        <w:t>is</w:t>
      </w:r>
      <w:r w:rsidR="00234176" w:rsidRPr="003201EE">
        <w:rPr>
          <w:sz w:val="24"/>
        </w:rPr>
        <w:t xml:space="preserve"> </w:t>
      </w:r>
      <w:r w:rsidRPr="003201EE">
        <w:rPr>
          <w:sz w:val="24"/>
        </w:rPr>
        <w:t>termultiple</w:t>
      </w:r>
      <w:r w:rsidR="00234176" w:rsidRPr="003201EE">
        <w:rPr>
          <w:sz w:val="24"/>
        </w:rPr>
        <w:t xml:space="preserve"> </w:t>
      </w:r>
      <w:r w:rsidRPr="003201EE">
        <w:rPr>
          <w:sz w:val="24"/>
        </w:rPr>
        <w:t>servers</w:t>
      </w:r>
    </w:p>
    <w:p w:rsidR="00023240" w:rsidRPr="003201EE" w:rsidRDefault="00023240" w:rsidP="003201EE">
      <w:pPr>
        <w:pStyle w:val="BodyText"/>
        <w:spacing w:before="10"/>
        <w:rPr>
          <w:sz w:val="36"/>
        </w:rPr>
      </w:pPr>
    </w:p>
    <w:p w:rsidR="00023240" w:rsidRPr="003201EE" w:rsidRDefault="00E24EA7" w:rsidP="003201EE">
      <w:pPr>
        <w:pStyle w:val="ListParagraph"/>
        <w:numPr>
          <w:ilvl w:val="0"/>
          <w:numId w:val="2"/>
        </w:numPr>
        <w:tabs>
          <w:tab w:val="left" w:pos="1781"/>
        </w:tabs>
        <w:ind w:left="1782" w:hanging="352"/>
        <w:rPr>
          <w:sz w:val="24"/>
        </w:rPr>
      </w:pPr>
      <w:r w:rsidRPr="003201EE">
        <w:rPr>
          <w:sz w:val="24"/>
        </w:rPr>
        <w:t>manage</w:t>
      </w:r>
      <w:r w:rsidR="00234176" w:rsidRPr="003201EE">
        <w:rPr>
          <w:sz w:val="24"/>
        </w:rPr>
        <w:t xml:space="preserve"> </w:t>
      </w:r>
      <w:r w:rsidRPr="003201EE">
        <w:rPr>
          <w:sz w:val="24"/>
        </w:rPr>
        <w:t>MySQL</w:t>
      </w:r>
      <w:r w:rsidR="00234176" w:rsidRPr="003201EE">
        <w:rPr>
          <w:sz w:val="24"/>
        </w:rPr>
        <w:t xml:space="preserve"> </w:t>
      </w:r>
      <w:r w:rsidRPr="003201EE">
        <w:rPr>
          <w:sz w:val="24"/>
        </w:rPr>
        <w:t>users</w:t>
      </w:r>
      <w:r w:rsidR="00234176" w:rsidRPr="003201EE">
        <w:rPr>
          <w:sz w:val="24"/>
        </w:rPr>
        <w:t xml:space="preserve"> </w:t>
      </w:r>
      <w:r w:rsidRPr="003201EE">
        <w:rPr>
          <w:sz w:val="24"/>
        </w:rPr>
        <w:t>and</w:t>
      </w:r>
      <w:r w:rsidR="00234176" w:rsidRPr="003201EE">
        <w:rPr>
          <w:sz w:val="24"/>
        </w:rPr>
        <w:t xml:space="preserve"> </w:t>
      </w:r>
      <w:r w:rsidRPr="003201EE">
        <w:rPr>
          <w:sz w:val="24"/>
        </w:rPr>
        <w:t>privileges</w:t>
      </w:r>
    </w:p>
    <w:p w:rsidR="00023240" w:rsidRPr="003201EE" w:rsidRDefault="00023240" w:rsidP="003201EE">
      <w:pPr>
        <w:pStyle w:val="BodyText"/>
        <w:spacing w:before="10"/>
        <w:rPr>
          <w:sz w:val="36"/>
        </w:rPr>
      </w:pPr>
    </w:p>
    <w:p w:rsidR="00023240" w:rsidRPr="003201EE" w:rsidRDefault="00E24EA7" w:rsidP="003201EE">
      <w:pPr>
        <w:pStyle w:val="ListParagraph"/>
        <w:numPr>
          <w:ilvl w:val="0"/>
          <w:numId w:val="2"/>
        </w:numPr>
        <w:tabs>
          <w:tab w:val="left" w:pos="1781"/>
        </w:tabs>
        <w:ind w:left="1782" w:hanging="352"/>
        <w:rPr>
          <w:sz w:val="24"/>
        </w:rPr>
      </w:pPr>
      <w:r w:rsidRPr="003201EE">
        <w:rPr>
          <w:sz w:val="24"/>
        </w:rPr>
        <w:t>check</w:t>
      </w:r>
      <w:r w:rsidR="00234176" w:rsidRPr="003201EE">
        <w:rPr>
          <w:sz w:val="24"/>
        </w:rPr>
        <w:t xml:space="preserve"> </w:t>
      </w:r>
      <w:r w:rsidRPr="003201EE">
        <w:rPr>
          <w:sz w:val="24"/>
        </w:rPr>
        <w:t>referential</w:t>
      </w:r>
      <w:r w:rsidR="00234176" w:rsidRPr="003201EE">
        <w:rPr>
          <w:sz w:val="24"/>
        </w:rPr>
        <w:t xml:space="preserve"> </w:t>
      </w:r>
      <w:r w:rsidRPr="003201EE">
        <w:rPr>
          <w:sz w:val="24"/>
        </w:rPr>
        <w:t>integrity in</w:t>
      </w:r>
      <w:r w:rsidR="00234176" w:rsidRPr="003201EE">
        <w:rPr>
          <w:sz w:val="24"/>
        </w:rPr>
        <w:t xml:space="preserve"> </w:t>
      </w:r>
      <w:r w:rsidRPr="003201EE">
        <w:rPr>
          <w:sz w:val="24"/>
        </w:rPr>
        <w:t>My</w:t>
      </w:r>
      <w:r w:rsidR="00234176" w:rsidRPr="003201EE">
        <w:rPr>
          <w:sz w:val="24"/>
        </w:rPr>
        <w:t xml:space="preserve"> </w:t>
      </w:r>
      <w:r w:rsidRPr="003201EE">
        <w:rPr>
          <w:sz w:val="24"/>
        </w:rPr>
        <w:t>ISAM</w:t>
      </w:r>
      <w:r w:rsidR="00234176" w:rsidRPr="003201EE">
        <w:rPr>
          <w:sz w:val="24"/>
        </w:rPr>
        <w:t xml:space="preserve"> </w:t>
      </w:r>
      <w:r w:rsidRPr="003201EE">
        <w:rPr>
          <w:sz w:val="24"/>
        </w:rPr>
        <w:t>tables</w:t>
      </w:r>
    </w:p>
    <w:p w:rsidR="00023240" w:rsidRPr="003201EE" w:rsidRDefault="00023240" w:rsidP="003201EE">
      <w:pPr>
        <w:pStyle w:val="BodyText"/>
        <w:spacing w:before="8"/>
        <w:rPr>
          <w:sz w:val="36"/>
        </w:rPr>
      </w:pPr>
    </w:p>
    <w:p w:rsidR="00023240" w:rsidRPr="003201EE" w:rsidRDefault="00E24EA7" w:rsidP="003201EE">
      <w:pPr>
        <w:pStyle w:val="ListParagraph"/>
        <w:numPr>
          <w:ilvl w:val="0"/>
          <w:numId w:val="2"/>
        </w:numPr>
        <w:tabs>
          <w:tab w:val="left" w:pos="1781"/>
        </w:tabs>
        <w:ind w:left="1782" w:right="654" w:hanging="352"/>
      </w:pPr>
      <w:r w:rsidRPr="003201EE">
        <w:t>usingQuery-by-example(QBE),createcomplexqueriesautomaticallyconnectingrequiredtables</w:t>
      </w:r>
    </w:p>
    <w:p w:rsidR="00023240" w:rsidRPr="003201EE" w:rsidRDefault="00023240" w:rsidP="003201EE">
      <w:pPr>
        <w:pStyle w:val="BodyText"/>
      </w:pPr>
    </w:p>
    <w:p w:rsidR="00023240" w:rsidRPr="003201EE" w:rsidRDefault="00E24EA7" w:rsidP="003201EE">
      <w:pPr>
        <w:pStyle w:val="ListParagraph"/>
        <w:numPr>
          <w:ilvl w:val="0"/>
          <w:numId w:val="2"/>
        </w:numPr>
        <w:tabs>
          <w:tab w:val="left" w:pos="1781"/>
        </w:tabs>
        <w:spacing w:before="162"/>
        <w:ind w:left="1782" w:hanging="352"/>
        <w:rPr>
          <w:sz w:val="24"/>
        </w:rPr>
      </w:pPr>
      <w:r w:rsidRPr="003201EE">
        <w:rPr>
          <w:sz w:val="24"/>
        </w:rPr>
        <w:t>create PDF</w:t>
      </w:r>
      <w:r w:rsidR="00234176" w:rsidRPr="003201EE">
        <w:rPr>
          <w:sz w:val="24"/>
        </w:rPr>
        <w:t xml:space="preserve"> </w:t>
      </w:r>
      <w:r w:rsidRPr="003201EE">
        <w:rPr>
          <w:sz w:val="24"/>
        </w:rPr>
        <w:t>graphics</w:t>
      </w:r>
      <w:r w:rsidR="00234176" w:rsidRPr="003201EE">
        <w:rPr>
          <w:sz w:val="24"/>
        </w:rPr>
        <w:t xml:space="preserve"> </w:t>
      </w:r>
      <w:r w:rsidRPr="003201EE">
        <w:rPr>
          <w:sz w:val="24"/>
        </w:rPr>
        <w:t>of</w:t>
      </w:r>
      <w:r w:rsidR="00234176" w:rsidRPr="003201EE">
        <w:rPr>
          <w:sz w:val="24"/>
        </w:rPr>
        <w:t xml:space="preserve"> </w:t>
      </w:r>
      <w:r w:rsidRPr="003201EE">
        <w:rPr>
          <w:sz w:val="24"/>
        </w:rPr>
        <w:t>your</w:t>
      </w:r>
      <w:r w:rsidR="00234176" w:rsidRPr="003201EE">
        <w:rPr>
          <w:sz w:val="24"/>
        </w:rPr>
        <w:t xml:space="preserve"> </w:t>
      </w:r>
      <w:r w:rsidRPr="003201EE">
        <w:rPr>
          <w:sz w:val="24"/>
        </w:rPr>
        <w:t>Database</w:t>
      </w:r>
      <w:r w:rsidR="00234176" w:rsidRPr="003201EE">
        <w:rPr>
          <w:sz w:val="24"/>
        </w:rPr>
        <w:t xml:space="preserve"> </w:t>
      </w:r>
      <w:r w:rsidRPr="003201EE">
        <w:rPr>
          <w:sz w:val="24"/>
        </w:rPr>
        <w:t>layout</w:t>
      </w:r>
    </w:p>
    <w:p w:rsidR="00023240" w:rsidRPr="003201EE" w:rsidRDefault="00023240" w:rsidP="003201EE">
      <w:pPr>
        <w:pStyle w:val="BodyText"/>
        <w:spacing w:before="9"/>
        <w:rPr>
          <w:sz w:val="36"/>
        </w:rPr>
      </w:pPr>
    </w:p>
    <w:p w:rsidR="00023240" w:rsidRPr="003201EE" w:rsidRDefault="00E24EA7" w:rsidP="003201EE">
      <w:pPr>
        <w:pStyle w:val="ListParagraph"/>
        <w:numPr>
          <w:ilvl w:val="0"/>
          <w:numId w:val="2"/>
        </w:numPr>
        <w:tabs>
          <w:tab w:val="left" w:pos="1781"/>
        </w:tabs>
        <w:spacing w:before="1"/>
        <w:ind w:left="1782" w:hanging="352"/>
        <w:rPr>
          <w:sz w:val="24"/>
        </w:rPr>
      </w:pPr>
      <w:r w:rsidRPr="003201EE">
        <w:rPr>
          <w:sz w:val="24"/>
        </w:rPr>
        <w:t>search</w:t>
      </w:r>
      <w:r w:rsidR="00234176" w:rsidRPr="003201EE">
        <w:rPr>
          <w:sz w:val="24"/>
        </w:rPr>
        <w:t xml:space="preserve"> </w:t>
      </w:r>
      <w:r w:rsidRPr="003201EE">
        <w:rPr>
          <w:sz w:val="24"/>
        </w:rPr>
        <w:t>globally</w:t>
      </w:r>
      <w:r w:rsidR="00234176" w:rsidRPr="003201EE">
        <w:rPr>
          <w:sz w:val="24"/>
        </w:rPr>
        <w:t xml:space="preserve"> </w:t>
      </w:r>
      <w:r w:rsidRPr="003201EE">
        <w:rPr>
          <w:sz w:val="24"/>
        </w:rPr>
        <w:t>in</w:t>
      </w:r>
      <w:r w:rsidR="00234176" w:rsidRPr="003201EE">
        <w:rPr>
          <w:sz w:val="24"/>
        </w:rPr>
        <w:t xml:space="preserve"> </w:t>
      </w:r>
      <w:r w:rsidRPr="003201EE">
        <w:rPr>
          <w:sz w:val="24"/>
        </w:rPr>
        <w:t>a</w:t>
      </w:r>
      <w:r w:rsidR="00234176" w:rsidRPr="003201EE">
        <w:rPr>
          <w:sz w:val="24"/>
        </w:rPr>
        <w:t xml:space="preserve"> </w:t>
      </w:r>
      <w:r w:rsidRPr="003201EE">
        <w:rPr>
          <w:sz w:val="24"/>
        </w:rPr>
        <w:t>database or</w:t>
      </w:r>
      <w:r w:rsidR="00234176" w:rsidRPr="003201EE">
        <w:rPr>
          <w:sz w:val="24"/>
        </w:rPr>
        <w:t xml:space="preserve"> </w:t>
      </w:r>
      <w:r w:rsidRPr="003201EE">
        <w:rPr>
          <w:sz w:val="24"/>
        </w:rPr>
        <w:t>a</w:t>
      </w:r>
      <w:r w:rsidR="00234176" w:rsidRPr="003201EE">
        <w:rPr>
          <w:sz w:val="24"/>
        </w:rPr>
        <w:t xml:space="preserve"> </w:t>
      </w:r>
      <w:r w:rsidRPr="003201EE">
        <w:rPr>
          <w:sz w:val="24"/>
        </w:rPr>
        <w:t>sub</w:t>
      </w:r>
      <w:r w:rsidR="00234176" w:rsidRPr="003201EE">
        <w:rPr>
          <w:sz w:val="24"/>
        </w:rPr>
        <w:t xml:space="preserve"> set off </w:t>
      </w:r>
      <w:r w:rsidRPr="003201EE">
        <w:rPr>
          <w:sz w:val="24"/>
        </w:rPr>
        <w:t>it</w:t>
      </w:r>
    </w:p>
    <w:p w:rsidR="00023240" w:rsidRPr="003201EE" w:rsidRDefault="00023240" w:rsidP="003201EE">
      <w:pPr>
        <w:pStyle w:val="BodyText"/>
        <w:spacing w:before="7"/>
        <w:rPr>
          <w:sz w:val="36"/>
        </w:rPr>
      </w:pPr>
    </w:p>
    <w:p w:rsidR="00023240" w:rsidRPr="003201EE" w:rsidRDefault="00E24EA7" w:rsidP="003201EE">
      <w:pPr>
        <w:pStyle w:val="ListParagraph"/>
        <w:numPr>
          <w:ilvl w:val="0"/>
          <w:numId w:val="2"/>
        </w:numPr>
        <w:tabs>
          <w:tab w:val="left" w:pos="1799"/>
        </w:tabs>
        <w:spacing w:before="1" w:line="607" w:lineRule="auto"/>
        <w:ind w:left="1802" w:right="1587" w:hanging="372"/>
        <w:rPr>
          <w:sz w:val="24"/>
        </w:rPr>
      </w:pPr>
      <w:r w:rsidRPr="003201EE">
        <w:rPr>
          <w:sz w:val="24"/>
        </w:rPr>
        <w:t>transform</w:t>
      </w:r>
      <w:r w:rsidR="00234176" w:rsidRPr="003201EE">
        <w:rPr>
          <w:sz w:val="24"/>
        </w:rPr>
        <w:t xml:space="preserve"> </w:t>
      </w:r>
      <w:r w:rsidRPr="003201EE">
        <w:rPr>
          <w:sz w:val="24"/>
        </w:rPr>
        <w:t>stored</w:t>
      </w:r>
      <w:r w:rsidR="00234176" w:rsidRPr="003201EE">
        <w:rPr>
          <w:sz w:val="24"/>
        </w:rPr>
        <w:t xml:space="preserve"> </w:t>
      </w:r>
      <w:r w:rsidRPr="003201EE">
        <w:rPr>
          <w:sz w:val="24"/>
        </w:rPr>
        <w:t>data</w:t>
      </w:r>
      <w:r w:rsidR="00234176" w:rsidRPr="003201EE">
        <w:rPr>
          <w:sz w:val="24"/>
        </w:rPr>
        <w:t xml:space="preserve"> </w:t>
      </w:r>
      <w:r w:rsidRPr="003201EE">
        <w:rPr>
          <w:sz w:val="24"/>
        </w:rPr>
        <w:t>into</w:t>
      </w:r>
      <w:r w:rsidR="00234176" w:rsidRPr="003201EE">
        <w:rPr>
          <w:sz w:val="24"/>
        </w:rPr>
        <w:t xml:space="preserve"> </w:t>
      </w:r>
      <w:r w:rsidRPr="003201EE">
        <w:rPr>
          <w:sz w:val="24"/>
        </w:rPr>
        <w:t>any</w:t>
      </w:r>
      <w:r w:rsidR="00234176" w:rsidRPr="003201EE">
        <w:rPr>
          <w:sz w:val="24"/>
        </w:rPr>
        <w:t xml:space="preserve"> </w:t>
      </w:r>
      <w:r w:rsidRPr="003201EE">
        <w:rPr>
          <w:sz w:val="24"/>
        </w:rPr>
        <w:t>format</w:t>
      </w:r>
      <w:r w:rsidR="00234176" w:rsidRPr="003201EE">
        <w:rPr>
          <w:sz w:val="24"/>
        </w:rPr>
        <w:t xml:space="preserve"> </w:t>
      </w:r>
      <w:r w:rsidRPr="003201EE">
        <w:rPr>
          <w:sz w:val="24"/>
        </w:rPr>
        <w:t>using</w:t>
      </w:r>
      <w:r w:rsidR="00234176" w:rsidRPr="003201EE">
        <w:rPr>
          <w:sz w:val="24"/>
        </w:rPr>
        <w:t xml:space="preserve"> </w:t>
      </w:r>
      <w:r w:rsidRPr="003201EE">
        <w:rPr>
          <w:sz w:val="24"/>
        </w:rPr>
        <w:t>a</w:t>
      </w:r>
      <w:r w:rsidR="00234176" w:rsidRPr="003201EE">
        <w:rPr>
          <w:sz w:val="24"/>
        </w:rPr>
        <w:t xml:space="preserve"> </w:t>
      </w:r>
      <w:r w:rsidRPr="003201EE">
        <w:rPr>
          <w:sz w:val="24"/>
        </w:rPr>
        <w:t>set</w:t>
      </w:r>
      <w:r w:rsidR="00234176" w:rsidRPr="003201EE">
        <w:rPr>
          <w:sz w:val="24"/>
        </w:rPr>
        <w:t xml:space="preserve"> </w:t>
      </w:r>
      <w:r w:rsidRPr="003201EE">
        <w:rPr>
          <w:sz w:val="24"/>
        </w:rPr>
        <w:t>of</w:t>
      </w:r>
      <w:r w:rsidR="00234176" w:rsidRPr="003201EE">
        <w:rPr>
          <w:sz w:val="24"/>
        </w:rPr>
        <w:t xml:space="preserve"> </w:t>
      </w:r>
      <w:r w:rsidRPr="003201EE">
        <w:rPr>
          <w:sz w:val="24"/>
        </w:rPr>
        <w:t>predefined</w:t>
      </w:r>
      <w:r w:rsidR="00234176" w:rsidRPr="003201EE">
        <w:rPr>
          <w:sz w:val="24"/>
        </w:rPr>
        <w:t xml:space="preserve"> </w:t>
      </w:r>
      <w:r w:rsidRPr="003201EE">
        <w:rPr>
          <w:sz w:val="24"/>
        </w:rPr>
        <w:t>functions,</w:t>
      </w:r>
      <w:r w:rsidR="00234176" w:rsidRPr="003201EE">
        <w:rPr>
          <w:sz w:val="24"/>
        </w:rPr>
        <w:t xml:space="preserve"> </w:t>
      </w:r>
      <w:r w:rsidRPr="003201EE">
        <w:rPr>
          <w:sz w:val="24"/>
        </w:rPr>
        <w:t>like</w:t>
      </w:r>
      <w:r w:rsidR="00234176" w:rsidRPr="003201EE">
        <w:rPr>
          <w:sz w:val="24"/>
        </w:rPr>
        <w:t xml:space="preserve"> </w:t>
      </w:r>
      <w:r w:rsidRPr="003201EE">
        <w:rPr>
          <w:sz w:val="24"/>
        </w:rPr>
        <w:t>displaying BLOB-</w:t>
      </w:r>
      <w:r w:rsidR="00234176" w:rsidRPr="003201EE">
        <w:rPr>
          <w:sz w:val="24"/>
        </w:rPr>
        <w:t xml:space="preserve"> </w:t>
      </w:r>
      <w:r w:rsidRPr="003201EE">
        <w:rPr>
          <w:sz w:val="24"/>
        </w:rPr>
        <w:t>data</w:t>
      </w:r>
      <w:r w:rsidR="00234176" w:rsidRPr="003201EE">
        <w:rPr>
          <w:sz w:val="24"/>
        </w:rPr>
        <w:t xml:space="preserve"> </w:t>
      </w:r>
      <w:r w:rsidRPr="003201EE">
        <w:rPr>
          <w:sz w:val="24"/>
        </w:rPr>
        <w:t>as</w:t>
      </w:r>
      <w:r w:rsidR="00234176" w:rsidRPr="003201EE">
        <w:rPr>
          <w:sz w:val="24"/>
        </w:rPr>
        <w:t xml:space="preserve"> </w:t>
      </w:r>
      <w:r w:rsidRPr="003201EE">
        <w:rPr>
          <w:sz w:val="24"/>
        </w:rPr>
        <w:t>image</w:t>
      </w:r>
      <w:r w:rsidR="00234176" w:rsidRPr="003201EE">
        <w:rPr>
          <w:sz w:val="24"/>
        </w:rPr>
        <w:t xml:space="preserve"> </w:t>
      </w:r>
      <w:r w:rsidRPr="003201EE">
        <w:rPr>
          <w:sz w:val="24"/>
        </w:rPr>
        <w:t>or download-link</w:t>
      </w:r>
    </w:p>
    <w:p w:rsidR="00023240" w:rsidRPr="003201EE" w:rsidRDefault="00E24EA7" w:rsidP="003201EE">
      <w:pPr>
        <w:pStyle w:val="ListParagraph"/>
        <w:numPr>
          <w:ilvl w:val="0"/>
          <w:numId w:val="2"/>
        </w:numPr>
        <w:tabs>
          <w:tab w:val="left" w:pos="1781"/>
        </w:tabs>
        <w:spacing w:line="276" w:lineRule="exact"/>
        <w:ind w:left="1782" w:hanging="352"/>
        <w:rPr>
          <w:sz w:val="24"/>
        </w:rPr>
      </w:pPr>
      <w:r w:rsidRPr="003201EE">
        <w:rPr>
          <w:sz w:val="24"/>
        </w:rPr>
        <w:t>support</w:t>
      </w:r>
      <w:r w:rsidR="00234176" w:rsidRPr="003201EE">
        <w:rPr>
          <w:sz w:val="24"/>
        </w:rPr>
        <w:t xml:space="preserve"> </w:t>
      </w:r>
      <w:r w:rsidRPr="003201EE">
        <w:rPr>
          <w:sz w:val="24"/>
        </w:rPr>
        <w:t>In</w:t>
      </w:r>
      <w:r w:rsidR="00234176" w:rsidRPr="003201EE">
        <w:rPr>
          <w:sz w:val="24"/>
        </w:rPr>
        <w:t xml:space="preserve"> </w:t>
      </w:r>
      <w:r w:rsidRPr="003201EE">
        <w:rPr>
          <w:sz w:val="24"/>
        </w:rPr>
        <w:t>no</w:t>
      </w:r>
      <w:r w:rsidR="00234176" w:rsidRPr="003201EE">
        <w:rPr>
          <w:sz w:val="24"/>
        </w:rPr>
        <w:t xml:space="preserve"> </w:t>
      </w:r>
      <w:r w:rsidRPr="003201EE">
        <w:rPr>
          <w:sz w:val="24"/>
        </w:rPr>
        <w:t>DB</w:t>
      </w:r>
      <w:r w:rsidR="00234176" w:rsidRPr="003201EE">
        <w:rPr>
          <w:sz w:val="24"/>
        </w:rPr>
        <w:t xml:space="preserve"> </w:t>
      </w:r>
      <w:r w:rsidRPr="003201EE">
        <w:rPr>
          <w:sz w:val="24"/>
        </w:rPr>
        <w:t>tables</w:t>
      </w:r>
      <w:r w:rsidR="00234176" w:rsidRPr="003201EE">
        <w:rPr>
          <w:sz w:val="24"/>
        </w:rPr>
        <w:t xml:space="preserve"> </w:t>
      </w:r>
      <w:r w:rsidRPr="003201EE">
        <w:rPr>
          <w:sz w:val="24"/>
        </w:rPr>
        <w:t>and</w:t>
      </w:r>
      <w:r w:rsidR="00234176" w:rsidRPr="003201EE">
        <w:rPr>
          <w:sz w:val="24"/>
        </w:rPr>
        <w:t xml:space="preserve"> </w:t>
      </w:r>
      <w:r w:rsidRPr="003201EE">
        <w:rPr>
          <w:sz w:val="24"/>
        </w:rPr>
        <w:t>foreign keys</w:t>
      </w:r>
    </w:p>
    <w:p w:rsidR="00023240" w:rsidRPr="003201EE" w:rsidRDefault="00023240" w:rsidP="003201EE">
      <w:pPr>
        <w:pStyle w:val="BodyText"/>
        <w:spacing w:before="8"/>
        <w:rPr>
          <w:sz w:val="36"/>
        </w:rPr>
      </w:pPr>
    </w:p>
    <w:p w:rsidR="00023240" w:rsidRPr="003201EE" w:rsidRDefault="00E24EA7" w:rsidP="003201EE">
      <w:pPr>
        <w:pStyle w:val="ListParagraph"/>
        <w:numPr>
          <w:ilvl w:val="0"/>
          <w:numId w:val="2"/>
        </w:numPr>
        <w:tabs>
          <w:tab w:val="left" w:pos="1781"/>
        </w:tabs>
        <w:ind w:left="1782" w:hanging="352"/>
        <w:rPr>
          <w:sz w:val="24"/>
        </w:rPr>
      </w:pPr>
      <w:r w:rsidRPr="003201EE">
        <w:rPr>
          <w:sz w:val="24"/>
        </w:rPr>
        <w:t>support</w:t>
      </w:r>
      <w:r w:rsidR="00234176" w:rsidRPr="003201EE">
        <w:rPr>
          <w:sz w:val="24"/>
        </w:rPr>
        <w:t xml:space="preserve"> </w:t>
      </w:r>
      <w:r w:rsidRPr="003201EE">
        <w:rPr>
          <w:sz w:val="24"/>
        </w:rPr>
        <w:t>my</w:t>
      </w:r>
      <w:r w:rsidR="00234176" w:rsidRPr="003201EE">
        <w:rPr>
          <w:sz w:val="24"/>
        </w:rPr>
        <w:t xml:space="preserve"> </w:t>
      </w:r>
      <w:r w:rsidRPr="003201EE">
        <w:rPr>
          <w:sz w:val="24"/>
        </w:rPr>
        <w:t>sqli</w:t>
      </w:r>
      <w:r w:rsidR="00234176" w:rsidRPr="003201EE">
        <w:rPr>
          <w:sz w:val="24"/>
        </w:rPr>
        <w:t xml:space="preserve"> </w:t>
      </w:r>
      <w:r w:rsidRPr="003201EE">
        <w:rPr>
          <w:sz w:val="24"/>
        </w:rPr>
        <w:t>,</w:t>
      </w:r>
      <w:r w:rsidR="00234176" w:rsidRPr="003201EE">
        <w:rPr>
          <w:sz w:val="24"/>
        </w:rPr>
        <w:t xml:space="preserve"> </w:t>
      </w:r>
      <w:r w:rsidRPr="003201EE">
        <w:rPr>
          <w:sz w:val="24"/>
        </w:rPr>
        <w:t>the</w:t>
      </w:r>
      <w:r w:rsidR="00234176" w:rsidRPr="003201EE">
        <w:rPr>
          <w:sz w:val="24"/>
        </w:rPr>
        <w:t xml:space="preserve"> </w:t>
      </w:r>
      <w:r w:rsidRPr="003201EE">
        <w:rPr>
          <w:sz w:val="24"/>
        </w:rPr>
        <w:t>improved</w:t>
      </w:r>
      <w:r w:rsidR="00234176" w:rsidRPr="003201EE">
        <w:rPr>
          <w:sz w:val="24"/>
        </w:rPr>
        <w:t xml:space="preserve"> </w:t>
      </w:r>
      <w:r w:rsidRPr="003201EE">
        <w:rPr>
          <w:sz w:val="24"/>
        </w:rPr>
        <w:t>MySQL</w:t>
      </w:r>
      <w:r w:rsidR="00234176" w:rsidRPr="003201EE">
        <w:rPr>
          <w:sz w:val="24"/>
        </w:rPr>
        <w:t xml:space="preserve"> </w:t>
      </w:r>
      <w:r w:rsidRPr="003201EE">
        <w:rPr>
          <w:sz w:val="24"/>
        </w:rPr>
        <w:t>extension</w:t>
      </w:r>
    </w:p>
    <w:p w:rsidR="00023240" w:rsidRPr="003201EE" w:rsidRDefault="00023240" w:rsidP="003201EE">
      <w:pPr>
        <w:sectPr w:rsidR="00023240" w:rsidRPr="003201EE" w:rsidSect="008B0A27">
          <w:pgSz w:w="12240" w:h="15840"/>
          <w:pgMar w:top="660" w:right="880" w:bottom="280" w:left="540" w:header="0" w:footer="720" w:gutter="0"/>
          <w:cols w:space="720"/>
          <w:docGrid w:linePitch="299"/>
        </w:sectPr>
      </w:pPr>
    </w:p>
    <w:p w:rsidR="00023240" w:rsidRPr="003201EE" w:rsidRDefault="00E24EA7" w:rsidP="003201EE">
      <w:pPr>
        <w:pStyle w:val="Heading5"/>
        <w:spacing w:before="75"/>
        <w:ind w:left="1622"/>
        <w:rPr>
          <w:sz w:val="24"/>
        </w:rPr>
      </w:pPr>
      <w:r w:rsidRPr="003201EE">
        <w:rPr>
          <w:sz w:val="24"/>
        </w:rPr>
        <w:lastRenderedPageBreak/>
        <w:t>Apache</w:t>
      </w:r>
      <w:r w:rsidR="000E0583" w:rsidRPr="003201EE">
        <w:rPr>
          <w:sz w:val="24"/>
        </w:rPr>
        <w:t xml:space="preserve"> </w:t>
      </w:r>
      <w:r w:rsidRPr="003201EE">
        <w:rPr>
          <w:sz w:val="24"/>
        </w:rPr>
        <w:t>Web</w:t>
      </w:r>
      <w:r w:rsidR="000E0583" w:rsidRPr="003201EE">
        <w:rPr>
          <w:sz w:val="24"/>
        </w:rPr>
        <w:t xml:space="preserve"> </w:t>
      </w:r>
      <w:r w:rsidRPr="003201EE">
        <w:rPr>
          <w:sz w:val="24"/>
        </w:rPr>
        <w:t>server</w:t>
      </w:r>
    </w:p>
    <w:p w:rsidR="00023240" w:rsidRPr="003201EE" w:rsidRDefault="00023240" w:rsidP="003201EE">
      <w:pPr>
        <w:pStyle w:val="BodyText"/>
        <w:spacing w:before="1"/>
        <w:rPr>
          <w:b/>
          <w:sz w:val="28"/>
        </w:rPr>
      </w:pPr>
    </w:p>
    <w:p w:rsidR="00023240" w:rsidRPr="003201EE" w:rsidRDefault="00E24EA7" w:rsidP="005B761A">
      <w:pPr>
        <w:pStyle w:val="BodyText"/>
        <w:spacing w:before="1" w:line="451" w:lineRule="auto"/>
        <w:ind w:left="1622" w:right="202"/>
        <w:jc w:val="both"/>
      </w:pPr>
      <w:r w:rsidRPr="003201EE">
        <w:t xml:space="preserve">Often </w:t>
      </w:r>
      <w:r w:rsidR="000E0583" w:rsidRPr="003201EE">
        <w:t xml:space="preserve"> </w:t>
      </w:r>
      <w:r w:rsidRPr="003201EE">
        <w:t xml:space="preserve">referred to as simply </w:t>
      </w:r>
      <w:r w:rsidRPr="003201EE">
        <w:rPr>
          <w:i/>
        </w:rPr>
        <w:t>Apache</w:t>
      </w:r>
      <w:r w:rsidRPr="003201EE">
        <w:t>, a public-domain open source Web server developed by a</w:t>
      </w:r>
      <w:r w:rsidR="000E0583" w:rsidRPr="003201EE">
        <w:t xml:space="preserve"> </w:t>
      </w:r>
      <w:r w:rsidRPr="003201EE">
        <w:t>loosely-knit group of programmers. The first version of Apache, based on the NCSA http</w:t>
      </w:r>
      <w:r w:rsidR="000E0583" w:rsidRPr="003201EE">
        <w:t xml:space="preserve">  </w:t>
      </w:r>
      <w:r w:rsidRPr="003201EE">
        <w:t>Web server, was developed</w:t>
      </w:r>
      <w:r w:rsidR="000E0583" w:rsidRPr="003201EE">
        <w:t xml:space="preserve"> </w:t>
      </w:r>
      <w:r w:rsidRPr="003201EE">
        <w:t>in 1995.</w:t>
      </w:r>
    </w:p>
    <w:p w:rsidR="00023240" w:rsidRPr="003201EE" w:rsidRDefault="00E24EA7" w:rsidP="005B761A">
      <w:pPr>
        <w:pStyle w:val="BodyText"/>
        <w:spacing w:line="444" w:lineRule="auto"/>
        <w:ind w:left="1622" w:right="200"/>
        <w:jc w:val="both"/>
      </w:pPr>
      <w:r w:rsidRPr="003201EE">
        <w:t>Core development of the Apache Web server is performed by a group of about 20 volunteer</w:t>
      </w:r>
      <w:r w:rsidR="000E0583" w:rsidRPr="003201EE">
        <w:t xml:space="preserve"> </w:t>
      </w:r>
      <w:r w:rsidRPr="003201EE">
        <w:t>programmers,</w:t>
      </w:r>
      <w:r w:rsidR="000E0583" w:rsidRPr="003201EE">
        <w:t xml:space="preserve"> </w:t>
      </w:r>
      <w:r w:rsidRPr="003201EE">
        <w:t>called</w:t>
      </w:r>
      <w:r w:rsidR="000E0583" w:rsidRPr="003201EE">
        <w:t xml:space="preserve"> </w:t>
      </w:r>
      <w:r w:rsidRPr="003201EE">
        <w:t>the</w:t>
      </w:r>
      <w:r w:rsidR="000E0583" w:rsidRPr="003201EE">
        <w:t xml:space="preserve"> </w:t>
      </w:r>
      <w:r w:rsidRPr="003201EE">
        <w:rPr>
          <w:i/>
        </w:rPr>
        <w:t>Apache</w:t>
      </w:r>
      <w:r w:rsidR="000E0583" w:rsidRPr="003201EE">
        <w:rPr>
          <w:i/>
        </w:rPr>
        <w:t xml:space="preserve"> </w:t>
      </w:r>
      <w:r w:rsidRPr="003201EE">
        <w:rPr>
          <w:i/>
        </w:rPr>
        <w:t>Group.</w:t>
      </w:r>
      <w:r w:rsidR="000E0583" w:rsidRPr="003201EE">
        <w:rPr>
          <w:i/>
        </w:rPr>
        <w:t xml:space="preserve"> </w:t>
      </w:r>
      <w:r w:rsidRPr="003201EE">
        <w:t>However,</w:t>
      </w:r>
      <w:r w:rsidR="000E0583" w:rsidRPr="003201EE">
        <w:t xml:space="preserve"> </w:t>
      </w:r>
      <w:r w:rsidRPr="003201EE">
        <w:t>because</w:t>
      </w:r>
      <w:r w:rsidR="000E0583" w:rsidRPr="003201EE">
        <w:t xml:space="preserve"> </w:t>
      </w:r>
      <w:r w:rsidRPr="003201EE">
        <w:t>the</w:t>
      </w:r>
      <w:r w:rsidR="000E0583" w:rsidRPr="003201EE">
        <w:t xml:space="preserve"> </w:t>
      </w:r>
      <w:r w:rsidRPr="003201EE">
        <w:t>source</w:t>
      </w:r>
      <w:r w:rsidR="000E0583" w:rsidRPr="003201EE">
        <w:t xml:space="preserve"> </w:t>
      </w:r>
      <w:r w:rsidRPr="003201EE">
        <w:t>code</w:t>
      </w:r>
      <w:r w:rsidR="000E0583" w:rsidRPr="003201EE">
        <w:t xml:space="preserve"> </w:t>
      </w:r>
      <w:r w:rsidRPr="003201EE">
        <w:t>is</w:t>
      </w:r>
      <w:r w:rsidR="000E0583" w:rsidRPr="003201EE">
        <w:t xml:space="preserve"> </w:t>
      </w:r>
      <w:r w:rsidRPr="003201EE">
        <w:t>freely</w:t>
      </w:r>
      <w:r w:rsidR="000E0583" w:rsidRPr="003201EE">
        <w:t xml:space="preserve"> </w:t>
      </w:r>
      <w:r w:rsidRPr="003201EE">
        <w:t>available, anyone can adapt the server for specific needs, and there is a large public library of</w:t>
      </w:r>
      <w:r w:rsidR="000E0583" w:rsidRPr="003201EE">
        <w:t xml:space="preserve"> </w:t>
      </w:r>
      <w:r w:rsidRPr="003201EE">
        <w:t>Apache add-ons. In many respects, development of Apache is similar to development of the</w:t>
      </w:r>
      <w:r w:rsidR="000E0583" w:rsidRPr="003201EE">
        <w:t xml:space="preserve"> </w:t>
      </w:r>
      <w:r w:rsidRPr="003201EE">
        <w:t>Linux operating</w:t>
      </w:r>
      <w:r w:rsidR="000E0583" w:rsidRPr="003201EE">
        <w:t xml:space="preserve"> </w:t>
      </w:r>
      <w:r w:rsidRPr="003201EE">
        <w:t>system.</w:t>
      </w:r>
    </w:p>
    <w:p w:rsidR="00023240" w:rsidRPr="003201EE" w:rsidRDefault="00023240" w:rsidP="005B761A">
      <w:pPr>
        <w:pStyle w:val="BodyText"/>
        <w:spacing w:before="5"/>
        <w:jc w:val="both"/>
        <w:rPr>
          <w:sz w:val="20"/>
        </w:rPr>
      </w:pPr>
    </w:p>
    <w:p w:rsidR="00023240" w:rsidRPr="003201EE" w:rsidRDefault="00E24EA7" w:rsidP="005B761A">
      <w:pPr>
        <w:pStyle w:val="BodyText"/>
        <w:spacing w:line="442" w:lineRule="auto"/>
        <w:ind w:left="1622" w:right="202"/>
        <w:jc w:val="both"/>
      </w:pPr>
      <w:r w:rsidRPr="003201EE">
        <w:t>The original version of Apache was written for UNIX, but there are now versions that run</w:t>
      </w:r>
      <w:r w:rsidR="000E0583" w:rsidRPr="003201EE">
        <w:t xml:space="preserve"> </w:t>
      </w:r>
      <w:r w:rsidRPr="003201EE">
        <w:t>under OS/ 2, Windows and other platforms. The name is a tribute to the Native American</w:t>
      </w:r>
      <w:r w:rsidR="000E0583" w:rsidRPr="003201EE">
        <w:t xml:space="preserve"> </w:t>
      </w:r>
      <w:r w:rsidRPr="003201EE">
        <w:t>Apache Indian tribe, a tribe well known for its endurance and skill in warfare. A common</w:t>
      </w:r>
      <w:r w:rsidR="000E0583" w:rsidRPr="003201EE">
        <w:t xml:space="preserve"> </w:t>
      </w:r>
      <w:r w:rsidRPr="003201EE">
        <w:t>misunderstanding is that it was called Apache because it was developed from existing NCSA</w:t>
      </w:r>
      <w:r w:rsidR="000E0583" w:rsidRPr="003201EE">
        <w:t xml:space="preserve"> </w:t>
      </w:r>
      <w:r w:rsidRPr="003201EE">
        <w:t>code plus</w:t>
      </w:r>
      <w:r w:rsidR="000E0583" w:rsidRPr="003201EE">
        <w:t xml:space="preserve"> </w:t>
      </w:r>
      <w:r w:rsidRPr="003201EE">
        <w:t>various patches, hence the</w:t>
      </w:r>
      <w:r w:rsidR="000E0583" w:rsidRPr="003201EE">
        <w:t xml:space="preserve"> </w:t>
      </w:r>
      <w:r w:rsidRPr="003201EE">
        <w:t>name</w:t>
      </w:r>
      <w:r w:rsidR="000E0583" w:rsidRPr="003201EE">
        <w:t xml:space="preserve"> </w:t>
      </w:r>
      <w:r w:rsidRPr="003201EE">
        <w:rPr>
          <w:i/>
        </w:rPr>
        <w:t>a patchy server</w:t>
      </w:r>
      <w:r w:rsidRPr="003201EE">
        <w:t>,</w:t>
      </w:r>
      <w:r w:rsidR="000E0583" w:rsidRPr="003201EE">
        <w:t xml:space="preserve"> </w:t>
      </w:r>
      <w:r w:rsidRPr="003201EE">
        <w:t>or Apache server.</w:t>
      </w:r>
    </w:p>
    <w:p w:rsidR="00023240" w:rsidRPr="003201EE" w:rsidRDefault="00E24EA7" w:rsidP="005B761A">
      <w:pPr>
        <w:pStyle w:val="BodyText"/>
        <w:spacing w:before="155" w:line="439" w:lineRule="auto"/>
        <w:ind w:left="1622" w:right="201"/>
        <w:jc w:val="both"/>
      </w:pPr>
      <w:r w:rsidRPr="003201EE">
        <w:t>Apache consistently rates as the world’s most popular Web server according to analyst</w:t>
      </w:r>
      <w:r w:rsidR="000E0583" w:rsidRPr="003201EE">
        <w:t xml:space="preserve"> </w:t>
      </w:r>
      <w:r w:rsidRPr="003201EE">
        <w:t>surveys. Apache has attracted so much interest because it is full-featured, reliable, and free.</w:t>
      </w:r>
      <w:r w:rsidR="000E0583" w:rsidRPr="003201EE">
        <w:t xml:space="preserve"> </w:t>
      </w:r>
      <w:r w:rsidRPr="003201EE">
        <w:t>Originally developed for UNIX™ operating systems, Apache has been updated to run on</w:t>
      </w:r>
      <w:r w:rsidR="000E0583" w:rsidRPr="003201EE">
        <w:t xml:space="preserve"> </w:t>
      </w:r>
      <w:r w:rsidRPr="003201EE">
        <w:t>Windows,</w:t>
      </w:r>
      <w:r w:rsidR="000E0583" w:rsidRPr="003201EE">
        <w:t xml:space="preserve"> </w:t>
      </w:r>
      <w:r w:rsidRPr="003201EE">
        <w:t>OS/2,</w:t>
      </w:r>
      <w:r w:rsidR="005434C7">
        <w:t xml:space="preserve"> </w:t>
      </w:r>
      <w:r w:rsidRPr="003201EE">
        <w:t>and</w:t>
      </w:r>
      <w:r w:rsidR="005434C7">
        <w:t xml:space="preserve"> </w:t>
      </w:r>
      <w:r w:rsidRPr="003201EE">
        <w:t>other</w:t>
      </w:r>
      <w:r w:rsidR="005434C7">
        <w:t xml:space="preserve"> </w:t>
      </w:r>
      <w:r w:rsidRPr="003201EE">
        <w:t>platforms.</w:t>
      </w:r>
      <w:r w:rsidR="005434C7">
        <w:t xml:space="preserve"> </w:t>
      </w:r>
      <w:r w:rsidRPr="003201EE">
        <w:t>One</w:t>
      </w:r>
      <w:r w:rsidR="005434C7">
        <w:t xml:space="preserve"> </w:t>
      </w:r>
      <w:r w:rsidRPr="003201EE">
        <w:t>aspect</w:t>
      </w:r>
      <w:r w:rsidR="005434C7">
        <w:t xml:space="preserve"> </w:t>
      </w:r>
      <w:r w:rsidRPr="003201EE">
        <w:t>of</w:t>
      </w:r>
      <w:r w:rsidR="005434C7">
        <w:t xml:space="preserve"> </w:t>
      </w:r>
      <w:r w:rsidRPr="003201EE">
        <w:t>Apache</w:t>
      </w:r>
      <w:r w:rsidR="005434C7">
        <w:t xml:space="preserve"> that’s c</w:t>
      </w:r>
      <w:r w:rsidRPr="003201EE">
        <w:t>omes</w:t>
      </w:r>
      <w:r w:rsidR="005434C7">
        <w:t xml:space="preserve"> </w:t>
      </w:r>
      <w:r w:rsidRPr="003201EE">
        <w:t>it</w:t>
      </w:r>
      <w:r w:rsidR="005434C7">
        <w:t xml:space="preserve"> </w:t>
      </w:r>
      <w:r w:rsidRPr="003201EE">
        <w:t>e</w:t>
      </w:r>
      <w:r w:rsidR="005434C7">
        <w:t xml:space="preserve"> </w:t>
      </w:r>
      <w:r w:rsidRPr="003201EE">
        <w:t>administrators</w:t>
      </w:r>
      <w:r w:rsidR="005434C7">
        <w:t xml:space="preserve"> </w:t>
      </w:r>
      <w:r w:rsidRPr="003201EE">
        <w:t>find</w:t>
      </w:r>
      <w:r w:rsidR="005434C7">
        <w:t xml:space="preserve"> </w:t>
      </w:r>
      <w:r w:rsidRPr="003201EE">
        <w:t>confusing—especially</w:t>
      </w:r>
      <w:r w:rsidR="005434C7">
        <w:t xml:space="preserve"> </w:t>
      </w:r>
      <w:r w:rsidRPr="003201EE">
        <w:t>those</w:t>
      </w:r>
      <w:r w:rsidR="005434C7">
        <w:t xml:space="preserve"> </w:t>
      </w:r>
      <w:r w:rsidRPr="003201EE">
        <w:t>unfamiliar</w:t>
      </w:r>
      <w:r w:rsidR="005434C7">
        <w:t xml:space="preserve"> </w:t>
      </w:r>
      <w:r w:rsidRPr="003201EE">
        <w:t>with</w:t>
      </w:r>
      <w:r w:rsidR="005434C7">
        <w:t xml:space="preserve"> </w:t>
      </w:r>
      <w:r w:rsidRPr="003201EE">
        <w:t>UNIX-style</w:t>
      </w:r>
      <w:r w:rsidR="005434C7">
        <w:t xml:space="preserve"> </w:t>
      </w:r>
      <w:r w:rsidRPr="003201EE">
        <w:t>software—</w:t>
      </w:r>
      <w:r w:rsidR="005434C7">
        <w:t xml:space="preserve"> </w:t>
      </w:r>
      <w:r w:rsidRPr="003201EE">
        <w:t>is</w:t>
      </w:r>
      <w:r w:rsidR="005434C7">
        <w:t xml:space="preserve"> </w:t>
      </w:r>
      <w:r w:rsidRPr="003201EE">
        <w:t>its</w:t>
      </w:r>
      <w:r w:rsidR="005434C7">
        <w:t xml:space="preserve"> </w:t>
      </w:r>
      <w:r w:rsidRPr="003201EE">
        <w:t>configuration scheme. Instead of using a point-and-click graphic user interface (GUI) or</w:t>
      </w:r>
      <w:r w:rsidR="000E0583" w:rsidRPr="003201EE">
        <w:t xml:space="preserve"> </w:t>
      </w:r>
      <w:r w:rsidRPr="003201EE">
        <w:t>Windows Registry keys as most other modern software packages, Apache generally relies on</w:t>
      </w:r>
      <w:r w:rsidR="000E0583" w:rsidRPr="003201EE">
        <w:t xml:space="preserve"> </w:t>
      </w:r>
      <w:r w:rsidRPr="003201EE">
        <w:t>simple text</w:t>
      </w:r>
      <w:r w:rsidR="000E0583" w:rsidRPr="003201EE">
        <w:t xml:space="preserve"> </w:t>
      </w:r>
      <w:r w:rsidRPr="003201EE">
        <w:t>files</w:t>
      </w:r>
      <w:r w:rsidR="000E0583" w:rsidRPr="003201EE">
        <w:t xml:space="preserve"> </w:t>
      </w:r>
      <w:r w:rsidRPr="003201EE">
        <w:t>for</w:t>
      </w:r>
      <w:r w:rsidR="000E0583" w:rsidRPr="003201EE">
        <w:t xml:space="preserve"> </w:t>
      </w:r>
      <w:r w:rsidRPr="003201EE">
        <w:t>its configuration</w:t>
      </w:r>
      <w:r w:rsidR="000E0583" w:rsidRPr="003201EE">
        <w:t xml:space="preserve"> </w:t>
      </w:r>
      <w:r w:rsidRPr="003201EE">
        <w:t>settings.</w:t>
      </w:r>
    </w:p>
    <w:p w:rsidR="00023240" w:rsidRDefault="00023240" w:rsidP="003201EE"/>
    <w:p w:rsidR="005434C7" w:rsidRDefault="005434C7" w:rsidP="003201EE"/>
    <w:p w:rsidR="0031089A" w:rsidRDefault="005434C7">
      <w:pPr>
        <w:sectPr w:rsidR="0031089A" w:rsidSect="008B0A27">
          <w:headerReference w:type="default" r:id="rId33"/>
          <w:footerReference w:type="default" r:id="rId34"/>
          <w:pgSz w:w="12240" w:h="15840"/>
          <w:pgMar w:top="960" w:right="880" w:bottom="280" w:left="540" w:header="0" w:footer="0" w:gutter="0"/>
          <w:cols w:space="720"/>
          <w:titlePg/>
          <w:docGrid w:linePitch="299"/>
        </w:sectPr>
      </w:pPr>
      <w:r>
        <w:br w:type="page"/>
      </w:r>
    </w:p>
    <w:p w:rsidR="005434C7" w:rsidRDefault="005434C7"/>
    <w:p w:rsidR="005434C7" w:rsidRDefault="005434C7" w:rsidP="003201EE"/>
    <w:p w:rsidR="005434C7" w:rsidRDefault="005434C7" w:rsidP="003201EE"/>
    <w:p w:rsidR="005434C7" w:rsidRDefault="005434C7" w:rsidP="003201EE"/>
    <w:p w:rsidR="005434C7" w:rsidRDefault="005434C7" w:rsidP="003201EE"/>
    <w:p w:rsidR="005434C7" w:rsidRDefault="005434C7" w:rsidP="003201EE"/>
    <w:p w:rsidR="005434C7" w:rsidRDefault="005434C7" w:rsidP="003201EE"/>
    <w:p w:rsidR="005434C7" w:rsidRDefault="005434C7" w:rsidP="003201EE"/>
    <w:p w:rsidR="005434C7" w:rsidRDefault="005434C7" w:rsidP="003201EE"/>
    <w:p w:rsidR="005434C7" w:rsidRDefault="005434C7" w:rsidP="003201EE"/>
    <w:p w:rsidR="005434C7" w:rsidRDefault="005434C7" w:rsidP="003201EE"/>
    <w:p w:rsidR="005434C7" w:rsidRDefault="005434C7" w:rsidP="003201EE"/>
    <w:p w:rsidR="005434C7" w:rsidRDefault="005434C7" w:rsidP="003201EE"/>
    <w:p w:rsidR="005434C7" w:rsidRDefault="005434C7" w:rsidP="003201EE"/>
    <w:p w:rsidR="005434C7" w:rsidRDefault="005434C7" w:rsidP="003201EE"/>
    <w:p w:rsidR="005434C7" w:rsidRDefault="005434C7" w:rsidP="003201EE"/>
    <w:p w:rsidR="005434C7" w:rsidRDefault="005434C7" w:rsidP="003201EE"/>
    <w:p w:rsidR="005434C7" w:rsidRDefault="005434C7" w:rsidP="003201EE"/>
    <w:p w:rsidR="005434C7" w:rsidRDefault="005434C7" w:rsidP="003201EE"/>
    <w:p w:rsidR="005434C7" w:rsidRPr="005434C7" w:rsidRDefault="005434C7" w:rsidP="003201EE">
      <w:pPr>
        <w:rPr>
          <w:b/>
          <w:sz w:val="40"/>
        </w:rPr>
      </w:pPr>
    </w:p>
    <w:p w:rsidR="005434C7" w:rsidRPr="005434C7" w:rsidRDefault="005434C7" w:rsidP="005434C7">
      <w:pPr>
        <w:jc w:val="center"/>
        <w:rPr>
          <w:b/>
          <w:sz w:val="40"/>
        </w:rPr>
      </w:pPr>
      <w:r w:rsidRPr="005434C7">
        <w:rPr>
          <w:b/>
          <w:sz w:val="40"/>
        </w:rPr>
        <w:t>CHAPTER 3</w:t>
      </w:r>
    </w:p>
    <w:p w:rsidR="005434C7" w:rsidRPr="005434C7" w:rsidRDefault="005434C7" w:rsidP="005434C7">
      <w:pPr>
        <w:jc w:val="center"/>
        <w:rPr>
          <w:b/>
          <w:sz w:val="40"/>
        </w:rPr>
      </w:pPr>
    </w:p>
    <w:p w:rsidR="005434C7" w:rsidRDefault="005434C7" w:rsidP="005434C7">
      <w:pPr>
        <w:jc w:val="center"/>
      </w:pPr>
      <w:r w:rsidRPr="005434C7">
        <w:rPr>
          <w:b/>
          <w:sz w:val="40"/>
        </w:rPr>
        <w:t>SYSTEM ANALYSIS</w:t>
      </w:r>
      <w:r>
        <w:br w:type="page"/>
      </w:r>
    </w:p>
    <w:p w:rsidR="005434C7" w:rsidRPr="003201EE" w:rsidRDefault="005434C7" w:rsidP="003201EE">
      <w:pPr>
        <w:sectPr w:rsidR="005434C7" w:rsidRPr="003201EE" w:rsidSect="008B0A27">
          <w:pgSz w:w="12240" w:h="15840"/>
          <w:pgMar w:top="960" w:right="880" w:bottom="280" w:left="540" w:header="0" w:footer="0" w:gutter="0"/>
          <w:cols w:space="720"/>
          <w:titlePg/>
          <w:docGrid w:linePitch="299"/>
        </w:sectPr>
      </w:pPr>
    </w:p>
    <w:p w:rsidR="00023240" w:rsidRPr="003201EE" w:rsidRDefault="00E24EA7" w:rsidP="00B7460F">
      <w:pPr>
        <w:pStyle w:val="Heading2"/>
        <w:spacing w:before="66"/>
        <w:ind w:right="1068"/>
        <w:rPr>
          <w:sz w:val="32"/>
        </w:rPr>
      </w:pPr>
      <w:r w:rsidRPr="003201EE">
        <w:rPr>
          <w:color w:val="221E1F"/>
          <w:sz w:val="32"/>
        </w:rPr>
        <w:lastRenderedPageBreak/>
        <w:t>SYSTEM</w:t>
      </w:r>
      <w:r w:rsidR="00AB3A3C" w:rsidRPr="003201EE">
        <w:rPr>
          <w:color w:val="221E1F"/>
          <w:sz w:val="32"/>
        </w:rPr>
        <w:t xml:space="preserve"> </w:t>
      </w:r>
      <w:r w:rsidRPr="003201EE">
        <w:rPr>
          <w:color w:val="221E1F"/>
          <w:sz w:val="32"/>
        </w:rPr>
        <w:t>ANALYSIS</w:t>
      </w:r>
    </w:p>
    <w:p w:rsidR="00023240" w:rsidRPr="003201EE" w:rsidRDefault="00023240" w:rsidP="003201EE">
      <w:pPr>
        <w:pStyle w:val="BodyText"/>
        <w:spacing w:before="2"/>
        <w:rPr>
          <w:b/>
          <w:sz w:val="32"/>
        </w:rPr>
      </w:pPr>
    </w:p>
    <w:p w:rsidR="00023240" w:rsidRDefault="00E24EA7" w:rsidP="003201EE">
      <w:pPr>
        <w:pStyle w:val="BodyText"/>
        <w:ind w:left="162"/>
        <w:rPr>
          <w:b/>
          <w:u w:val="single"/>
        </w:rPr>
      </w:pPr>
      <w:r w:rsidRPr="003201EE">
        <w:rPr>
          <w:b/>
          <w:u w:val="single"/>
        </w:rPr>
        <w:t>EFFICIENCY</w:t>
      </w:r>
      <w:r w:rsidR="00B031D0" w:rsidRPr="003201EE">
        <w:rPr>
          <w:b/>
          <w:u w:val="single"/>
        </w:rPr>
        <w:t xml:space="preserve"> </w:t>
      </w:r>
      <w:r w:rsidRPr="003201EE">
        <w:rPr>
          <w:b/>
          <w:u w:val="single"/>
        </w:rPr>
        <w:t>REQUIREMENT</w:t>
      </w:r>
    </w:p>
    <w:p w:rsidR="00B7460F" w:rsidRPr="003201EE" w:rsidRDefault="00B7460F" w:rsidP="003201EE">
      <w:pPr>
        <w:pStyle w:val="BodyText"/>
        <w:ind w:left="162"/>
        <w:rPr>
          <w:b/>
        </w:rPr>
      </w:pPr>
    </w:p>
    <w:p w:rsidR="00023240" w:rsidRPr="003201EE" w:rsidRDefault="00E24EA7" w:rsidP="003201EE">
      <w:pPr>
        <w:pStyle w:val="BodyText"/>
        <w:spacing w:before="138" w:line="343" w:lineRule="auto"/>
        <w:ind w:left="881" w:right="121"/>
      </w:pPr>
      <w:r w:rsidRPr="003201EE">
        <w:t>.</w:t>
      </w:r>
      <w:r w:rsidR="00AB3A3C" w:rsidRPr="003201EE">
        <w:t xml:space="preserve"> When this paying accommodation portal system will be implemented users and house owners can easily access online accommodation system and searching for accommodation will be very faster</w:t>
      </w:r>
    </w:p>
    <w:p w:rsidR="00023240" w:rsidRDefault="00E24EA7" w:rsidP="003201EE">
      <w:pPr>
        <w:pStyle w:val="BodyText"/>
        <w:spacing w:before="204"/>
        <w:ind w:left="162"/>
        <w:rPr>
          <w:b/>
          <w:u w:val="single"/>
        </w:rPr>
      </w:pPr>
      <w:r w:rsidRPr="003201EE">
        <w:rPr>
          <w:b/>
          <w:u w:val="single"/>
        </w:rPr>
        <w:t>RELIABILITY</w:t>
      </w:r>
      <w:r w:rsidR="00B031D0" w:rsidRPr="003201EE">
        <w:rPr>
          <w:b/>
          <w:u w:val="single"/>
        </w:rPr>
        <w:t xml:space="preserve"> </w:t>
      </w:r>
      <w:r w:rsidRPr="003201EE">
        <w:rPr>
          <w:b/>
          <w:u w:val="single"/>
        </w:rPr>
        <w:t>REQUIREMENT</w:t>
      </w:r>
    </w:p>
    <w:p w:rsidR="00B7460F" w:rsidRPr="003201EE" w:rsidRDefault="00B7460F" w:rsidP="003201EE">
      <w:pPr>
        <w:pStyle w:val="BodyText"/>
        <w:spacing w:before="204"/>
        <w:ind w:left="162"/>
        <w:rPr>
          <w:b/>
        </w:rPr>
      </w:pPr>
    </w:p>
    <w:p w:rsidR="00023240" w:rsidRPr="003201EE" w:rsidRDefault="00E24EA7" w:rsidP="00B7460F">
      <w:pPr>
        <w:pStyle w:val="BodyText"/>
        <w:spacing w:before="134" w:line="348" w:lineRule="auto"/>
        <w:ind w:left="1278"/>
      </w:pPr>
      <w:r w:rsidRPr="003201EE">
        <w:t>The</w:t>
      </w:r>
      <w:r w:rsidR="00AB3A3C" w:rsidRPr="003201EE">
        <w:t xml:space="preserve"> </w:t>
      </w:r>
      <w:r w:rsidRPr="003201EE">
        <w:t>system</w:t>
      </w:r>
      <w:r w:rsidR="00AB3A3C" w:rsidRPr="003201EE">
        <w:t xml:space="preserve"> </w:t>
      </w:r>
      <w:r w:rsidRPr="003201EE">
        <w:t>should</w:t>
      </w:r>
      <w:r w:rsidR="00AB3A3C" w:rsidRPr="003201EE">
        <w:t xml:space="preserve"> </w:t>
      </w:r>
      <w:r w:rsidRPr="003201EE">
        <w:t>accurately</w:t>
      </w:r>
      <w:r w:rsidR="00AB3A3C" w:rsidRPr="003201EE">
        <w:t xml:space="preserve"> </w:t>
      </w:r>
      <w:r w:rsidRPr="003201EE">
        <w:t>perform</w:t>
      </w:r>
      <w:r w:rsidR="00AB3A3C" w:rsidRPr="003201EE">
        <w:t xml:space="preserve"> </w:t>
      </w:r>
      <w:r w:rsidRPr="003201EE">
        <w:t>accommodation</w:t>
      </w:r>
      <w:r w:rsidR="00AB3A3C" w:rsidRPr="003201EE">
        <w:t xml:space="preserve"> </w:t>
      </w:r>
      <w:r w:rsidRPr="003201EE">
        <w:t>registration,</w:t>
      </w:r>
      <w:r w:rsidR="00AB3A3C" w:rsidRPr="003201EE">
        <w:t xml:space="preserve"> </w:t>
      </w:r>
      <w:r w:rsidRPr="003201EE">
        <w:t>user</w:t>
      </w:r>
      <w:r w:rsidR="00AB3A3C" w:rsidRPr="003201EE">
        <w:t xml:space="preserve"> </w:t>
      </w:r>
      <w:r w:rsidRPr="003201EE">
        <w:t>validation</w:t>
      </w:r>
      <w:r w:rsidR="00FE2259" w:rsidRPr="003201EE">
        <w:t xml:space="preserve"> </w:t>
      </w:r>
      <w:r w:rsidRPr="003201EE">
        <w:t>,report</w:t>
      </w:r>
      <w:r w:rsidR="00AB3A3C" w:rsidRPr="003201EE">
        <w:t xml:space="preserve"> </w:t>
      </w:r>
      <w:r w:rsidRPr="003201EE">
        <w:t>generation</w:t>
      </w:r>
      <w:r w:rsidR="00AB3A3C" w:rsidRPr="003201EE">
        <w:t xml:space="preserve"> </w:t>
      </w:r>
      <w:r w:rsidRPr="003201EE">
        <w:t>and</w:t>
      </w:r>
      <w:r w:rsidR="00AB3A3C" w:rsidRPr="003201EE">
        <w:t xml:space="preserve"> </w:t>
      </w:r>
      <w:r w:rsidRPr="003201EE">
        <w:t>search.</w:t>
      </w:r>
    </w:p>
    <w:p w:rsidR="00023240" w:rsidRPr="003201EE" w:rsidRDefault="00023240" w:rsidP="003201EE">
      <w:pPr>
        <w:pStyle w:val="BodyText"/>
        <w:spacing w:before="9"/>
        <w:rPr>
          <w:sz w:val="32"/>
        </w:rPr>
      </w:pPr>
    </w:p>
    <w:p w:rsidR="00023240" w:rsidRDefault="00E24EA7" w:rsidP="003201EE">
      <w:pPr>
        <w:pStyle w:val="BodyText"/>
        <w:ind w:left="162"/>
        <w:rPr>
          <w:b/>
          <w:u w:val="single"/>
        </w:rPr>
      </w:pPr>
      <w:r w:rsidRPr="003201EE">
        <w:rPr>
          <w:b/>
          <w:u w:val="single"/>
        </w:rPr>
        <w:t>USABILITY</w:t>
      </w:r>
      <w:r w:rsidR="00DE41EC" w:rsidRPr="003201EE">
        <w:rPr>
          <w:b/>
          <w:u w:val="single"/>
        </w:rPr>
        <w:t xml:space="preserve"> </w:t>
      </w:r>
      <w:r w:rsidRPr="003201EE">
        <w:rPr>
          <w:b/>
          <w:u w:val="single"/>
        </w:rPr>
        <w:t>REQUIREMENT</w:t>
      </w:r>
    </w:p>
    <w:p w:rsidR="00B7460F" w:rsidRPr="003201EE" w:rsidRDefault="00B7460F" w:rsidP="003201EE">
      <w:pPr>
        <w:pStyle w:val="BodyText"/>
        <w:ind w:left="162"/>
        <w:rPr>
          <w:b/>
        </w:rPr>
      </w:pPr>
    </w:p>
    <w:p w:rsidR="00023240" w:rsidRPr="003201EE" w:rsidRDefault="00E24EA7" w:rsidP="00B7460F">
      <w:pPr>
        <w:pStyle w:val="BodyText"/>
        <w:spacing w:before="134" w:line="348" w:lineRule="auto"/>
        <w:ind w:left="1278"/>
      </w:pPr>
      <w:r w:rsidRPr="003201EE">
        <w:t>The</w:t>
      </w:r>
      <w:r w:rsidR="00AB3A3C" w:rsidRPr="003201EE">
        <w:t xml:space="preserve"> </w:t>
      </w:r>
      <w:r w:rsidRPr="003201EE">
        <w:t>system</w:t>
      </w:r>
      <w:r w:rsidR="00AB3A3C" w:rsidRPr="003201EE">
        <w:t xml:space="preserve"> </w:t>
      </w:r>
      <w:r w:rsidRPr="003201EE">
        <w:t>is</w:t>
      </w:r>
      <w:r w:rsidR="00AB3A3C" w:rsidRPr="003201EE">
        <w:t xml:space="preserve"> </w:t>
      </w:r>
      <w:r w:rsidRPr="003201EE">
        <w:t>designed</w:t>
      </w:r>
      <w:r w:rsidR="00AB3A3C" w:rsidRPr="003201EE">
        <w:t xml:space="preserve"> </w:t>
      </w:r>
      <w:r w:rsidRPr="003201EE">
        <w:t>for</w:t>
      </w:r>
      <w:r w:rsidR="00AB3A3C" w:rsidRPr="003201EE">
        <w:t xml:space="preserve"> </w:t>
      </w:r>
      <w:r w:rsidRPr="003201EE">
        <w:t>a</w:t>
      </w:r>
      <w:r w:rsidR="00AB3A3C" w:rsidRPr="003201EE">
        <w:t xml:space="preserve"> </w:t>
      </w:r>
      <w:r w:rsidRPr="003201EE">
        <w:t>user</w:t>
      </w:r>
      <w:r w:rsidR="00AB3A3C" w:rsidRPr="003201EE">
        <w:t xml:space="preserve"> </w:t>
      </w:r>
      <w:r w:rsidRPr="003201EE">
        <w:t>friendly</w:t>
      </w:r>
      <w:r w:rsidR="00AB3A3C" w:rsidRPr="003201EE">
        <w:t xml:space="preserve"> </w:t>
      </w:r>
      <w:r w:rsidRPr="003201EE">
        <w:t>environments</w:t>
      </w:r>
      <w:r w:rsidR="00106A4E" w:rsidRPr="003201EE">
        <w:t xml:space="preserve"> </w:t>
      </w:r>
      <w:r w:rsidRPr="003201EE">
        <w:t>o</w:t>
      </w:r>
      <w:r w:rsidR="00106A4E" w:rsidRPr="003201EE">
        <w:t xml:space="preserve"> </w:t>
      </w:r>
      <w:r w:rsidRPr="003201EE">
        <w:t>that</w:t>
      </w:r>
      <w:r w:rsidR="00106A4E" w:rsidRPr="003201EE">
        <w:t xml:space="preserve"> </w:t>
      </w:r>
      <w:r w:rsidRPr="003201EE">
        <w:t>student</w:t>
      </w:r>
      <w:r w:rsidR="00106A4E" w:rsidRPr="003201EE">
        <w:t xml:space="preserve"> </w:t>
      </w:r>
      <w:r w:rsidRPr="003201EE">
        <w:t>and</w:t>
      </w:r>
      <w:r w:rsidR="00106A4E" w:rsidRPr="003201EE">
        <w:t xml:space="preserve"> </w:t>
      </w:r>
      <w:r w:rsidRPr="003201EE">
        <w:t>house</w:t>
      </w:r>
      <w:r w:rsidR="00106A4E" w:rsidRPr="003201EE">
        <w:t xml:space="preserve"> </w:t>
      </w:r>
      <w:r w:rsidRPr="003201EE">
        <w:t>owners</w:t>
      </w:r>
      <w:r w:rsidR="00106A4E" w:rsidRPr="003201EE">
        <w:t xml:space="preserve"> </w:t>
      </w:r>
      <w:r w:rsidRPr="003201EE">
        <w:t>can</w:t>
      </w:r>
      <w:r w:rsidR="00106A4E" w:rsidRPr="003201EE">
        <w:t xml:space="preserve"> </w:t>
      </w:r>
      <w:r w:rsidRPr="003201EE">
        <w:t>perform</w:t>
      </w:r>
      <w:r w:rsidR="00106A4E" w:rsidRPr="003201EE">
        <w:t xml:space="preserve"> </w:t>
      </w:r>
      <w:r w:rsidRPr="003201EE">
        <w:t>the</w:t>
      </w:r>
      <w:r w:rsidR="00106A4E" w:rsidRPr="003201EE">
        <w:t xml:space="preserve"> </w:t>
      </w:r>
      <w:r w:rsidRPr="003201EE">
        <w:t>various</w:t>
      </w:r>
      <w:r w:rsidR="00106A4E" w:rsidRPr="003201EE">
        <w:t xml:space="preserve"> </w:t>
      </w:r>
      <w:r w:rsidRPr="003201EE">
        <w:t>tasks easily</w:t>
      </w:r>
      <w:r w:rsidR="00106A4E" w:rsidRPr="003201EE">
        <w:t xml:space="preserve"> </w:t>
      </w:r>
      <w:r w:rsidRPr="003201EE">
        <w:t>and</w:t>
      </w:r>
      <w:r w:rsidR="00106A4E" w:rsidRPr="003201EE">
        <w:t xml:space="preserve"> </w:t>
      </w:r>
      <w:r w:rsidRPr="003201EE">
        <w:t>in an</w:t>
      </w:r>
      <w:r w:rsidR="00106A4E" w:rsidRPr="003201EE">
        <w:t xml:space="preserve"> </w:t>
      </w:r>
      <w:r w:rsidRPr="003201EE">
        <w:t>effective</w:t>
      </w:r>
      <w:r w:rsidR="00106A4E" w:rsidRPr="003201EE">
        <w:t xml:space="preserve"> </w:t>
      </w:r>
      <w:r w:rsidRPr="003201EE">
        <w:t>way.</w:t>
      </w:r>
    </w:p>
    <w:p w:rsidR="00023240" w:rsidRPr="003201EE" w:rsidRDefault="00023240" w:rsidP="003201EE">
      <w:pPr>
        <w:pStyle w:val="BodyText"/>
        <w:spacing w:before="9"/>
        <w:rPr>
          <w:sz w:val="32"/>
        </w:rPr>
      </w:pPr>
    </w:p>
    <w:p w:rsidR="00023240" w:rsidRDefault="00E24EA7" w:rsidP="003201EE">
      <w:pPr>
        <w:pStyle w:val="BodyText"/>
        <w:ind w:left="162"/>
        <w:rPr>
          <w:b/>
          <w:u w:val="single"/>
        </w:rPr>
      </w:pPr>
      <w:r w:rsidRPr="003201EE">
        <w:rPr>
          <w:b/>
          <w:u w:val="single"/>
        </w:rPr>
        <w:t>IMPLEMENTATION</w:t>
      </w:r>
      <w:r w:rsidR="00DE41EC" w:rsidRPr="003201EE">
        <w:rPr>
          <w:b/>
          <w:u w:val="single"/>
        </w:rPr>
        <w:t xml:space="preserve"> </w:t>
      </w:r>
      <w:r w:rsidRPr="003201EE">
        <w:rPr>
          <w:b/>
          <w:u w:val="single"/>
        </w:rPr>
        <w:t>REQUIREMNTS</w:t>
      </w:r>
    </w:p>
    <w:p w:rsidR="00B7460F" w:rsidRPr="003201EE" w:rsidRDefault="00B7460F" w:rsidP="003201EE">
      <w:pPr>
        <w:pStyle w:val="BodyText"/>
        <w:ind w:left="162"/>
        <w:rPr>
          <w:b/>
        </w:rPr>
      </w:pPr>
    </w:p>
    <w:p w:rsidR="00023240" w:rsidRPr="003201EE" w:rsidRDefault="00E24EA7" w:rsidP="003201EE">
      <w:pPr>
        <w:pStyle w:val="BodyText"/>
        <w:spacing w:before="134" w:line="353" w:lineRule="auto"/>
        <w:ind w:left="881" w:right="123"/>
      </w:pPr>
      <w:r w:rsidRPr="003201EE">
        <w:t xml:space="preserve">In implementing whole system it uses html in front end with </w:t>
      </w:r>
      <w:r w:rsidR="00FE2259" w:rsidRPr="003201EE">
        <w:t>PHP</w:t>
      </w:r>
      <w:r w:rsidRPr="003201EE">
        <w:t xml:space="preserve"> as server side scripting language</w:t>
      </w:r>
      <w:r w:rsidR="00FE2259" w:rsidRPr="003201EE">
        <w:t xml:space="preserve"> </w:t>
      </w:r>
      <w:r w:rsidRPr="003201EE">
        <w:t>which will be used for database connectivity and the backend i.e. the database part is developed using</w:t>
      </w:r>
      <w:r w:rsidR="00FE2259" w:rsidRPr="003201EE">
        <w:t xml:space="preserve"> </w:t>
      </w:r>
      <w:r w:rsidRPr="003201EE">
        <w:t>my</w:t>
      </w:r>
      <w:r w:rsidR="00FE2259" w:rsidRPr="003201EE">
        <w:t xml:space="preserve"> </w:t>
      </w:r>
      <w:r w:rsidR="00684B0C" w:rsidRPr="003201EE">
        <w:t>SQL</w:t>
      </w:r>
      <w:r w:rsidRPr="003201EE">
        <w:t>.</w:t>
      </w:r>
    </w:p>
    <w:p w:rsidR="00023240" w:rsidRPr="003201EE" w:rsidRDefault="00E24EA7" w:rsidP="003201EE">
      <w:pPr>
        <w:pStyle w:val="BodyText"/>
        <w:spacing w:line="348" w:lineRule="auto"/>
        <w:ind w:left="881" w:right="353"/>
      </w:pPr>
      <w:r w:rsidRPr="003201EE">
        <w:t>The whole system is expected to be delivered in six months of time with a weekly evaluation by the</w:t>
      </w:r>
      <w:r w:rsidR="00FE2259" w:rsidRPr="003201EE">
        <w:t xml:space="preserve"> </w:t>
      </w:r>
      <w:r w:rsidRPr="003201EE">
        <w:t>project guide.</w:t>
      </w:r>
    </w:p>
    <w:p w:rsidR="00B031D0" w:rsidRPr="003201EE" w:rsidRDefault="00B031D0" w:rsidP="003201EE">
      <w:pPr>
        <w:pStyle w:val="BodyText"/>
        <w:spacing w:line="348" w:lineRule="auto"/>
        <w:ind w:left="881" w:right="353"/>
      </w:pPr>
    </w:p>
    <w:p w:rsidR="00023240" w:rsidRPr="003201EE" w:rsidRDefault="00023240" w:rsidP="003201EE">
      <w:pPr>
        <w:pStyle w:val="BodyText"/>
        <w:spacing w:before="5"/>
        <w:rPr>
          <w:sz w:val="32"/>
        </w:rPr>
      </w:pPr>
    </w:p>
    <w:p w:rsidR="00023240" w:rsidRPr="003201EE" w:rsidRDefault="00E24EA7" w:rsidP="003201EE">
      <w:pPr>
        <w:spacing w:before="1"/>
        <w:ind w:left="881"/>
        <w:rPr>
          <w:b/>
          <w:sz w:val="24"/>
          <w:u w:val="single"/>
        </w:rPr>
      </w:pPr>
      <w:r w:rsidRPr="003201EE">
        <w:rPr>
          <w:b/>
          <w:sz w:val="24"/>
          <w:u w:val="single"/>
        </w:rPr>
        <w:t>SOFTWARE</w:t>
      </w:r>
      <w:r w:rsidR="00DE41EC" w:rsidRPr="003201EE">
        <w:rPr>
          <w:b/>
          <w:sz w:val="24"/>
          <w:u w:val="single"/>
        </w:rPr>
        <w:t xml:space="preserve"> </w:t>
      </w:r>
      <w:r w:rsidRPr="003201EE">
        <w:rPr>
          <w:b/>
          <w:sz w:val="24"/>
          <w:u w:val="single"/>
        </w:rPr>
        <w:t>AND</w:t>
      </w:r>
      <w:r w:rsidR="00DE41EC" w:rsidRPr="003201EE">
        <w:rPr>
          <w:b/>
          <w:sz w:val="24"/>
          <w:u w:val="single"/>
        </w:rPr>
        <w:t xml:space="preserve"> </w:t>
      </w:r>
      <w:r w:rsidRPr="003201EE">
        <w:rPr>
          <w:b/>
          <w:sz w:val="24"/>
          <w:u w:val="single"/>
        </w:rPr>
        <w:t>HARDWARE</w:t>
      </w:r>
      <w:r w:rsidR="00DE41EC" w:rsidRPr="003201EE">
        <w:rPr>
          <w:b/>
          <w:sz w:val="24"/>
          <w:u w:val="single"/>
        </w:rPr>
        <w:t xml:space="preserve"> </w:t>
      </w:r>
      <w:r w:rsidRPr="003201EE">
        <w:rPr>
          <w:b/>
          <w:sz w:val="24"/>
          <w:u w:val="single"/>
        </w:rPr>
        <w:t>REQUIREMENTS</w:t>
      </w:r>
    </w:p>
    <w:p w:rsidR="00B031D0" w:rsidRPr="003201EE" w:rsidRDefault="00B031D0" w:rsidP="003201EE">
      <w:pPr>
        <w:spacing w:before="1"/>
        <w:ind w:left="881"/>
        <w:rPr>
          <w:b/>
          <w:sz w:val="24"/>
        </w:rPr>
      </w:pPr>
    </w:p>
    <w:p w:rsidR="00023240" w:rsidRPr="003201EE" w:rsidRDefault="00023240" w:rsidP="003201EE">
      <w:pPr>
        <w:pStyle w:val="BodyText"/>
        <w:spacing w:before="10"/>
        <w:rPr>
          <w:b/>
          <w:sz w:val="16"/>
        </w:rPr>
      </w:pPr>
    </w:p>
    <w:p w:rsidR="00023240" w:rsidRDefault="00E24EA7" w:rsidP="00B7460F">
      <w:pPr>
        <w:pStyle w:val="BodyText"/>
        <w:spacing w:before="90" w:line="382" w:lineRule="auto"/>
        <w:ind w:left="1278" w:right="3267"/>
      </w:pPr>
      <w:r w:rsidRPr="003201EE">
        <w:t>This section describes the software a</w:t>
      </w:r>
      <w:r w:rsidR="00B031D0" w:rsidRPr="003201EE">
        <w:t xml:space="preserve">nd hardware requirements </w:t>
      </w:r>
      <w:r w:rsidR="00B7460F">
        <w:t xml:space="preserve">of the </w:t>
      </w:r>
      <w:r w:rsidRPr="003201EE">
        <w:t>system</w:t>
      </w:r>
      <w:r w:rsidR="00B7460F">
        <w:t xml:space="preserve"> </w:t>
      </w:r>
      <w:r w:rsidRPr="003201EE">
        <w:t xml:space="preserve">SOFTWARE </w:t>
      </w:r>
      <w:r w:rsidR="00DE41EC" w:rsidRPr="003201EE">
        <w:t xml:space="preserve"> </w:t>
      </w:r>
      <w:r w:rsidRPr="003201EE">
        <w:t>REQUIREMENTS</w:t>
      </w:r>
    </w:p>
    <w:p w:rsidR="00B7460F" w:rsidRPr="003201EE" w:rsidRDefault="00B7460F" w:rsidP="00B7460F">
      <w:pPr>
        <w:pStyle w:val="BodyText"/>
        <w:spacing w:before="90" w:line="382" w:lineRule="auto"/>
        <w:ind w:left="1278" w:right="3267"/>
      </w:pPr>
    </w:p>
    <w:p w:rsidR="00023240" w:rsidRPr="003201EE" w:rsidRDefault="00E24EA7" w:rsidP="00B7460F">
      <w:pPr>
        <w:pStyle w:val="BodyText"/>
        <w:spacing w:before="6" w:line="348" w:lineRule="auto"/>
        <w:ind w:left="720"/>
      </w:pPr>
      <w:r w:rsidRPr="003201EE">
        <w:rPr>
          <w:u w:val="single"/>
        </w:rPr>
        <w:t>Operating</w:t>
      </w:r>
      <w:r w:rsidR="00DE41EC" w:rsidRPr="003201EE">
        <w:rPr>
          <w:u w:val="single"/>
        </w:rPr>
        <w:t xml:space="preserve"> </w:t>
      </w:r>
      <w:r w:rsidRPr="003201EE">
        <w:rPr>
          <w:u w:val="single"/>
        </w:rPr>
        <w:t>system</w:t>
      </w:r>
      <w:r w:rsidRPr="003201EE">
        <w:t>-</w:t>
      </w:r>
      <w:r w:rsidR="00DE41EC" w:rsidRPr="003201EE">
        <w:t xml:space="preserve"> </w:t>
      </w:r>
      <w:r w:rsidR="00B7460F">
        <w:t xml:space="preserve"> </w:t>
      </w:r>
      <w:r w:rsidRPr="003201EE">
        <w:t>Windows</w:t>
      </w:r>
      <w:r w:rsidR="00B7460F">
        <w:t xml:space="preserve"> </w:t>
      </w:r>
      <w:r w:rsidRPr="003201EE">
        <w:t>7</w:t>
      </w:r>
      <w:r w:rsidR="00B7460F">
        <w:t xml:space="preserve"> </w:t>
      </w:r>
      <w:r w:rsidRPr="003201EE">
        <w:t>is</w:t>
      </w:r>
      <w:r w:rsidR="00B7460F">
        <w:t xml:space="preserve"> </w:t>
      </w:r>
      <w:r w:rsidRPr="003201EE">
        <w:t>used</w:t>
      </w:r>
      <w:r w:rsidR="00B7460F">
        <w:t xml:space="preserve"> </w:t>
      </w:r>
      <w:r w:rsidRPr="003201EE">
        <w:t>as</w:t>
      </w:r>
      <w:r w:rsidR="00B7460F">
        <w:t xml:space="preserve"> </w:t>
      </w:r>
      <w:r w:rsidRPr="003201EE">
        <w:t>the</w:t>
      </w:r>
      <w:r w:rsidR="00B7460F">
        <w:t xml:space="preserve"> </w:t>
      </w:r>
      <w:r w:rsidRPr="003201EE">
        <w:t>operating</w:t>
      </w:r>
      <w:r w:rsidR="00B7460F">
        <w:t xml:space="preserve"> </w:t>
      </w:r>
      <w:r w:rsidRPr="003201EE">
        <w:t>system</w:t>
      </w:r>
      <w:r w:rsidR="00B7460F">
        <w:t xml:space="preserve"> </w:t>
      </w:r>
      <w:r w:rsidRPr="003201EE">
        <w:t>as</w:t>
      </w:r>
      <w:r w:rsidR="00B7460F">
        <w:t xml:space="preserve"> </w:t>
      </w:r>
      <w:r w:rsidRPr="003201EE">
        <w:t>it</w:t>
      </w:r>
      <w:r w:rsidR="00B7460F">
        <w:t xml:space="preserve"> </w:t>
      </w:r>
      <w:r w:rsidRPr="003201EE">
        <w:t>is</w:t>
      </w:r>
      <w:r w:rsidR="00B7460F">
        <w:t xml:space="preserve"> </w:t>
      </w:r>
      <w:r w:rsidRPr="003201EE">
        <w:t>stable</w:t>
      </w:r>
      <w:r w:rsidR="00B7460F">
        <w:t xml:space="preserve"> </w:t>
      </w:r>
      <w:r w:rsidRPr="003201EE">
        <w:t>and</w:t>
      </w:r>
      <w:r w:rsidR="00B7460F">
        <w:t xml:space="preserve"> </w:t>
      </w:r>
      <w:r w:rsidRPr="003201EE">
        <w:t>supports</w:t>
      </w:r>
      <w:r w:rsidR="00B7460F">
        <w:t xml:space="preserve"> </w:t>
      </w:r>
      <w:r w:rsidRPr="003201EE">
        <w:t>more</w:t>
      </w:r>
      <w:r w:rsidR="00B7460F">
        <w:t xml:space="preserve"> </w:t>
      </w:r>
      <w:r w:rsidRPr="003201EE">
        <w:t>features and</w:t>
      </w:r>
      <w:r w:rsidR="00DE41EC" w:rsidRPr="003201EE">
        <w:t xml:space="preserve"> </w:t>
      </w:r>
      <w:r w:rsidRPr="003201EE">
        <w:t>is</w:t>
      </w:r>
      <w:r w:rsidR="00DE41EC" w:rsidRPr="003201EE">
        <w:t xml:space="preserve"> </w:t>
      </w:r>
      <w:r w:rsidRPr="003201EE">
        <w:t>more user friendly</w:t>
      </w:r>
    </w:p>
    <w:p w:rsidR="00023240" w:rsidRPr="003201EE" w:rsidRDefault="00023240" w:rsidP="003201EE">
      <w:pPr>
        <w:pStyle w:val="BodyText"/>
        <w:spacing w:before="7"/>
        <w:rPr>
          <w:sz w:val="36"/>
        </w:rPr>
      </w:pPr>
    </w:p>
    <w:p w:rsidR="0031089A" w:rsidRDefault="0031089A" w:rsidP="003201EE">
      <w:pPr>
        <w:pStyle w:val="BodyText"/>
        <w:spacing w:before="7"/>
        <w:rPr>
          <w:sz w:val="36"/>
        </w:rPr>
        <w:sectPr w:rsidR="0031089A" w:rsidSect="008B0A27">
          <w:headerReference w:type="default" r:id="rId35"/>
          <w:footerReference w:type="default" r:id="rId36"/>
          <w:pgSz w:w="12240" w:h="15840"/>
          <w:pgMar w:top="1380" w:right="990" w:bottom="280" w:left="540" w:header="0" w:footer="720" w:gutter="0"/>
          <w:cols w:space="720"/>
          <w:titlePg/>
          <w:docGrid w:linePitch="299"/>
        </w:sectPr>
      </w:pPr>
    </w:p>
    <w:p w:rsidR="00B031D0" w:rsidRPr="003201EE" w:rsidRDefault="00B031D0" w:rsidP="003201EE">
      <w:pPr>
        <w:pStyle w:val="BodyText"/>
        <w:spacing w:before="7"/>
        <w:rPr>
          <w:sz w:val="36"/>
        </w:rPr>
      </w:pPr>
    </w:p>
    <w:p w:rsidR="00B031D0" w:rsidRPr="003201EE" w:rsidRDefault="00B031D0" w:rsidP="003201EE">
      <w:pPr>
        <w:pStyle w:val="BodyText"/>
        <w:spacing w:before="7"/>
        <w:rPr>
          <w:sz w:val="36"/>
        </w:rPr>
      </w:pPr>
    </w:p>
    <w:p w:rsidR="00B031D0" w:rsidRPr="003201EE" w:rsidRDefault="00B031D0" w:rsidP="003201EE">
      <w:pPr>
        <w:pStyle w:val="BodyText"/>
        <w:spacing w:before="7"/>
        <w:rPr>
          <w:sz w:val="36"/>
        </w:rPr>
      </w:pPr>
    </w:p>
    <w:p w:rsidR="00B031D0" w:rsidRPr="003201EE" w:rsidRDefault="00B031D0" w:rsidP="003201EE">
      <w:pPr>
        <w:pStyle w:val="BodyText"/>
        <w:spacing w:before="7"/>
        <w:rPr>
          <w:sz w:val="36"/>
        </w:rPr>
      </w:pPr>
    </w:p>
    <w:p w:rsidR="00B7460F" w:rsidRDefault="00E24EA7" w:rsidP="003201EE">
      <w:pPr>
        <w:pStyle w:val="BodyText"/>
        <w:spacing w:before="1" w:line="348" w:lineRule="auto"/>
        <w:ind w:left="881"/>
      </w:pPr>
      <w:r w:rsidRPr="003201EE">
        <w:rPr>
          <w:u w:val="single"/>
        </w:rPr>
        <w:t>DatabaseMYSQL</w:t>
      </w:r>
      <w:r w:rsidRPr="003201EE">
        <w:t>-</w:t>
      </w:r>
    </w:p>
    <w:p w:rsidR="00B7460F" w:rsidRDefault="00B7460F" w:rsidP="003201EE">
      <w:pPr>
        <w:pStyle w:val="BodyText"/>
        <w:spacing w:before="1" w:line="348" w:lineRule="auto"/>
        <w:ind w:left="881"/>
      </w:pPr>
    </w:p>
    <w:p w:rsidR="00023240" w:rsidRPr="003201EE" w:rsidRDefault="00E24EA7" w:rsidP="003201EE">
      <w:pPr>
        <w:pStyle w:val="BodyText"/>
        <w:spacing w:before="1" w:line="348" w:lineRule="auto"/>
        <w:ind w:left="881"/>
      </w:pPr>
      <w:r w:rsidRPr="003201EE">
        <w:t>MYSQLisusedasdatabaseasiteasytomaintainandretrieverecordsbysimplequerieswhich are in</w:t>
      </w:r>
      <w:r w:rsidR="00DE41EC" w:rsidRPr="003201EE">
        <w:t xml:space="preserve"> </w:t>
      </w:r>
      <w:r w:rsidRPr="003201EE">
        <w:t>English language which are</w:t>
      </w:r>
      <w:r w:rsidR="00DE41EC" w:rsidRPr="003201EE">
        <w:t xml:space="preserve"> </w:t>
      </w:r>
      <w:r w:rsidRPr="003201EE">
        <w:t>easy to understand</w:t>
      </w:r>
      <w:r w:rsidR="00DE41EC" w:rsidRPr="003201EE">
        <w:t xml:space="preserve"> </w:t>
      </w:r>
      <w:r w:rsidRPr="003201EE">
        <w:t>and easy</w:t>
      </w:r>
      <w:r w:rsidR="00DE41EC" w:rsidRPr="003201EE">
        <w:t xml:space="preserve"> </w:t>
      </w:r>
      <w:r w:rsidRPr="003201EE">
        <w:t>to</w:t>
      </w:r>
      <w:r w:rsidR="00DE41EC" w:rsidRPr="003201EE">
        <w:t xml:space="preserve"> </w:t>
      </w:r>
      <w:r w:rsidRPr="003201EE">
        <w:t>write.</w:t>
      </w:r>
    </w:p>
    <w:p w:rsidR="00023240" w:rsidRPr="003201EE" w:rsidRDefault="00023240" w:rsidP="003201EE">
      <w:pPr>
        <w:pStyle w:val="BodyText"/>
        <w:spacing w:before="5"/>
        <w:rPr>
          <w:sz w:val="36"/>
        </w:rPr>
      </w:pPr>
    </w:p>
    <w:p w:rsidR="00B031D0" w:rsidRPr="003201EE" w:rsidRDefault="00B031D0" w:rsidP="003201EE">
      <w:pPr>
        <w:pStyle w:val="BodyText"/>
        <w:spacing w:line="348" w:lineRule="auto"/>
        <w:ind w:left="164" w:right="207"/>
        <w:rPr>
          <w:u w:val="single"/>
        </w:rPr>
      </w:pPr>
    </w:p>
    <w:p w:rsidR="00023240" w:rsidRPr="003201EE" w:rsidRDefault="008D60CD" w:rsidP="003201EE">
      <w:pPr>
        <w:pStyle w:val="BodyText"/>
        <w:spacing w:line="348" w:lineRule="auto"/>
        <w:ind w:left="164" w:right="207"/>
      </w:pPr>
      <w:r>
        <w:rPr>
          <w:noProof/>
        </w:rPr>
        <w:pict>
          <v:line id="Line1" o:spid="_x0000_s1027" style="position:absolute;left:0;text-align:left;z-index:251664896;mso-position-horizontal-relative:page" from="515.7pt,12.3pt" to="518.7pt,12.3pt" strokeweight=".7pt">
            <v:fill color2="black" angle="180"/>
            <w10:wrap anchorx="page"/>
          </v:line>
        </w:pict>
      </w:r>
      <w:r w:rsidR="00E24EA7" w:rsidRPr="003201EE">
        <w:rPr>
          <w:u w:val="single"/>
        </w:rPr>
        <w:t>Development</w:t>
      </w:r>
      <w:r w:rsidR="00DE41EC" w:rsidRPr="003201EE">
        <w:rPr>
          <w:u w:val="single"/>
        </w:rPr>
        <w:t xml:space="preserve"> </w:t>
      </w:r>
      <w:r w:rsidR="00B031D0" w:rsidRPr="003201EE">
        <w:rPr>
          <w:u w:val="single"/>
        </w:rPr>
        <w:t xml:space="preserve"> </w:t>
      </w:r>
      <w:r w:rsidR="00E24EA7" w:rsidRPr="003201EE">
        <w:rPr>
          <w:u w:val="single"/>
        </w:rPr>
        <w:t>tools</w:t>
      </w:r>
      <w:r w:rsidR="00DE41EC" w:rsidRPr="003201EE">
        <w:rPr>
          <w:u w:val="single"/>
        </w:rPr>
        <w:t xml:space="preserve"> </w:t>
      </w:r>
      <w:r w:rsidR="00E24EA7" w:rsidRPr="003201EE">
        <w:rPr>
          <w:u w:val="single"/>
        </w:rPr>
        <w:t xml:space="preserve"> and</w:t>
      </w:r>
      <w:r w:rsidR="00DE41EC" w:rsidRPr="003201EE">
        <w:rPr>
          <w:u w:val="single"/>
        </w:rPr>
        <w:t xml:space="preserve"> </w:t>
      </w:r>
      <w:r w:rsidR="00E24EA7" w:rsidRPr="003201EE">
        <w:rPr>
          <w:u w:val="single"/>
        </w:rPr>
        <w:t>Programming</w:t>
      </w:r>
      <w:r w:rsidR="00DE41EC" w:rsidRPr="003201EE">
        <w:rPr>
          <w:u w:val="single"/>
        </w:rPr>
        <w:t xml:space="preserve"> </w:t>
      </w:r>
      <w:r w:rsidR="00E24EA7" w:rsidRPr="003201EE">
        <w:rPr>
          <w:u w:val="single"/>
        </w:rPr>
        <w:t>language</w:t>
      </w:r>
      <w:r w:rsidR="00E24EA7" w:rsidRPr="003201EE">
        <w:t>-</w:t>
      </w:r>
      <w:r w:rsidR="00DE41EC" w:rsidRPr="003201EE">
        <w:t xml:space="preserve"> </w:t>
      </w:r>
      <w:r w:rsidR="00E24EA7" w:rsidRPr="003201EE">
        <w:t>HTML</w:t>
      </w:r>
      <w:r w:rsidR="00DE41EC" w:rsidRPr="003201EE">
        <w:t xml:space="preserve"> </w:t>
      </w:r>
      <w:r w:rsidR="00E24EA7" w:rsidRPr="003201EE">
        <w:t>is</w:t>
      </w:r>
      <w:r w:rsidR="00DE41EC" w:rsidRPr="003201EE">
        <w:t xml:space="preserve"> </w:t>
      </w:r>
      <w:r w:rsidR="00E24EA7" w:rsidRPr="003201EE">
        <w:t>used</w:t>
      </w:r>
      <w:r w:rsidR="00DE41EC" w:rsidRPr="003201EE">
        <w:t xml:space="preserve"> </w:t>
      </w:r>
      <w:r w:rsidR="00E24EA7" w:rsidRPr="003201EE">
        <w:t>to</w:t>
      </w:r>
      <w:r w:rsidR="00DE41EC" w:rsidRPr="003201EE">
        <w:t xml:space="preserve"> </w:t>
      </w:r>
      <w:r w:rsidR="00E24EA7" w:rsidRPr="003201EE">
        <w:t>write</w:t>
      </w:r>
      <w:r w:rsidR="00DE41EC" w:rsidRPr="003201EE">
        <w:t xml:space="preserve"> </w:t>
      </w:r>
      <w:r w:rsidR="00E24EA7" w:rsidRPr="003201EE">
        <w:t>the</w:t>
      </w:r>
      <w:r w:rsidR="00DE41EC" w:rsidRPr="003201EE">
        <w:t xml:space="preserve"> </w:t>
      </w:r>
      <w:r w:rsidR="00E24EA7" w:rsidRPr="003201EE">
        <w:t>whole</w:t>
      </w:r>
      <w:r w:rsidR="00DE41EC" w:rsidRPr="003201EE">
        <w:t xml:space="preserve"> </w:t>
      </w:r>
      <w:r w:rsidR="00E24EA7" w:rsidRPr="003201EE">
        <w:t>code</w:t>
      </w:r>
      <w:r w:rsidR="00DE41EC" w:rsidRPr="003201EE">
        <w:t xml:space="preserve"> </w:t>
      </w:r>
      <w:r w:rsidR="00E24EA7" w:rsidRPr="003201EE">
        <w:t>and</w:t>
      </w:r>
      <w:r w:rsidR="00DE41EC" w:rsidRPr="003201EE">
        <w:t xml:space="preserve"> </w:t>
      </w:r>
      <w:r w:rsidR="00E24EA7" w:rsidRPr="003201EE">
        <w:t>develop</w:t>
      </w:r>
      <w:r w:rsidR="00DE41EC" w:rsidRPr="003201EE">
        <w:t xml:space="preserve"> </w:t>
      </w:r>
      <w:r w:rsidR="00E24EA7" w:rsidRPr="003201EE">
        <w:t>web</w:t>
      </w:r>
      <w:r w:rsidR="00DE41EC" w:rsidRPr="003201EE">
        <w:t xml:space="preserve"> </w:t>
      </w:r>
      <w:r w:rsidR="00E24EA7" w:rsidRPr="003201EE">
        <w:t>pages</w:t>
      </w:r>
      <w:r w:rsidR="00DE41EC" w:rsidRPr="003201EE">
        <w:t xml:space="preserve"> </w:t>
      </w:r>
      <w:r w:rsidR="00E24EA7" w:rsidRPr="003201EE">
        <w:t>with</w:t>
      </w:r>
      <w:r w:rsidR="00DE41EC" w:rsidRPr="003201EE">
        <w:t xml:space="preserve"> </w:t>
      </w:r>
      <w:r w:rsidR="00E24EA7" w:rsidRPr="003201EE">
        <w:t>CSS, java script</w:t>
      </w:r>
      <w:r w:rsidR="00DE41EC" w:rsidRPr="003201EE">
        <w:t xml:space="preserve"> </w:t>
      </w:r>
      <w:r w:rsidR="00E24EA7" w:rsidRPr="003201EE">
        <w:t>for</w:t>
      </w:r>
      <w:r w:rsidR="00DE41EC" w:rsidRPr="003201EE">
        <w:t xml:space="preserve"> </w:t>
      </w:r>
      <w:r w:rsidR="00E24EA7" w:rsidRPr="003201EE">
        <w:t xml:space="preserve">styling work and </w:t>
      </w:r>
      <w:r w:rsidR="00DE41EC" w:rsidRPr="003201EE">
        <w:t>PHP</w:t>
      </w:r>
      <w:r w:rsidR="00E24EA7" w:rsidRPr="003201EE">
        <w:t xml:space="preserve"> for</w:t>
      </w:r>
      <w:r w:rsidR="00DE41EC" w:rsidRPr="003201EE">
        <w:t xml:space="preserve"> </w:t>
      </w:r>
      <w:r w:rsidR="00E24EA7" w:rsidRPr="003201EE">
        <w:t>sever side</w:t>
      </w:r>
      <w:r w:rsidR="00DE41EC" w:rsidRPr="003201EE">
        <w:t xml:space="preserve"> </w:t>
      </w:r>
      <w:r w:rsidR="00E24EA7" w:rsidRPr="003201EE">
        <w:t>scripting.</w:t>
      </w:r>
    </w:p>
    <w:p w:rsidR="00023240" w:rsidRPr="003201EE" w:rsidRDefault="00023240" w:rsidP="003201EE">
      <w:pPr>
        <w:pStyle w:val="BodyText"/>
      </w:pPr>
    </w:p>
    <w:p w:rsidR="00023240" w:rsidRPr="003201EE" w:rsidRDefault="00E24EA7" w:rsidP="003201EE">
      <w:pPr>
        <w:pStyle w:val="BodyText"/>
        <w:spacing w:before="195"/>
        <w:ind w:left="162"/>
        <w:rPr>
          <w:u w:val="single"/>
        </w:rPr>
      </w:pPr>
      <w:r w:rsidRPr="003201EE">
        <w:rPr>
          <w:u w:val="single"/>
        </w:rPr>
        <w:t>HARDWARE</w:t>
      </w:r>
      <w:r w:rsidR="00B7460F">
        <w:rPr>
          <w:u w:val="single"/>
        </w:rPr>
        <w:t xml:space="preserve"> </w:t>
      </w:r>
      <w:r w:rsidRPr="003201EE">
        <w:rPr>
          <w:u w:val="single"/>
        </w:rPr>
        <w:t>REQUIREMENTS</w:t>
      </w:r>
    </w:p>
    <w:p w:rsidR="00023240" w:rsidRPr="003201EE" w:rsidRDefault="00023240" w:rsidP="003201EE">
      <w:pPr>
        <w:pStyle w:val="BodyText"/>
        <w:spacing w:before="195"/>
        <w:ind w:left="162"/>
        <w:rPr>
          <w:u w:val="single"/>
        </w:rPr>
      </w:pPr>
    </w:p>
    <w:p w:rsidR="00023240" w:rsidRPr="003201EE" w:rsidRDefault="00E24EA7" w:rsidP="003201EE">
      <w:pPr>
        <w:pStyle w:val="BodyText"/>
        <w:spacing w:before="195"/>
        <w:ind w:left="162" w:right="315" w:firstLine="720"/>
      </w:pPr>
      <w:r w:rsidRPr="003201EE">
        <w:t>Intel core i5 2</w:t>
      </w:r>
      <w:r w:rsidRPr="003201EE">
        <w:rPr>
          <w:vertAlign w:val="superscript"/>
        </w:rPr>
        <w:t>nd</w:t>
      </w:r>
      <w:r w:rsidRPr="003201EE">
        <w:t xml:space="preserve"> generation is used as a processor because it is fast than other processors an </w:t>
      </w:r>
      <w:r w:rsidRPr="003201EE">
        <w:tab/>
        <w:t>provide</w:t>
      </w:r>
      <w:r w:rsidR="00DE41EC" w:rsidRPr="003201EE">
        <w:t xml:space="preserve"> </w:t>
      </w:r>
      <w:r w:rsidRPr="003201EE">
        <w:t xml:space="preserve">reliable and stable and we can run our pc for long time. By using this processor we can keep </w:t>
      </w:r>
      <w:r w:rsidRPr="003201EE">
        <w:tab/>
        <w:t>on</w:t>
      </w:r>
      <w:r w:rsidR="00DE41EC" w:rsidRPr="003201EE">
        <w:t xml:space="preserve"> </w:t>
      </w:r>
      <w:r w:rsidRPr="003201EE">
        <w:t>developing our project</w:t>
      </w:r>
      <w:r w:rsidR="00DE41EC" w:rsidRPr="003201EE">
        <w:t xml:space="preserve"> </w:t>
      </w:r>
      <w:r w:rsidRPr="003201EE">
        <w:t>without</w:t>
      </w:r>
      <w:r w:rsidR="00DE41EC" w:rsidRPr="003201EE">
        <w:t xml:space="preserve"> </w:t>
      </w:r>
      <w:r w:rsidRPr="003201EE">
        <w:t>any</w:t>
      </w:r>
      <w:r w:rsidR="00DE41EC" w:rsidRPr="003201EE">
        <w:t xml:space="preserve"> </w:t>
      </w:r>
      <w:r w:rsidRPr="003201EE">
        <w:t>worries.</w:t>
      </w:r>
    </w:p>
    <w:p w:rsidR="00023240" w:rsidRPr="003201EE" w:rsidRDefault="00023240" w:rsidP="003201EE">
      <w:pPr>
        <w:pStyle w:val="BodyText"/>
        <w:spacing w:before="35" w:line="343" w:lineRule="auto"/>
        <w:ind w:left="161" w:right="315"/>
      </w:pPr>
    </w:p>
    <w:p w:rsidR="00023240" w:rsidRPr="003201EE" w:rsidRDefault="00E24EA7" w:rsidP="003201EE">
      <w:pPr>
        <w:pStyle w:val="BodyText"/>
        <w:spacing w:before="35" w:line="343" w:lineRule="auto"/>
        <w:ind w:left="881" w:right="315"/>
      </w:pPr>
      <w:r w:rsidRPr="003201EE">
        <w:t>Ram 1 GB is used as it will provide fast reading and writing capabilities and will in</w:t>
      </w:r>
      <w:r w:rsidR="00DE41EC" w:rsidRPr="003201EE">
        <w:t xml:space="preserve"> </w:t>
      </w:r>
      <w:r w:rsidRPr="003201EE">
        <w:t>turn support in</w:t>
      </w:r>
      <w:r w:rsidR="00DE41EC" w:rsidRPr="003201EE">
        <w:t xml:space="preserve"> </w:t>
      </w:r>
      <w:r w:rsidRPr="003201EE">
        <w:t>processing</w:t>
      </w:r>
    </w:p>
    <w:p w:rsidR="00023240" w:rsidRPr="003201EE" w:rsidRDefault="00023240" w:rsidP="003201EE">
      <w:pPr>
        <w:pStyle w:val="BodyText"/>
        <w:ind w:right="315"/>
        <w:rPr>
          <w:sz w:val="20"/>
        </w:rPr>
      </w:pPr>
    </w:p>
    <w:p w:rsidR="00023240" w:rsidRPr="003201EE" w:rsidRDefault="00023240" w:rsidP="003201EE">
      <w:pPr>
        <w:pStyle w:val="BodyText"/>
        <w:rPr>
          <w:sz w:val="20"/>
        </w:rPr>
      </w:pPr>
    </w:p>
    <w:p w:rsidR="00023240" w:rsidRPr="003201EE" w:rsidRDefault="00023240" w:rsidP="003201EE">
      <w:pPr>
        <w:pStyle w:val="BodyText"/>
        <w:rPr>
          <w:sz w:val="20"/>
        </w:rPr>
      </w:pPr>
    </w:p>
    <w:p w:rsidR="00023240" w:rsidRPr="003201EE" w:rsidRDefault="00023240" w:rsidP="003201EE">
      <w:pPr>
        <w:pStyle w:val="BodyText"/>
        <w:rPr>
          <w:sz w:val="20"/>
        </w:rPr>
      </w:pPr>
    </w:p>
    <w:p w:rsidR="00023240" w:rsidRPr="003201EE" w:rsidRDefault="00023240" w:rsidP="003201EE">
      <w:pPr>
        <w:pStyle w:val="BodyText"/>
        <w:rPr>
          <w:sz w:val="20"/>
        </w:rPr>
      </w:pPr>
    </w:p>
    <w:p w:rsidR="00023240" w:rsidRPr="003201EE" w:rsidRDefault="00023240" w:rsidP="003201EE">
      <w:pPr>
        <w:pStyle w:val="BodyText"/>
        <w:rPr>
          <w:sz w:val="20"/>
        </w:rPr>
      </w:pPr>
    </w:p>
    <w:p w:rsidR="00023240" w:rsidRPr="003201EE" w:rsidRDefault="00023240" w:rsidP="003201EE">
      <w:pPr>
        <w:pStyle w:val="BodyText"/>
        <w:rPr>
          <w:sz w:val="20"/>
        </w:rPr>
      </w:pPr>
    </w:p>
    <w:p w:rsidR="00023240" w:rsidRPr="003201EE" w:rsidRDefault="00023240" w:rsidP="003201EE">
      <w:pPr>
        <w:pStyle w:val="BodyText"/>
        <w:rPr>
          <w:sz w:val="20"/>
        </w:rPr>
      </w:pPr>
    </w:p>
    <w:p w:rsidR="00023240" w:rsidRPr="003201EE" w:rsidRDefault="00023240" w:rsidP="003201EE">
      <w:pPr>
        <w:pStyle w:val="BodyText"/>
        <w:rPr>
          <w:sz w:val="20"/>
        </w:rPr>
      </w:pPr>
    </w:p>
    <w:p w:rsidR="00023240" w:rsidRPr="003201EE" w:rsidRDefault="00023240" w:rsidP="003201EE">
      <w:pPr>
        <w:pStyle w:val="BodyText"/>
        <w:rPr>
          <w:sz w:val="20"/>
        </w:rPr>
      </w:pPr>
    </w:p>
    <w:p w:rsidR="00023240" w:rsidRPr="003201EE" w:rsidRDefault="00023240" w:rsidP="003201EE">
      <w:pPr>
        <w:pStyle w:val="BodyText"/>
        <w:rPr>
          <w:sz w:val="20"/>
        </w:rPr>
      </w:pPr>
    </w:p>
    <w:p w:rsidR="00023240" w:rsidRPr="003201EE" w:rsidRDefault="00023240" w:rsidP="003201EE">
      <w:pPr>
        <w:pStyle w:val="BodyText"/>
        <w:rPr>
          <w:sz w:val="20"/>
        </w:rPr>
      </w:pPr>
    </w:p>
    <w:p w:rsidR="00023240" w:rsidRPr="003201EE" w:rsidRDefault="00023240" w:rsidP="003201EE">
      <w:pPr>
        <w:pStyle w:val="BodyText"/>
        <w:rPr>
          <w:sz w:val="20"/>
        </w:rPr>
      </w:pPr>
    </w:p>
    <w:p w:rsidR="00023240" w:rsidRPr="003201EE" w:rsidRDefault="00023240" w:rsidP="003201EE">
      <w:pPr>
        <w:pStyle w:val="BodyText"/>
        <w:rPr>
          <w:sz w:val="20"/>
        </w:rPr>
      </w:pPr>
    </w:p>
    <w:p w:rsidR="00023240" w:rsidRPr="003201EE" w:rsidRDefault="00023240" w:rsidP="003201EE">
      <w:pPr>
        <w:pStyle w:val="BodyText"/>
        <w:rPr>
          <w:sz w:val="20"/>
        </w:rPr>
      </w:pPr>
    </w:p>
    <w:p w:rsidR="00023240" w:rsidRPr="003201EE" w:rsidRDefault="00023240" w:rsidP="003201EE">
      <w:pPr>
        <w:pStyle w:val="BodyText"/>
        <w:rPr>
          <w:sz w:val="20"/>
        </w:rPr>
      </w:pPr>
    </w:p>
    <w:p w:rsidR="00023240" w:rsidRPr="003201EE" w:rsidRDefault="00023240" w:rsidP="003201EE">
      <w:pPr>
        <w:pStyle w:val="BodyText"/>
        <w:spacing w:before="2"/>
        <w:rPr>
          <w:sz w:val="28"/>
        </w:rPr>
      </w:pPr>
    </w:p>
    <w:p w:rsidR="00023240" w:rsidRPr="003201EE" w:rsidRDefault="00023240" w:rsidP="003201EE">
      <w:pPr>
        <w:sectPr w:rsidR="00023240" w:rsidRPr="003201EE" w:rsidSect="008B0A27">
          <w:pgSz w:w="12240" w:h="15840"/>
          <w:pgMar w:top="1380" w:right="990" w:bottom="280" w:left="540" w:header="0" w:footer="720" w:gutter="0"/>
          <w:cols w:space="720"/>
          <w:titlePg/>
          <w:docGrid w:linePitch="299"/>
        </w:sectPr>
      </w:pPr>
    </w:p>
    <w:p w:rsidR="00023240" w:rsidRPr="003201EE" w:rsidRDefault="00023240" w:rsidP="003201EE">
      <w:pPr>
        <w:pStyle w:val="BodyText"/>
        <w:rPr>
          <w:sz w:val="20"/>
        </w:rPr>
      </w:pPr>
    </w:p>
    <w:p w:rsidR="00023240" w:rsidRPr="003201EE" w:rsidRDefault="00023240" w:rsidP="003201EE">
      <w:pPr>
        <w:pStyle w:val="BodyText"/>
        <w:rPr>
          <w:sz w:val="20"/>
        </w:rPr>
      </w:pPr>
    </w:p>
    <w:p w:rsidR="00023240" w:rsidRPr="003201EE" w:rsidRDefault="00E24EA7" w:rsidP="00B7460F">
      <w:pPr>
        <w:pStyle w:val="Heading1"/>
        <w:spacing w:before="200"/>
        <w:ind w:right="1555" w:firstLine="549"/>
        <w:jc w:val="left"/>
      </w:pPr>
      <w:r w:rsidRPr="003201EE">
        <w:t>EXISTING</w:t>
      </w:r>
      <w:r w:rsidR="00B031D0" w:rsidRPr="003201EE">
        <w:t xml:space="preserve"> </w:t>
      </w:r>
      <w:r w:rsidRPr="003201EE">
        <w:t>VS</w:t>
      </w:r>
      <w:r w:rsidR="00B031D0" w:rsidRPr="003201EE">
        <w:t xml:space="preserve"> </w:t>
      </w:r>
      <w:r w:rsidRPr="003201EE">
        <w:t>PROPOSED</w:t>
      </w:r>
      <w:r w:rsidR="00B031D0" w:rsidRPr="003201EE">
        <w:t xml:space="preserve"> </w:t>
      </w:r>
      <w:r w:rsidRPr="003201EE">
        <w:t>SYSTEM</w:t>
      </w:r>
    </w:p>
    <w:p w:rsidR="00023240" w:rsidRPr="003201EE" w:rsidRDefault="00023240" w:rsidP="003201EE">
      <w:pPr>
        <w:pStyle w:val="BodyText"/>
        <w:rPr>
          <w:b/>
          <w:sz w:val="40"/>
        </w:rPr>
      </w:pPr>
    </w:p>
    <w:p w:rsidR="00023240" w:rsidRDefault="00023240" w:rsidP="003201EE">
      <w:pPr>
        <w:pStyle w:val="BodyText"/>
        <w:rPr>
          <w:b/>
          <w:sz w:val="32"/>
        </w:rPr>
      </w:pPr>
    </w:p>
    <w:p w:rsidR="00B52A84" w:rsidRPr="003201EE" w:rsidRDefault="00B52A84" w:rsidP="003201EE">
      <w:pPr>
        <w:pStyle w:val="BodyText"/>
        <w:rPr>
          <w:b/>
          <w:sz w:val="32"/>
        </w:rPr>
      </w:pPr>
    </w:p>
    <w:p w:rsidR="00023240" w:rsidRDefault="00E24EA7" w:rsidP="00B52A84">
      <w:pPr>
        <w:pStyle w:val="BodyText"/>
        <w:spacing w:line="350" w:lineRule="auto"/>
        <w:ind w:left="720"/>
      </w:pPr>
      <w:r w:rsidRPr="003201EE">
        <w:t>The</w:t>
      </w:r>
      <w:r w:rsidR="00B031D0" w:rsidRPr="003201EE">
        <w:t xml:space="preserve"> </w:t>
      </w:r>
      <w:r w:rsidRPr="003201EE">
        <w:t>process</w:t>
      </w:r>
      <w:r w:rsidR="00B031D0" w:rsidRPr="003201EE">
        <w:t xml:space="preserve"> </w:t>
      </w:r>
      <w:r w:rsidRPr="003201EE">
        <w:t>of</w:t>
      </w:r>
      <w:r w:rsidR="00B031D0" w:rsidRPr="003201EE">
        <w:t xml:space="preserve"> </w:t>
      </w:r>
      <w:r w:rsidRPr="003201EE">
        <w:t>finding</w:t>
      </w:r>
      <w:r w:rsidR="00B031D0" w:rsidRPr="003201EE">
        <w:t xml:space="preserve"> </w:t>
      </w:r>
      <w:r w:rsidRPr="003201EE">
        <w:t>accommodation</w:t>
      </w:r>
      <w:r w:rsidR="00B031D0" w:rsidRPr="003201EE">
        <w:t xml:space="preserve"> </w:t>
      </w:r>
      <w:r w:rsidRPr="003201EE">
        <w:t>was</w:t>
      </w:r>
      <w:r w:rsidR="00B031D0" w:rsidRPr="003201EE">
        <w:t xml:space="preserve"> </w:t>
      </w:r>
      <w:r w:rsidRPr="003201EE">
        <w:t>relatively</w:t>
      </w:r>
      <w:r w:rsidR="00B031D0" w:rsidRPr="003201EE">
        <w:t xml:space="preserve"> </w:t>
      </w:r>
      <w:r w:rsidRPr="003201EE">
        <w:t>very</w:t>
      </w:r>
      <w:r w:rsidR="00B031D0" w:rsidRPr="003201EE">
        <w:t xml:space="preserve"> </w:t>
      </w:r>
      <w:r w:rsidRPr="003201EE">
        <w:t>difficult</w:t>
      </w:r>
      <w:r w:rsidR="00B031D0" w:rsidRPr="003201EE">
        <w:t xml:space="preserve"> </w:t>
      </w:r>
      <w:r w:rsidRPr="003201EE">
        <w:t>and</w:t>
      </w:r>
      <w:r w:rsidR="00B031D0" w:rsidRPr="003201EE">
        <w:t xml:space="preserve"> </w:t>
      </w:r>
      <w:r w:rsidRPr="003201EE">
        <w:t>made</w:t>
      </w:r>
      <w:r w:rsidR="00B031D0" w:rsidRPr="003201EE">
        <w:t xml:space="preserve"> </w:t>
      </w:r>
      <w:r w:rsidRPr="003201EE">
        <w:t>it</w:t>
      </w:r>
      <w:r w:rsidR="00B031D0" w:rsidRPr="003201EE">
        <w:t xml:space="preserve"> </w:t>
      </w:r>
      <w:r w:rsidRPr="003201EE">
        <w:t>trouble</w:t>
      </w:r>
      <w:r w:rsidR="00B031D0" w:rsidRPr="003201EE">
        <w:t xml:space="preserve"> </w:t>
      </w:r>
      <w:r w:rsidRPr="003201EE">
        <w:t>for</w:t>
      </w:r>
      <w:r w:rsidR="00B031D0" w:rsidRPr="003201EE">
        <w:t xml:space="preserve"> </w:t>
      </w:r>
      <w:r w:rsidRPr="003201EE">
        <w:t>students</w:t>
      </w:r>
      <w:r w:rsidR="00B031D0" w:rsidRPr="003201EE">
        <w:t xml:space="preserve"> </w:t>
      </w:r>
      <w:r w:rsidRPr="003201EE">
        <w:t>and</w:t>
      </w:r>
      <w:r w:rsidR="00B031D0" w:rsidRPr="003201EE">
        <w:t xml:space="preserve"> </w:t>
      </w:r>
      <w:r w:rsidRPr="003201EE">
        <w:t>parents</w:t>
      </w:r>
      <w:r w:rsidR="00B031D0" w:rsidRPr="003201EE">
        <w:t xml:space="preserve"> </w:t>
      </w:r>
      <w:r w:rsidRPr="003201EE">
        <w:t>to find room in campus</w:t>
      </w:r>
      <w:r w:rsidR="00B031D0" w:rsidRPr="003201EE">
        <w:t xml:space="preserve"> </w:t>
      </w:r>
      <w:r w:rsidRPr="003201EE">
        <w:t>thus</w:t>
      </w:r>
      <w:r w:rsidR="00B031D0" w:rsidRPr="003201EE">
        <w:t xml:space="preserve"> </w:t>
      </w:r>
      <w:r w:rsidRPr="003201EE">
        <w:t>to overcome</w:t>
      </w:r>
      <w:r w:rsidR="00B031D0" w:rsidRPr="003201EE">
        <w:t xml:space="preserve"> </w:t>
      </w:r>
      <w:r w:rsidRPr="003201EE">
        <w:t>this</w:t>
      </w:r>
      <w:r w:rsidR="00B031D0" w:rsidRPr="003201EE">
        <w:t xml:space="preserve"> </w:t>
      </w:r>
      <w:r w:rsidRPr="003201EE">
        <w:t>portal</w:t>
      </w:r>
      <w:r w:rsidR="00B031D0" w:rsidRPr="003201EE">
        <w:t xml:space="preserve"> </w:t>
      </w:r>
      <w:r w:rsidRPr="003201EE">
        <w:t>was designed:</w:t>
      </w:r>
    </w:p>
    <w:p w:rsidR="00B7460F" w:rsidRPr="003201EE" w:rsidRDefault="00B7460F" w:rsidP="00B7460F">
      <w:pPr>
        <w:pStyle w:val="BodyText"/>
        <w:spacing w:line="350" w:lineRule="auto"/>
        <w:ind w:left="162"/>
      </w:pPr>
    </w:p>
    <w:p w:rsidR="00023240" w:rsidRPr="003201EE" w:rsidRDefault="00E24EA7" w:rsidP="003201EE">
      <w:pPr>
        <w:pStyle w:val="ListParagraph"/>
        <w:numPr>
          <w:ilvl w:val="0"/>
          <w:numId w:val="5"/>
        </w:numPr>
        <w:tabs>
          <w:tab w:val="left" w:pos="1741"/>
        </w:tabs>
        <w:spacing w:before="8"/>
        <w:ind w:left="1742" w:hanging="460"/>
        <w:rPr>
          <w:sz w:val="24"/>
        </w:rPr>
      </w:pPr>
      <w:r w:rsidRPr="003201EE">
        <w:rPr>
          <w:sz w:val="24"/>
        </w:rPr>
        <w:t>There</w:t>
      </w:r>
      <w:r w:rsidR="00B031D0" w:rsidRPr="003201EE">
        <w:rPr>
          <w:sz w:val="24"/>
        </w:rPr>
        <w:t xml:space="preserve"> </w:t>
      </w:r>
      <w:r w:rsidRPr="003201EE">
        <w:rPr>
          <w:sz w:val="24"/>
        </w:rPr>
        <w:t>is</w:t>
      </w:r>
      <w:r w:rsidR="00B031D0" w:rsidRPr="003201EE">
        <w:rPr>
          <w:sz w:val="24"/>
        </w:rPr>
        <w:t xml:space="preserve"> </w:t>
      </w:r>
      <w:r w:rsidRPr="003201EE">
        <w:rPr>
          <w:sz w:val="24"/>
        </w:rPr>
        <w:t>no</w:t>
      </w:r>
      <w:r w:rsidR="00B031D0" w:rsidRPr="003201EE">
        <w:rPr>
          <w:sz w:val="24"/>
        </w:rPr>
        <w:t xml:space="preserve"> </w:t>
      </w:r>
      <w:r w:rsidRPr="003201EE">
        <w:rPr>
          <w:sz w:val="24"/>
        </w:rPr>
        <w:t>such</w:t>
      </w:r>
      <w:r w:rsidR="00B031D0" w:rsidRPr="003201EE">
        <w:rPr>
          <w:sz w:val="24"/>
        </w:rPr>
        <w:t xml:space="preserve"> </w:t>
      </w:r>
      <w:r w:rsidRPr="003201EE">
        <w:rPr>
          <w:sz w:val="24"/>
        </w:rPr>
        <w:t>existing</w:t>
      </w:r>
      <w:r w:rsidR="00B031D0" w:rsidRPr="003201EE">
        <w:rPr>
          <w:sz w:val="24"/>
        </w:rPr>
        <w:t xml:space="preserve"> </w:t>
      </w:r>
      <w:r w:rsidRPr="003201EE">
        <w:rPr>
          <w:sz w:val="24"/>
        </w:rPr>
        <w:t>system</w:t>
      </w:r>
      <w:r w:rsidR="00B031D0" w:rsidRPr="003201EE">
        <w:rPr>
          <w:sz w:val="24"/>
        </w:rPr>
        <w:t xml:space="preserve"> </w:t>
      </w:r>
      <w:r w:rsidRPr="003201EE">
        <w:rPr>
          <w:sz w:val="24"/>
        </w:rPr>
        <w:t>presently</w:t>
      </w:r>
      <w:r w:rsidR="00B031D0" w:rsidRPr="003201EE">
        <w:rPr>
          <w:sz w:val="24"/>
        </w:rPr>
        <w:t xml:space="preserve"> </w:t>
      </w:r>
      <w:r w:rsidRPr="003201EE">
        <w:rPr>
          <w:sz w:val="24"/>
        </w:rPr>
        <w:t>and</w:t>
      </w:r>
      <w:r w:rsidR="00B031D0" w:rsidRPr="003201EE">
        <w:rPr>
          <w:sz w:val="24"/>
        </w:rPr>
        <w:t xml:space="preserve"> </w:t>
      </w:r>
      <w:r w:rsidRPr="003201EE">
        <w:rPr>
          <w:sz w:val="24"/>
        </w:rPr>
        <w:t>this made</w:t>
      </w:r>
      <w:r w:rsidR="00B031D0" w:rsidRPr="003201EE">
        <w:rPr>
          <w:sz w:val="24"/>
        </w:rPr>
        <w:t xml:space="preserve"> </w:t>
      </w:r>
      <w:r w:rsidRPr="003201EE">
        <w:rPr>
          <w:sz w:val="24"/>
        </w:rPr>
        <w:t>is</w:t>
      </w:r>
      <w:r w:rsidR="00B031D0" w:rsidRPr="003201EE">
        <w:rPr>
          <w:sz w:val="24"/>
        </w:rPr>
        <w:t xml:space="preserve"> </w:t>
      </w:r>
      <w:r w:rsidRPr="003201EE">
        <w:rPr>
          <w:sz w:val="24"/>
        </w:rPr>
        <w:t>difficult</w:t>
      </w:r>
    </w:p>
    <w:p w:rsidR="00023240" w:rsidRPr="003201EE" w:rsidRDefault="00E24EA7" w:rsidP="003201EE">
      <w:pPr>
        <w:pStyle w:val="ListParagraph"/>
        <w:numPr>
          <w:ilvl w:val="0"/>
          <w:numId w:val="5"/>
        </w:numPr>
        <w:tabs>
          <w:tab w:val="left" w:pos="1741"/>
        </w:tabs>
        <w:spacing w:before="114"/>
        <w:ind w:left="1742" w:hanging="506"/>
        <w:rPr>
          <w:sz w:val="24"/>
        </w:rPr>
      </w:pPr>
      <w:r w:rsidRPr="003201EE">
        <w:rPr>
          <w:sz w:val="24"/>
        </w:rPr>
        <w:t>The</w:t>
      </w:r>
      <w:r w:rsidR="00B031D0" w:rsidRPr="003201EE">
        <w:rPr>
          <w:sz w:val="24"/>
        </w:rPr>
        <w:t xml:space="preserve"> </w:t>
      </w:r>
      <w:r w:rsidRPr="003201EE">
        <w:rPr>
          <w:sz w:val="24"/>
        </w:rPr>
        <w:t>searching</w:t>
      </w:r>
      <w:r w:rsidR="00B031D0" w:rsidRPr="003201EE">
        <w:rPr>
          <w:sz w:val="24"/>
        </w:rPr>
        <w:t xml:space="preserve"> </w:t>
      </w:r>
      <w:r w:rsidRPr="003201EE">
        <w:rPr>
          <w:sz w:val="24"/>
        </w:rPr>
        <w:t>process</w:t>
      </w:r>
      <w:r w:rsidR="00B031D0" w:rsidRPr="003201EE">
        <w:rPr>
          <w:sz w:val="24"/>
        </w:rPr>
        <w:t xml:space="preserve"> </w:t>
      </w:r>
      <w:r w:rsidRPr="003201EE">
        <w:rPr>
          <w:sz w:val="24"/>
        </w:rPr>
        <w:t>included</w:t>
      </w:r>
      <w:r w:rsidR="00B031D0" w:rsidRPr="003201EE">
        <w:rPr>
          <w:sz w:val="24"/>
        </w:rPr>
        <w:t xml:space="preserve"> </w:t>
      </w:r>
      <w:r w:rsidRPr="003201EE">
        <w:rPr>
          <w:sz w:val="24"/>
        </w:rPr>
        <w:t>a</w:t>
      </w:r>
      <w:r w:rsidR="00B031D0" w:rsidRPr="003201EE">
        <w:rPr>
          <w:sz w:val="24"/>
        </w:rPr>
        <w:t xml:space="preserve"> </w:t>
      </w:r>
      <w:r w:rsidRPr="003201EE">
        <w:rPr>
          <w:sz w:val="24"/>
        </w:rPr>
        <w:t>lot</w:t>
      </w:r>
      <w:r w:rsidR="00B031D0" w:rsidRPr="003201EE">
        <w:rPr>
          <w:sz w:val="24"/>
        </w:rPr>
        <w:t xml:space="preserve"> </w:t>
      </w:r>
      <w:r w:rsidRPr="003201EE">
        <w:rPr>
          <w:sz w:val="24"/>
        </w:rPr>
        <w:t>of</w:t>
      </w:r>
      <w:r w:rsidR="00B031D0" w:rsidRPr="003201EE">
        <w:rPr>
          <w:sz w:val="24"/>
        </w:rPr>
        <w:t xml:space="preserve"> </w:t>
      </w:r>
      <w:r w:rsidRPr="003201EE">
        <w:rPr>
          <w:sz w:val="24"/>
        </w:rPr>
        <w:t>hardship</w:t>
      </w:r>
      <w:r w:rsidR="00B031D0" w:rsidRPr="003201EE">
        <w:rPr>
          <w:sz w:val="24"/>
        </w:rPr>
        <w:t xml:space="preserve"> </w:t>
      </w:r>
      <w:r w:rsidRPr="003201EE">
        <w:rPr>
          <w:sz w:val="24"/>
        </w:rPr>
        <w:t>and</w:t>
      </w:r>
      <w:r w:rsidR="00B031D0" w:rsidRPr="003201EE">
        <w:rPr>
          <w:sz w:val="24"/>
        </w:rPr>
        <w:t xml:space="preserve"> </w:t>
      </w:r>
      <w:r w:rsidRPr="003201EE">
        <w:rPr>
          <w:sz w:val="24"/>
        </w:rPr>
        <w:t>wastage</w:t>
      </w:r>
      <w:r w:rsidR="00B031D0" w:rsidRPr="003201EE">
        <w:rPr>
          <w:sz w:val="24"/>
        </w:rPr>
        <w:t xml:space="preserve"> </w:t>
      </w:r>
      <w:r w:rsidRPr="003201EE">
        <w:rPr>
          <w:sz w:val="24"/>
        </w:rPr>
        <w:t>of</w:t>
      </w:r>
      <w:r w:rsidR="00B031D0" w:rsidRPr="003201EE">
        <w:rPr>
          <w:sz w:val="24"/>
        </w:rPr>
        <w:t xml:space="preserve"> </w:t>
      </w:r>
      <w:r w:rsidRPr="003201EE">
        <w:rPr>
          <w:sz w:val="24"/>
        </w:rPr>
        <w:t>time.</w:t>
      </w:r>
    </w:p>
    <w:p w:rsidR="00023240" w:rsidRPr="003201EE" w:rsidRDefault="00E24EA7" w:rsidP="003201EE">
      <w:pPr>
        <w:pStyle w:val="ListParagraph"/>
        <w:numPr>
          <w:ilvl w:val="0"/>
          <w:numId w:val="5"/>
        </w:numPr>
        <w:tabs>
          <w:tab w:val="left" w:pos="1741"/>
        </w:tabs>
        <w:spacing w:before="114"/>
        <w:ind w:left="1742" w:hanging="551"/>
        <w:rPr>
          <w:sz w:val="24"/>
        </w:rPr>
      </w:pPr>
      <w:r w:rsidRPr="003201EE">
        <w:rPr>
          <w:sz w:val="24"/>
        </w:rPr>
        <w:t>Theproposedsystemiscompletelynewconceptthatwillbehelpfultostudentsandparents</w:t>
      </w:r>
    </w:p>
    <w:p w:rsidR="00023240" w:rsidRPr="003201EE" w:rsidRDefault="00E24EA7" w:rsidP="003201EE">
      <w:pPr>
        <w:pStyle w:val="ListParagraph"/>
        <w:numPr>
          <w:ilvl w:val="0"/>
          <w:numId w:val="5"/>
        </w:numPr>
        <w:tabs>
          <w:tab w:val="left" w:pos="1741"/>
        </w:tabs>
        <w:spacing w:before="124" w:line="348" w:lineRule="auto"/>
        <w:ind w:left="1742" w:right="398" w:hanging="562"/>
        <w:rPr>
          <w:sz w:val="24"/>
        </w:rPr>
      </w:pPr>
      <w:r w:rsidRPr="003201EE">
        <w:rPr>
          <w:sz w:val="24"/>
        </w:rPr>
        <w:t>The proposed system makes a great database of all the accommodation of the campus thus</w:t>
      </w:r>
      <w:r w:rsidR="00B031D0" w:rsidRPr="003201EE">
        <w:rPr>
          <w:sz w:val="24"/>
        </w:rPr>
        <w:t xml:space="preserve"> </w:t>
      </w:r>
      <w:r w:rsidRPr="003201EE">
        <w:rPr>
          <w:sz w:val="24"/>
        </w:rPr>
        <w:t>can be</w:t>
      </w:r>
      <w:r w:rsidR="00B031D0" w:rsidRPr="003201EE">
        <w:rPr>
          <w:sz w:val="24"/>
        </w:rPr>
        <w:t xml:space="preserve"> </w:t>
      </w:r>
      <w:r w:rsidRPr="003201EE">
        <w:rPr>
          <w:sz w:val="24"/>
        </w:rPr>
        <w:t>used for other</w:t>
      </w:r>
      <w:r w:rsidR="00B031D0" w:rsidRPr="003201EE">
        <w:rPr>
          <w:sz w:val="24"/>
        </w:rPr>
        <w:t xml:space="preserve"> </w:t>
      </w:r>
      <w:r w:rsidRPr="003201EE">
        <w:rPr>
          <w:sz w:val="24"/>
        </w:rPr>
        <w:t>purpose</w:t>
      </w:r>
      <w:r w:rsidR="00B031D0" w:rsidRPr="003201EE">
        <w:rPr>
          <w:sz w:val="24"/>
        </w:rPr>
        <w:t xml:space="preserve"> </w:t>
      </w:r>
      <w:r w:rsidRPr="003201EE">
        <w:rPr>
          <w:sz w:val="24"/>
        </w:rPr>
        <w:t>too.</w:t>
      </w:r>
    </w:p>
    <w:p w:rsidR="00D84716" w:rsidRPr="003201EE" w:rsidRDefault="00E24EA7" w:rsidP="003201EE">
      <w:pPr>
        <w:pStyle w:val="ListParagraph"/>
        <w:numPr>
          <w:ilvl w:val="0"/>
          <w:numId w:val="5"/>
        </w:numPr>
        <w:tabs>
          <w:tab w:val="left" w:pos="1741"/>
        </w:tabs>
        <w:spacing w:before="12"/>
        <w:ind w:left="1742" w:hanging="518"/>
        <w:rPr>
          <w:sz w:val="24"/>
        </w:rPr>
      </w:pPr>
      <w:r w:rsidRPr="003201EE">
        <w:rPr>
          <w:sz w:val="24"/>
        </w:rPr>
        <w:t>The</w:t>
      </w:r>
      <w:r w:rsidR="00B031D0" w:rsidRPr="003201EE">
        <w:rPr>
          <w:sz w:val="24"/>
        </w:rPr>
        <w:t xml:space="preserve"> </w:t>
      </w:r>
      <w:r w:rsidRPr="003201EE">
        <w:rPr>
          <w:sz w:val="24"/>
        </w:rPr>
        <w:t>proposed</w:t>
      </w:r>
      <w:r w:rsidR="00B031D0" w:rsidRPr="003201EE">
        <w:rPr>
          <w:sz w:val="24"/>
        </w:rPr>
        <w:t xml:space="preserve"> </w:t>
      </w:r>
      <w:r w:rsidRPr="003201EE">
        <w:rPr>
          <w:sz w:val="24"/>
        </w:rPr>
        <w:t>system</w:t>
      </w:r>
      <w:r w:rsidR="00B031D0" w:rsidRPr="003201EE">
        <w:rPr>
          <w:sz w:val="24"/>
        </w:rPr>
        <w:t xml:space="preserve"> </w:t>
      </w:r>
      <w:r w:rsidRPr="003201EE">
        <w:rPr>
          <w:sz w:val="24"/>
        </w:rPr>
        <w:t>is</w:t>
      </w:r>
      <w:r w:rsidR="00B031D0" w:rsidRPr="003201EE">
        <w:rPr>
          <w:sz w:val="24"/>
        </w:rPr>
        <w:t xml:space="preserve"> </w:t>
      </w:r>
      <w:r w:rsidRPr="003201EE">
        <w:rPr>
          <w:sz w:val="24"/>
        </w:rPr>
        <w:t>quiet</w:t>
      </w:r>
      <w:r w:rsidR="00B031D0" w:rsidRPr="003201EE">
        <w:rPr>
          <w:sz w:val="24"/>
        </w:rPr>
        <w:t xml:space="preserve"> </w:t>
      </w:r>
      <w:r w:rsidRPr="003201EE">
        <w:rPr>
          <w:sz w:val="24"/>
        </w:rPr>
        <w:t>secure</w:t>
      </w:r>
      <w:r w:rsidR="00B031D0" w:rsidRPr="003201EE">
        <w:rPr>
          <w:sz w:val="24"/>
        </w:rPr>
        <w:t xml:space="preserve"> </w:t>
      </w:r>
      <w:r w:rsidRPr="003201EE">
        <w:rPr>
          <w:sz w:val="24"/>
        </w:rPr>
        <w:t>as</w:t>
      </w:r>
      <w:r w:rsidR="00B031D0" w:rsidRPr="003201EE">
        <w:rPr>
          <w:sz w:val="24"/>
        </w:rPr>
        <w:t xml:space="preserve"> </w:t>
      </w:r>
      <w:r w:rsidRPr="003201EE">
        <w:rPr>
          <w:sz w:val="24"/>
        </w:rPr>
        <w:t>only</w:t>
      </w:r>
      <w:r w:rsidR="00B031D0" w:rsidRPr="003201EE">
        <w:rPr>
          <w:sz w:val="24"/>
        </w:rPr>
        <w:t xml:space="preserve"> </w:t>
      </w:r>
      <w:r w:rsidRPr="003201EE">
        <w:rPr>
          <w:sz w:val="24"/>
        </w:rPr>
        <w:t>admin</w:t>
      </w:r>
      <w:r w:rsidR="00B031D0" w:rsidRPr="003201EE">
        <w:rPr>
          <w:sz w:val="24"/>
        </w:rPr>
        <w:t xml:space="preserve"> </w:t>
      </w:r>
      <w:r w:rsidRPr="003201EE">
        <w:rPr>
          <w:sz w:val="24"/>
        </w:rPr>
        <w:t>is</w:t>
      </w:r>
      <w:r w:rsidR="00D84716" w:rsidRPr="003201EE">
        <w:rPr>
          <w:sz w:val="24"/>
        </w:rPr>
        <w:t xml:space="preserve"> </w:t>
      </w:r>
      <w:r w:rsidRPr="003201EE">
        <w:rPr>
          <w:sz w:val="24"/>
        </w:rPr>
        <w:t>allowed</w:t>
      </w:r>
      <w:r w:rsidR="00D84716" w:rsidRPr="003201EE">
        <w:rPr>
          <w:sz w:val="24"/>
        </w:rPr>
        <w:t xml:space="preserve"> </w:t>
      </w:r>
      <w:r w:rsidRPr="003201EE">
        <w:rPr>
          <w:sz w:val="24"/>
        </w:rPr>
        <w:t>make</w:t>
      </w:r>
      <w:r w:rsidR="00D84716" w:rsidRPr="003201EE">
        <w:rPr>
          <w:sz w:val="24"/>
        </w:rPr>
        <w:t xml:space="preserve"> </w:t>
      </w:r>
      <w:r w:rsidRPr="003201EE">
        <w:rPr>
          <w:sz w:val="24"/>
        </w:rPr>
        <w:t>any</w:t>
      </w:r>
      <w:r w:rsidR="00D84716" w:rsidRPr="003201EE">
        <w:rPr>
          <w:sz w:val="24"/>
        </w:rPr>
        <w:t xml:space="preserve"> </w:t>
      </w:r>
      <w:r w:rsidRPr="003201EE">
        <w:rPr>
          <w:sz w:val="24"/>
        </w:rPr>
        <w:t>entry</w:t>
      </w:r>
      <w:r w:rsidR="00D84716" w:rsidRPr="003201EE">
        <w:rPr>
          <w:sz w:val="24"/>
        </w:rPr>
        <w:t xml:space="preserve"> </w:t>
      </w:r>
      <w:r w:rsidRPr="003201EE">
        <w:rPr>
          <w:sz w:val="24"/>
        </w:rPr>
        <w:t>to</w:t>
      </w:r>
      <w:r w:rsidR="00D84716" w:rsidRPr="003201EE">
        <w:rPr>
          <w:sz w:val="24"/>
        </w:rPr>
        <w:t xml:space="preserve"> </w:t>
      </w:r>
      <w:r w:rsidRPr="003201EE">
        <w:rPr>
          <w:sz w:val="24"/>
        </w:rPr>
        <w:t>i</w:t>
      </w:r>
      <w:r w:rsidR="00D84716" w:rsidRPr="003201EE">
        <w:rPr>
          <w:sz w:val="24"/>
        </w:rPr>
        <w:t>t</w:t>
      </w:r>
    </w:p>
    <w:p w:rsidR="00D84716" w:rsidRPr="003201EE" w:rsidRDefault="00D84716" w:rsidP="003201EE">
      <w:pPr>
        <w:tabs>
          <w:tab w:val="left" w:pos="1741"/>
        </w:tabs>
        <w:spacing w:before="12"/>
        <w:rPr>
          <w:sz w:val="24"/>
        </w:rPr>
      </w:pPr>
    </w:p>
    <w:p w:rsidR="00D84716" w:rsidRPr="003201EE" w:rsidRDefault="00D84716" w:rsidP="003201EE">
      <w:pPr>
        <w:tabs>
          <w:tab w:val="left" w:pos="1741"/>
        </w:tabs>
        <w:spacing w:before="12"/>
        <w:rPr>
          <w:sz w:val="24"/>
        </w:rPr>
      </w:pPr>
    </w:p>
    <w:p w:rsidR="00D84716" w:rsidRPr="003201EE" w:rsidRDefault="00D84716" w:rsidP="003201EE">
      <w:pPr>
        <w:tabs>
          <w:tab w:val="left" w:pos="1741"/>
        </w:tabs>
        <w:spacing w:before="12"/>
        <w:rPr>
          <w:sz w:val="24"/>
        </w:rPr>
      </w:pPr>
    </w:p>
    <w:p w:rsidR="00D84716" w:rsidRPr="003201EE" w:rsidRDefault="00D84716" w:rsidP="003201EE">
      <w:pPr>
        <w:tabs>
          <w:tab w:val="left" w:pos="1741"/>
        </w:tabs>
        <w:spacing w:before="12"/>
        <w:rPr>
          <w:sz w:val="24"/>
        </w:rPr>
      </w:pPr>
    </w:p>
    <w:p w:rsidR="00D84716" w:rsidRPr="003201EE" w:rsidRDefault="00D84716" w:rsidP="003201EE">
      <w:pPr>
        <w:tabs>
          <w:tab w:val="left" w:pos="1741"/>
        </w:tabs>
        <w:spacing w:before="12"/>
        <w:rPr>
          <w:sz w:val="24"/>
        </w:rPr>
      </w:pPr>
    </w:p>
    <w:p w:rsidR="005434C7" w:rsidRDefault="005434C7" w:rsidP="003201EE">
      <w:pPr>
        <w:tabs>
          <w:tab w:val="left" w:pos="1741"/>
        </w:tabs>
        <w:spacing w:before="12"/>
        <w:rPr>
          <w:sz w:val="24"/>
        </w:rPr>
      </w:pPr>
    </w:p>
    <w:p w:rsidR="0031089A" w:rsidRDefault="0031089A">
      <w:pPr>
        <w:rPr>
          <w:sz w:val="24"/>
        </w:rPr>
      </w:pPr>
    </w:p>
    <w:p w:rsidR="0031089A" w:rsidRDefault="0031089A">
      <w:pPr>
        <w:rPr>
          <w:sz w:val="24"/>
        </w:rPr>
      </w:pPr>
    </w:p>
    <w:p w:rsidR="0031089A" w:rsidRDefault="0031089A">
      <w:pPr>
        <w:rPr>
          <w:sz w:val="24"/>
        </w:rPr>
      </w:pPr>
    </w:p>
    <w:p w:rsidR="0031089A" w:rsidRDefault="0031089A">
      <w:pPr>
        <w:rPr>
          <w:sz w:val="24"/>
        </w:rPr>
      </w:pPr>
    </w:p>
    <w:p w:rsidR="0031089A" w:rsidRDefault="0031089A">
      <w:pPr>
        <w:rPr>
          <w:sz w:val="24"/>
        </w:rPr>
      </w:pPr>
    </w:p>
    <w:p w:rsidR="0031089A" w:rsidRDefault="0031089A">
      <w:pPr>
        <w:rPr>
          <w:sz w:val="24"/>
        </w:rPr>
      </w:pPr>
    </w:p>
    <w:p w:rsidR="0031089A" w:rsidRDefault="0031089A">
      <w:pPr>
        <w:rPr>
          <w:sz w:val="24"/>
        </w:rPr>
      </w:pPr>
    </w:p>
    <w:p w:rsidR="0031089A" w:rsidRDefault="0031089A">
      <w:pPr>
        <w:rPr>
          <w:sz w:val="24"/>
        </w:rPr>
      </w:pPr>
    </w:p>
    <w:p w:rsidR="0031089A" w:rsidRDefault="0031089A">
      <w:pPr>
        <w:rPr>
          <w:sz w:val="24"/>
        </w:rPr>
      </w:pPr>
    </w:p>
    <w:p w:rsidR="0031089A" w:rsidRDefault="0031089A">
      <w:pPr>
        <w:rPr>
          <w:sz w:val="24"/>
        </w:rPr>
      </w:pPr>
    </w:p>
    <w:p w:rsidR="0031089A" w:rsidRDefault="0031089A">
      <w:pPr>
        <w:rPr>
          <w:sz w:val="24"/>
        </w:rPr>
      </w:pPr>
    </w:p>
    <w:p w:rsidR="0031089A" w:rsidRDefault="0031089A">
      <w:pPr>
        <w:rPr>
          <w:sz w:val="24"/>
        </w:rPr>
      </w:pPr>
    </w:p>
    <w:p w:rsidR="0031089A" w:rsidRDefault="0031089A">
      <w:pPr>
        <w:rPr>
          <w:sz w:val="24"/>
        </w:rPr>
      </w:pPr>
    </w:p>
    <w:p w:rsidR="0031089A" w:rsidRDefault="0031089A">
      <w:pPr>
        <w:rPr>
          <w:sz w:val="24"/>
        </w:rPr>
      </w:pPr>
    </w:p>
    <w:p w:rsidR="0031089A" w:rsidRDefault="0031089A">
      <w:pPr>
        <w:rPr>
          <w:sz w:val="24"/>
        </w:rPr>
      </w:pPr>
    </w:p>
    <w:p w:rsidR="0031089A" w:rsidRDefault="0031089A">
      <w:pPr>
        <w:rPr>
          <w:sz w:val="24"/>
        </w:rPr>
      </w:pPr>
    </w:p>
    <w:p w:rsidR="0031089A" w:rsidRDefault="0031089A">
      <w:pPr>
        <w:rPr>
          <w:sz w:val="24"/>
        </w:rPr>
      </w:pPr>
    </w:p>
    <w:p w:rsidR="0031089A" w:rsidRDefault="0031089A">
      <w:pPr>
        <w:rPr>
          <w:sz w:val="24"/>
        </w:rPr>
      </w:pPr>
    </w:p>
    <w:p w:rsidR="0031089A" w:rsidRDefault="0031089A">
      <w:pPr>
        <w:rPr>
          <w:sz w:val="24"/>
        </w:rPr>
      </w:pPr>
    </w:p>
    <w:p w:rsidR="0031089A" w:rsidRDefault="0031089A">
      <w:pPr>
        <w:rPr>
          <w:sz w:val="24"/>
        </w:rPr>
      </w:pPr>
    </w:p>
    <w:p w:rsidR="0031089A" w:rsidRDefault="0031089A">
      <w:pPr>
        <w:rPr>
          <w:sz w:val="24"/>
        </w:rPr>
        <w:sectPr w:rsidR="0031089A" w:rsidSect="008B0A27">
          <w:headerReference w:type="default" r:id="rId37"/>
          <w:footerReference w:type="default" r:id="rId38"/>
          <w:pgSz w:w="12240" w:h="15840"/>
          <w:pgMar w:top="1500" w:right="880" w:bottom="280" w:left="540" w:header="0" w:footer="720" w:gutter="0"/>
          <w:cols w:space="720"/>
          <w:titlePg/>
          <w:docGrid w:linePitch="299"/>
        </w:sectPr>
      </w:pPr>
    </w:p>
    <w:p w:rsidR="005434C7" w:rsidRDefault="005434C7">
      <w:pPr>
        <w:rPr>
          <w:sz w:val="24"/>
        </w:rPr>
      </w:pPr>
    </w:p>
    <w:p w:rsidR="005434C7" w:rsidRDefault="005434C7" w:rsidP="005434C7">
      <w:pPr>
        <w:tabs>
          <w:tab w:val="left" w:pos="1741"/>
        </w:tabs>
        <w:spacing w:before="12"/>
        <w:jc w:val="center"/>
        <w:rPr>
          <w:b/>
          <w:sz w:val="40"/>
        </w:rPr>
      </w:pPr>
    </w:p>
    <w:p w:rsidR="005434C7" w:rsidRDefault="005434C7" w:rsidP="005434C7">
      <w:pPr>
        <w:tabs>
          <w:tab w:val="left" w:pos="1741"/>
        </w:tabs>
        <w:spacing w:before="12"/>
        <w:jc w:val="center"/>
        <w:rPr>
          <w:b/>
          <w:sz w:val="40"/>
        </w:rPr>
      </w:pPr>
    </w:p>
    <w:p w:rsidR="005434C7" w:rsidRDefault="005434C7" w:rsidP="005434C7">
      <w:pPr>
        <w:tabs>
          <w:tab w:val="left" w:pos="1741"/>
        </w:tabs>
        <w:spacing w:before="12"/>
        <w:jc w:val="center"/>
        <w:rPr>
          <w:b/>
          <w:sz w:val="40"/>
        </w:rPr>
      </w:pPr>
    </w:p>
    <w:p w:rsidR="005434C7" w:rsidRDefault="005434C7" w:rsidP="005434C7">
      <w:pPr>
        <w:tabs>
          <w:tab w:val="left" w:pos="1741"/>
        </w:tabs>
        <w:spacing w:before="12"/>
        <w:jc w:val="center"/>
        <w:rPr>
          <w:b/>
          <w:sz w:val="40"/>
        </w:rPr>
      </w:pPr>
    </w:p>
    <w:p w:rsidR="005434C7" w:rsidRDefault="005434C7" w:rsidP="005434C7">
      <w:pPr>
        <w:tabs>
          <w:tab w:val="left" w:pos="1741"/>
        </w:tabs>
        <w:spacing w:before="12"/>
        <w:jc w:val="center"/>
        <w:rPr>
          <w:b/>
          <w:sz w:val="40"/>
        </w:rPr>
      </w:pPr>
    </w:p>
    <w:p w:rsidR="005434C7" w:rsidRDefault="005434C7" w:rsidP="005434C7">
      <w:pPr>
        <w:tabs>
          <w:tab w:val="left" w:pos="1741"/>
        </w:tabs>
        <w:spacing w:before="12"/>
        <w:jc w:val="center"/>
        <w:rPr>
          <w:b/>
          <w:sz w:val="40"/>
        </w:rPr>
      </w:pPr>
    </w:p>
    <w:p w:rsidR="005434C7" w:rsidRDefault="005434C7" w:rsidP="005434C7">
      <w:pPr>
        <w:tabs>
          <w:tab w:val="left" w:pos="1741"/>
        </w:tabs>
        <w:spacing w:before="12"/>
        <w:jc w:val="center"/>
        <w:rPr>
          <w:b/>
          <w:sz w:val="40"/>
        </w:rPr>
      </w:pPr>
    </w:p>
    <w:p w:rsidR="005434C7" w:rsidRDefault="005434C7" w:rsidP="005434C7">
      <w:pPr>
        <w:tabs>
          <w:tab w:val="left" w:pos="1741"/>
        </w:tabs>
        <w:spacing w:before="12"/>
        <w:jc w:val="center"/>
        <w:rPr>
          <w:b/>
          <w:sz w:val="40"/>
        </w:rPr>
      </w:pPr>
    </w:p>
    <w:p w:rsidR="005434C7" w:rsidRDefault="005434C7" w:rsidP="005434C7">
      <w:pPr>
        <w:tabs>
          <w:tab w:val="left" w:pos="1741"/>
        </w:tabs>
        <w:spacing w:before="12"/>
        <w:jc w:val="center"/>
        <w:rPr>
          <w:b/>
          <w:sz w:val="40"/>
        </w:rPr>
      </w:pPr>
    </w:p>
    <w:p w:rsidR="005434C7" w:rsidRDefault="005434C7" w:rsidP="005434C7">
      <w:pPr>
        <w:tabs>
          <w:tab w:val="left" w:pos="1741"/>
        </w:tabs>
        <w:spacing w:before="12"/>
        <w:jc w:val="center"/>
        <w:rPr>
          <w:b/>
          <w:sz w:val="40"/>
        </w:rPr>
      </w:pPr>
    </w:p>
    <w:p w:rsidR="005434C7" w:rsidRDefault="005434C7" w:rsidP="005434C7">
      <w:pPr>
        <w:tabs>
          <w:tab w:val="left" w:pos="1741"/>
        </w:tabs>
        <w:spacing w:before="12"/>
        <w:jc w:val="center"/>
        <w:rPr>
          <w:b/>
          <w:sz w:val="40"/>
        </w:rPr>
      </w:pPr>
      <w:r w:rsidRPr="005434C7">
        <w:rPr>
          <w:b/>
          <w:sz w:val="40"/>
        </w:rPr>
        <w:t>CHAPTER 4</w:t>
      </w:r>
    </w:p>
    <w:p w:rsidR="005434C7" w:rsidRPr="005434C7" w:rsidRDefault="005434C7" w:rsidP="005434C7">
      <w:pPr>
        <w:tabs>
          <w:tab w:val="left" w:pos="1741"/>
        </w:tabs>
        <w:spacing w:before="12"/>
        <w:jc w:val="center"/>
        <w:rPr>
          <w:b/>
          <w:sz w:val="40"/>
        </w:rPr>
      </w:pPr>
    </w:p>
    <w:p w:rsidR="00D84716" w:rsidRPr="005434C7" w:rsidRDefault="005434C7" w:rsidP="005434C7">
      <w:pPr>
        <w:tabs>
          <w:tab w:val="left" w:pos="1741"/>
        </w:tabs>
        <w:spacing w:before="12"/>
        <w:jc w:val="center"/>
        <w:rPr>
          <w:b/>
          <w:sz w:val="44"/>
        </w:rPr>
      </w:pPr>
      <w:r w:rsidRPr="005434C7">
        <w:rPr>
          <w:b/>
          <w:sz w:val="40"/>
        </w:rPr>
        <w:t>SYSTEM DESIGN</w:t>
      </w:r>
    </w:p>
    <w:p w:rsidR="00D84716" w:rsidRPr="003201EE" w:rsidRDefault="00D84716" w:rsidP="003201EE">
      <w:pPr>
        <w:tabs>
          <w:tab w:val="left" w:pos="1741"/>
        </w:tabs>
        <w:spacing w:before="12"/>
        <w:rPr>
          <w:sz w:val="24"/>
        </w:rPr>
      </w:pPr>
    </w:p>
    <w:p w:rsidR="00D84716" w:rsidRPr="003201EE" w:rsidRDefault="00D84716" w:rsidP="003201EE">
      <w:pPr>
        <w:tabs>
          <w:tab w:val="left" w:pos="1741"/>
        </w:tabs>
        <w:spacing w:before="12"/>
        <w:rPr>
          <w:sz w:val="24"/>
        </w:rPr>
      </w:pPr>
    </w:p>
    <w:p w:rsidR="00D84716" w:rsidRPr="003201EE" w:rsidRDefault="00D84716" w:rsidP="003201EE">
      <w:pPr>
        <w:tabs>
          <w:tab w:val="left" w:pos="1741"/>
        </w:tabs>
        <w:spacing w:before="12"/>
        <w:rPr>
          <w:sz w:val="24"/>
        </w:rPr>
      </w:pPr>
    </w:p>
    <w:p w:rsidR="00D84716" w:rsidRPr="003201EE" w:rsidRDefault="00D84716" w:rsidP="003201EE">
      <w:pPr>
        <w:tabs>
          <w:tab w:val="left" w:pos="1741"/>
        </w:tabs>
        <w:spacing w:before="12"/>
        <w:rPr>
          <w:sz w:val="24"/>
        </w:rPr>
      </w:pPr>
    </w:p>
    <w:p w:rsidR="00D84716" w:rsidRPr="003201EE" w:rsidRDefault="00D84716" w:rsidP="003201EE">
      <w:pPr>
        <w:tabs>
          <w:tab w:val="left" w:pos="1741"/>
        </w:tabs>
        <w:spacing w:before="12"/>
        <w:rPr>
          <w:sz w:val="24"/>
        </w:rPr>
      </w:pPr>
    </w:p>
    <w:p w:rsidR="00D84716" w:rsidRPr="003201EE" w:rsidRDefault="00D84716" w:rsidP="003201EE">
      <w:pPr>
        <w:tabs>
          <w:tab w:val="left" w:pos="1741"/>
        </w:tabs>
        <w:spacing w:before="12"/>
        <w:rPr>
          <w:sz w:val="24"/>
        </w:rPr>
      </w:pPr>
    </w:p>
    <w:p w:rsidR="00D84716" w:rsidRPr="003201EE" w:rsidRDefault="00D84716" w:rsidP="003201EE">
      <w:pPr>
        <w:tabs>
          <w:tab w:val="left" w:pos="1741"/>
        </w:tabs>
        <w:spacing w:before="12"/>
        <w:rPr>
          <w:sz w:val="24"/>
        </w:rPr>
      </w:pPr>
    </w:p>
    <w:p w:rsidR="00D84716" w:rsidRPr="003201EE" w:rsidRDefault="00D84716" w:rsidP="003201EE">
      <w:pPr>
        <w:tabs>
          <w:tab w:val="left" w:pos="1741"/>
        </w:tabs>
        <w:spacing w:before="12"/>
        <w:rPr>
          <w:sz w:val="24"/>
        </w:rPr>
      </w:pPr>
    </w:p>
    <w:p w:rsidR="00D84716" w:rsidRPr="003201EE" w:rsidRDefault="00D84716" w:rsidP="003201EE">
      <w:pPr>
        <w:tabs>
          <w:tab w:val="left" w:pos="1741"/>
        </w:tabs>
        <w:spacing w:before="12"/>
        <w:rPr>
          <w:sz w:val="24"/>
        </w:rPr>
      </w:pPr>
    </w:p>
    <w:p w:rsidR="00D84716" w:rsidRPr="003201EE" w:rsidRDefault="00D84716" w:rsidP="003201EE">
      <w:pPr>
        <w:tabs>
          <w:tab w:val="left" w:pos="1741"/>
        </w:tabs>
        <w:spacing w:before="12"/>
        <w:rPr>
          <w:sz w:val="24"/>
        </w:rPr>
      </w:pPr>
    </w:p>
    <w:p w:rsidR="00D84716" w:rsidRPr="003201EE" w:rsidRDefault="00D84716" w:rsidP="003201EE">
      <w:pPr>
        <w:tabs>
          <w:tab w:val="left" w:pos="1741"/>
        </w:tabs>
        <w:spacing w:before="12"/>
        <w:rPr>
          <w:sz w:val="24"/>
        </w:rPr>
      </w:pPr>
    </w:p>
    <w:p w:rsidR="00D84716" w:rsidRPr="003201EE" w:rsidRDefault="00D84716" w:rsidP="003201EE">
      <w:pPr>
        <w:tabs>
          <w:tab w:val="left" w:pos="1741"/>
        </w:tabs>
        <w:spacing w:before="12"/>
        <w:rPr>
          <w:sz w:val="24"/>
        </w:rPr>
      </w:pPr>
    </w:p>
    <w:p w:rsidR="00D84716" w:rsidRPr="003201EE" w:rsidRDefault="00D84716" w:rsidP="003201EE">
      <w:pPr>
        <w:tabs>
          <w:tab w:val="left" w:pos="1741"/>
        </w:tabs>
        <w:spacing w:before="12"/>
        <w:rPr>
          <w:sz w:val="24"/>
        </w:rPr>
      </w:pPr>
    </w:p>
    <w:p w:rsidR="00D84716" w:rsidRPr="003201EE" w:rsidRDefault="00D84716" w:rsidP="003201EE">
      <w:pPr>
        <w:tabs>
          <w:tab w:val="left" w:pos="1741"/>
        </w:tabs>
        <w:spacing w:before="12"/>
        <w:rPr>
          <w:sz w:val="24"/>
        </w:rPr>
      </w:pPr>
    </w:p>
    <w:p w:rsidR="00D84716" w:rsidRPr="003201EE" w:rsidRDefault="00D84716" w:rsidP="003201EE">
      <w:pPr>
        <w:tabs>
          <w:tab w:val="left" w:pos="1741"/>
        </w:tabs>
        <w:spacing w:before="12"/>
        <w:rPr>
          <w:sz w:val="24"/>
        </w:rPr>
      </w:pPr>
    </w:p>
    <w:p w:rsidR="00D84716" w:rsidRPr="003201EE" w:rsidRDefault="00D84716" w:rsidP="003201EE">
      <w:pPr>
        <w:tabs>
          <w:tab w:val="left" w:pos="1741"/>
        </w:tabs>
        <w:spacing w:before="12"/>
        <w:rPr>
          <w:sz w:val="24"/>
        </w:rPr>
      </w:pPr>
    </w:p>
    <w:p w:rsidR="00D84716" w:rsidRPr="003201EE" w:rsidRDefault="00D84716" w:rsidP="003201EE">
      <w:pPr>
        <w:tabs>
          <w:tab w:val="left" w:pos="1741"/>
        </w:tabs>
        <w:spacing w:before="12"/>
        <w:rPr>
          <w:sz w:val="24"/>
        </w:rPr>
      </w:pPr>
    </w:p>
    <w:p w:rsidR="00D84716" w:rsidRPr="003201EE" w:rsidRDefault="00D84716" w:rsidP="003201EE">
      <w:pPr>
        <w:tabs>
          <w:tab w:val="left" w:pos="1741"/>
        </w:tabs>
        <w:spacing w:before="12"/>
        <w:rPr>
          <w:sz w:val="24"/>
        </w:rPr>
      </w:pPr>
    </w:p>
    <w:p w:rsidR="00D84716" w:rsidRPr="003201EE" w:rsidRDefault="00D84716" w:rsidP="003201EE">
      <w:pPr>
        <w:tabs>
          <w:tab w:val="left" w:pos="1741"/>
        </w:tabs>
        <w:spacing w:before="12"/>
        <w:rPr>
          <w:sz w:val="24"/>
        </w:rPr>
      </w:pPr>
    </w:p>
    <w:p w:rsidR="00D84716" w:rsidRPr="003201EE" w:rsidRDefault="00D84716" w:rsidP="003201EE">
      <w:pPr>
        <w:tabs>
          <w:tab w:val="left" w:pos="1741"/>
        </w:tabs>
        <w:spacing w:before="12"/>
        <w:rPr>
          <w:sz w:val="24"/>
        </w:rPr>
      </w:pPr>
    </w:p>
    <w:p w:rsidR="00D84716" w:rsidRPr="003201EE" w:rsidRDefault="00D84716" w:rsidP="003201EE">
      <w:pPr>
        <w:tabs>
          <w:tab w:val="left" w:pos="1741"/>
        </w:tabs>
        <w:spacing w:before="12"/>
        <w:rPr>
          <w:sz w:val="24"/>
        </w:rPr>
      </w:pPr>
    </w:p>
    <w:p w:rsidR="00D84716" w:rsidRPr="003201EE" w:rsidRDefault="00D84716" w:rsidP="003201EE">
      <w:pPr>
        <w:tabs>
          <w:tab w:val="left" w:pos="1741"/>
        </w:tabs>
        <w:spacing w:before="12"/>
        <w:rPr>
          <w:sz w:val="24"/>
        </w:rPr>
      </w:pPr>
    </w:p>
    <w:p w:rsidR="00D84716" w:rsidRPr="003201EE" w:rsidRDefault="00D84716" w:rsidP="003201EE">
      <w:pPr>
        <w:tabs>
          <w:tab w:val="left" w:pos="1741"/>
        </w:tabs>
        <w:spacing w:before="12"/>
        <w:rPr>
          <w:sz w:val="24"/>
        </w:rPr>
        <w:sectPr w:rsidR="00D84716" w:rsidRPr="003201EE" w:rsidSect="008B0A27">
          <w:pgSz w:w="12240" w:h="15840"/>
          <w:pgMar w:top="1500" w:right="880" w:bottom="280" w:left="540" w:header="0" w:footer="720" w:gutter="0"/>
          <w:cols w:space="720"/>
          <w:titlePg/>
          <w:docGrid w:linePitch="299"/>
        </w:sectPr>
      </w:pPr>
    </w:p>
    <w:p w:rsidR="00023240" w:rsidRPr="003201EE" w:rsidRDefault="00023240" w:rsidP="003201EE">
      <w:pPr>
        <w:pStyle w:val="BodyText"/>
      </w:pPr>
    </w:p>
    <w:p w:rsidR="00023240" w:rsidRPr="003201EE" w:rsidRDefault="00023240" w:rsidP="003201EE">
      <w:pPr>
        <w:pStyle w:val="BodyText"/>
        <w:spacing w:before="9"/>
        <w:rPr>
          <w:sz w:val="32"/>
        </w:rPr>
      </w:pPr>
    </w:p>
    <w:p w:rsidR="00023240" w:rsidRPr="003201EE" w:rsidRDefault="00023240" w:rsidP="003201EE">
      <w:pPr>
        <w:pStyle w:val="Heading1"/>
        <w:ind w:left="0"/>
        <w:jc w:val="left"/>
        <w:rPr>
          <w:b w:val="0"/>
        </w:rPr>
      </w:pPr>
    </w:p>
    <w:p w:rsidR="00D84716" w:rsidRPr="003201EE" w:rsidRDefault="00D84716" w:rsidP="003201EE">
      <w:pPr>
        <w:pStyle w:val="Heading1"/>
        <w:ind w:left="0"/>
        <w:jc w:val="left"/>
      </w:pPr>
      <w:r w:rsidRPr="003201EE">
        <w:lastRenderedPageBreak/>
        <w:t>SYSTEM DESIGN</w:t>
      </w:r>
    </w:p>
    <w:p w:rsidR="00023240" w:rsidRPr="003201EE" w:rsidRDefault="00023240" w:rsidP="003201EE"/>
    <w:p w:rsidR="00D84716" w:rsidRPr="003201EE" w:rsidRDefault="00D84716" w:rsidP="003201EE"/>
    <w:p w:rsidR="00D84716" w:rsidRPr="003201EE" w:rsidRDefault="00D84716" w:rsidP="003201EE">
      <w:pPr>
        <w:ind w:left="162"/>
        <w:rPr>
          <w:b/>
        </w:rPr>
      </w:pPr>
      <w:r w:rsidRPr="003201EE">
        <w:rPr>
          <w:b/>
        </w:rPr>
        <w:t>GENERAL MODEL</w:t>
      </w:r>
    </w:p>
    <w:p w:rsidR="00D84716" w:rsidRPr="003201EE" w:rsidRDefault="00D84716" w:rsidP="003201EE">
      <w:pPr>
        <w:sectPr w:rsidR="00D84716" w:rsidRPr="003201EE" w:rsidSect="008B0A27">
          <w:headerReference w:type="default" r:id="rId39"/>
          <w:footerReference w:type="default" r:id="rId40"/>
          <w:pgSz w:w="12240" w:h="15840"/>
          <w:pgMar w:top="1500" w:right="880" w:bottom="280" w:left="540" w:header="0" w:footer="720" w:gutter="0"/>
          <w:cols w:num="2" w:space="720" w:equalWidth="0">
            <w:col w:w="2354" w:space="1622"/>
            <w:col w:w="6844"/>
          </w:cols>
          <w:titlePg/>
          <w:docGrid w:linePitch="299"/>
        </w:sectPr>
      </w:pPr>
    </w:p>
    <w:p w:rsidR="00023240" w:rsidRPr="003201EE" w:rsidRDefault="00023240" w:rsidP="003201EE">
      <w:pPr>
        <w:pStyle w:val="BodyText"/>
        <w:rPr>
          <w:b/>
          <w:sz w:val="12"/>
        </w:rPr>
      </w:pPr>
    </w:p>
    <w:p w:rsidR="00023240" w:rsidRPr="003201EE" w:rsidRDefault="00E24EA7" w:rsidP="003201EE">
      <w:pPr>
        <w:pStyle w:val="BodyText"/>
        <w:spacing w:before="90" w:line="350" w:lineRule="auto"/>
        <w:ind w:left="881" w:right="421"/>
      </w:pPr>
      <w:r w:rsidRPr="003201EE">
        <w:t>General</w:t>
      </w:r>
      <w:r w:rsidR="00D84716" w:rsidRPr="003201EE">
        <w:t xml:space="preserve"> </w:t>
      </w:r>
      <w:r w:rsidRPr="003201EE">
        <w:t>model of online accommodation is shown in fig in which administrator and staff at remote</w:t>
      </w:r>
      <w:r w:rsidR="00D84716" w:rsidRPr="003201EE">
        <w:t xml:space="preserve"> </w:t>
      </w:r>
      <w:r w:rsidRPr="003201EE">
        <w:t>Server can send</w:t>
      </w:r>
      <w:r w:rsidR="00D84716" w:rsidRPr="003201EE">
        <w:t xml:space="preserve"> </w:t>
      </w:r>
      <w:r w:rsidRPr="003201EE">
        <w:t>request</w:t>
      </w:r>
      <w:r w:rsidR="00D84716" w:rsidRPr="003201EE">
        <w:t xml:space="preserve"> </w:t>
      </w:r>
      <w:r w:rsidRPr="003201EE">
        <w:t>to</w:t>
      </w:r>
      <w:r w:rsidR="00D84716" w:rsidRPr="003201EE">
        <w:t xml:space="preserve"> </w:t>
      </w:r>
      <w:r w:rsidRPr="003201EE">
        <w:t>client system</w:t>
      </w:r>
      <w:r w:rsidR="00D84716" w:rsidRPr="003201EE">
        <w:t xml:space="preserve"> </w:t>
      </w:r>
      <w:r w:rsidRPr="003201EE">
        <w:t>to capture their</w:t>
      </w:r>
      <w:r w:rsidR="00D84716" w:rsidRPr="003201EE">
        <w:t xml:space="preserve"> </w:t>
      </w:r>
      <w:r w:rsidRPr="003201EE">
        <w:t>desktop.</w:t>
      </w:r>
    </w:p>
    <w:p w:rsidR="00023240" w:rsidRPr="003201EE" w:rsidRDefault="008D60CD" w:rsidP="003201EE">
      <w:pPr>
        <w:pStyle w:val="BodyText"/>
        <w:spacing w:before="10"/>
        <w:rPr>
          <w:sz w:val="10"/>
        </w:rPr>
      </w:pPr>
      <w:r w:rsidRPr="008D60CD">
        <w:rPr>
          <w:noProof/>
        </w:rPr>
        <w:pict>
          <v:group id="_x0000_s1158" style="position:absolute;margin-left:53pt;margin-top:8.25pt;width:355.45pt;height:146.8pt;z-index:251657728;mso-wrap-distance-left:0;mso-wrap-distance-right:0;mso-position-horizontal-relative:page" coordorigin="1060,3720" coordsize="7109,2936">
            <v:line id="" o:spid="_x0000_s1028" style="position:absolute" from="1060,5492" to="8169,5494" strokeweight="0">
              <v:fill color2="black" angle="180"/>
            </v:line>
            <v:line id="" o:spid="_x0000_s1029" style="position:absolute" from="1862,4561" to="1880,5383" strokeweight=".1pt">
              <v:fill color2="black" angle="180"/>
            </v:line>
            <v:shape id="" o:spid="_x0000_s1030" style="position:absolute;left:1820;top:5373;width:119;height:120" coordsize="119,120" path="m119,l,2,62,120,119,xe" fillcolor="black" stroked="f">
              <v:fill color2="black" angle="180"/>
            </v:shape>
            <v:line id="" o:spid="_x0000_s1031" style="position:absolute" from="6597,4486" to="6615,5326" strokeweight=".1pt">
              <v:fill color2="black" angle="180"/>
            </v:line>
            <v:shape id="" o:spid="_x0000_s1032" style="position:absolute;left:6555;top:5316;width:119;height:120" coordsize="119,120" path="m119,l,2,62,120,119,xe" fillcolor="black" stroked="f">
              <v:fill color2="black" angle="180"/>
            </v:shape>
            <v:line id="" o:spid="_x0000_s1033" style="position:absolute;rotation:360;flip:y" from="4548,6175" to="4556,5602" strokeweight=".1pt">
              <v:fill color2="black" angle="180"/>
            </v:line>
            <v:shape id="" o:spid="_x0000_s1034" style="position:absolute;left:4497;top:5490;width:119;height:120" coordsize="119,120" path="m61,l,118r119,2l61,xe" fillcolor="black" stroked="f">
              <v:fill color2="black" angle="180"/>
            </v:shape>
            <v:shape id="" o:spid="_x0000_s1035" type="#_x0000_m1166" style="position:absolute;left:2833;top:6176;width:3718;height:478" filled="f" strokeweight=".1pt" o:insetmode="custom">
              <v:textbox style="mso-next-textbox:#" inset="0,0,0,0">
                <w:txbxContent>
                  <w:p w:rsidR="00B948A9" w:rsidRDefault="00B948A9">
                    <w:pPr>
                      <w:spacing w:before="72"/>
                      <w:ind w:left="1419" w:right="1416"/>
                      <w:jc w:val="center"/>
                      <w:rPr>
                        <w:sz w:val="24"/>
                      </w:rPr>
                    </w:pPr>
                    <w:r>
                      <w:rPr>
                        <w:sz w:val="24"/>
                      </w:rPr>
                      <w:t>Network</w:t>
                    </w:r>
                  </w:p>
                </w:txbxContent>
              </v:textbox>
            </v:shape>
            <v:shape id="" o:spid="_x0000_s1036" type="#_x0000_m1166" style="position:absolute;left:1061;top:3794;width:1984;height:766" filled="f" strokeweight=".1pt" o:insetmode="custom">
              <v:textbox style="mso-next-textbox:#" inset="0,0,0,0">
                <w:txbxContent>
                  <w:p w:rsidR="00B948A9" w:rsidRDefault="00B948A9">
                    <w:pPr>
                      <w:spacing w:before="72"/>
                      <w:ind w:left="585"/>
                      <w:rPr>
                        <w:sz w:val="24"/>
                      </w:rPr>
                    </w:pPr>
                    <w:r>
                      <w:rPr>
                        <w:sz w:val="24"/>
                      </w:rPr>
                      <w:t>ADMIN</w:t>
                    </w:r>
                  </w:p>
                </w:txbxContent>
              </v:textbox>
            </v:shape>
            <v:shape id="" o:spid="_x0000_s1037" type="#_x0000_m1166" style="position:absolute;left:5659;top:3720;width:1982;height:766" filled="f" strokeweight=".1pt" o:insetmode="custom">
              <v:textbox style="mso-next-textbox:#" inset="0,0,0,0">
                <w:txbxContent>
                  <w:p w:rsidR="00B948A9" w:rsidRDefault="00B948A9">
                    <w:pPr>
                      <w:spacing w:before="72"/>
                      <w:ind w:left="482"/>
                      <w:rPr>
                        <w:sz w:val="24"/>
                      </w:rPr>
                    </w:pPr>
                    <w:r>
                      <w:rPr>
                        <w:sz w:val="24"/>
                      </w:rPr>
                      <w:t>PG Owner</w:t>
                    </w:r>
                  </w:p>
                </w:txbxContent>
              </v:textbox>
            </v:shape>
            <w10:wrap type="topAndBottom" anchorx="page"/>
          </v:group>
        </w:pict>
      </w:r>
    </w:p>
    <w:p w:rsidR="00023240" w:rsidRPr="003201EE" w:rsidRDefault="00023240" w:rsidP="003201EE">
      <w:pPr>
        <w:pStyle w:val="BodyText"/>
        <w:rPr>
          <w:sz w:val="20"/>
        </w:rPr>
      </w:pPr>
    </w:p>
    <w:p w:rsidR="00023240" w:rsidRPr="003201EE" w:rsidRDefault="00023240" w:rsidP="003201EE">
      <w:pPr>
        <w:pStyle w:val="BodyText"/>
        <w:rPr>
          <w:sz w:val="20"/>
        </w:rPr>
      </w:pPr>
    </w:p>
    <w:p w:rsidR="00023240" w:rsidRPr="003201EE" w:rsidRDefault="00023240" w:rsidP="003201EE">
      <w:pPr>
        <w:pStyle w:val="BodyText"/>
        <w:rPr>
          <w:sz w:val="20"/>
        </w:rPr>
      </w:pPr>
    </w:p>
    <w:p w:rsidR="00023240" w:rsidRPr="003201EE" w:rsidRDefault="00023240" w:rsidP="003201EE">
      <w:pPr>
        <w:pStyle w:val="BodyText"/>
        <w:rPr>
          <w:sz w:val="20"/>
        </w:rPr>
      </w:pPr>
    </w:p>
    <w:p w:rsidR="00023240" w:rsidRPr="003201EE" w:rsidRDefault="00023240" w:rsidP="003201EE">
      <w:pPr>
        <w:pStyle w:val="BodyText"/>
        <w:rPr>
          <w:sz w:val="20"/>
        </w:rPr>
      </w:pPr>
    </w:p>
    <w:p w:rsidR="00023240" w:rsidRPr="003201EE" w:rsidRDefault="008D60CD" w:rsidP="003201EE">
      <w:pPr>
        <w:pStyle w:val="BodyText"/>
        <w:spacing w:before="10"/>
        <w:rPr>
          <w:sz w:val="16"/>
        </w:rPr>
      </w:pPr>
      <w:r w:rsidRPr="008D60CD">
        <w:rPr>
          <w:noProof/>
        </w:rPr>
        <w:pict>
          <v:shape id="Textbox2" o:spid="_x0000_s1038" type="#_x0000_m1166" style="position:absolute;margin-left:143.95pt;margin-top:11.7pt;width:167.5pt;height:47pt;z-index:251658752;mso-wrap-style:square;mso-wrap-distance-left:0;mso-wrap-distance-top:0;mso-wrap-distance-right:0;mso-wrap-distance-bottom:0;mso-position-horizontal-relative:page" filled="f" strokeweight=".1pt" o:insetmode="custom">
            <v:textbox style="mso-next-textbox:#Textbox2" inset="0,0,0,0">
              <w:txbxContent>
                <w:p w:rsidR="00B948A9" w:rsidRDefault="00B948A9">
                  <w:pPr>
                    <w:spacing w:before="71"/>
                    <w:ind w:left="1154" w:right="1150"/>
                    <w:jc w:val="center"/>
                    <w:rPr>
                      <w:sz w:val="44"/>
                    </w:rPr>
                  </w:pPr>
                  <w:r>
                    <w:rPr>
                      <w:sz w:val="44"/>
                    </w:rPr>
                    <w:t>Users</w:t>
                  </w:r>
                </w:p>
              </w:txbxContent>
            </v:textbox>
            <w10:wrap type="topAndBottom" anchorx="page"/>
          </v:shape>
        </w:pict>
      </w:r>
    </w:p>
    <w:p w:rsidR="00023240" w:rsidRPr="003201EE" w:rsidRDefault="00023240" w:rsidP="003201EE">
      <w:pPr>
        <w:pStyle w:val="BodyText"/>
        <w:spacing w:before="3"/>
        <w:rPr>
          <w:sz w:val="22"/>
        </w:rPr>
      </w:pPr>
    </w:p>
    <w:p w:rsidR="00023240" w:rsidRPr="003201EE" w:rsidRDefault="00023240" w:rsidP="003201EE">
      <w:pPr>
        <w:sectPr w:rsidR="00023240" w:rsidRPr="003201EE" w:rsidSect="008B0A27">
          <w:type w:val="continuous"/>
          <w:pgSz w:w="12240" w:h="15840"/>
          <w:pgMar w:top="1500" w:right="880" w:bottom="280" w:left="540" w:header="720" w:footer="720" w:gutter="0"/>
          <w:cols w:space="720"/>
        </w:sectPr>
      </w:pPr>
    </w:p>
    <w:p w:rsidR="00023240" w:rsidRPr="003201EE" w:rsidRDefault="008D60CD" w:rsidP="003201EE">
      <w:pPr>
        <w:pStyle w:val="Heading4"/>
        <w:spacing w:before="91"/>
        <w:rPr>
          <w:rFonts w:ascii="Arial" w:hAnsi="Arial"/>
        </w:rPr>
      </w:pPr>
      <w:r w:rsidRPr="008D60CD">
        <w:rPr>
          <w:noProof/>
        </w:rPr>
        <w:lastRenderedPageBreak/>
        <w:pict>
          <v:group id="_x0000_s1157" style="position:absolute;left:0;text-align:left;margin-left:224.9pt;margin-top:-132.55pt;width:6pt;height:70.65pt;z-index:251665920;mso-position-horizontal-relative:page" coordorigin="4498,6617" coordsize="120,1413">
            <v:line id="" o:spid="_x0000_s1039" style="position:absolute;rotation:360;flip:y" from="4557,7919" to="4559,6728" strokeweight=".1pt">
              <v:fill color2="black" angle="180"/>
            </v:line>
            <w10:wrap anchorx="page"/>
          </v:group>
        </w:pict>
      </w:r>
      <w:r w:rsidR="00E24EA7" w:rsidRPr="003201EE">
        <w:rPr>
          <w:rFonts w:ascii="Arial" w:hAnsi="Arial"/>
        </w:rPr>
        <w:t>DFD</w:t>
      </w:r>
    </w:p>
    <w:p w:rsidR="00D84716" w:rsidRPr="003201EE" w:rsidRDefault="00E24EA7" w:rsidP="003201EE">
      <w:pPr>
        <w:spacing w:line="353" w:lineRule="auto"/>
        <w:ind w:left="104" w:right="399"/>
      </w:pPr>
      <w:r w:rsidRPr="003201EE">
        <w:br w:type="column"/>
      </w:r>
    </w:p>
    <w:p w:rsidR="00D84716" w:rsidRPr="003201EE" w:rsidRDefault="00D84716" w:rsidP="003201EE">
      <w:pPr>
        <w:spacing w:line="353" w:lineRule="auto"/>
        <w:ind w:left="104" w:right="399"/>
      </w:pPr>
    </w:p>
    <w:p w:rsidR="00D84716" w:rsidRPr="003201EE" w:rsidRDefault="00D84716" w:rsidP="003201EE">
      <w:pPr>
        <w:spacing w:line="353" w:lineRule="auto"/>
        <w:ind w:left="104" w:right="399"/>
      </w:pPr>
    </w:p>
    <w:p w:rsidR="00023240" w:rsidRPr="003201EE" w:rsidRDefault="00E24EA7" w:rsidP="003201EE">
      <w:pPr>
        <w:spacing w:line="353" w:lineRule="auto"/>
        <w:ind w:left="104" w:right="399"/>
        <w:rPr>
          <w:rFonts w:ascii="Arial MT" w:hAnsi="Arial MT"/>
        </w:rPr>
        <w:sectPr w:rsidR="00023240" w:rsidRPr="003201EE" w:rsidSect="008B0A27">
          <w:type w:val="continuous"/>
          <w:pgSz w:w="12240" w:h="15840"/>
          <w:pgMar w:top="1500" w:right="880" w:bottom="280" w:left="540" w:header="720" w:footer="720" w:gutter="0"/>
          <w:cols w:num="2" w:space="720" w:equalWidth="0">
            <w:col w:w="738" w:space="39"/>
            <w:col w:w="10043"/>
          </w:cols>
        </w:sectPr>
      </w:pPr>
      <w:r w:rsidRPr="003201EE">
        <w:rPr>
          <w:rFonts w:ascii="Arial MT" w:hAnsi="Arial MT"/>
        </w:rPr>
        <w:t>The</w:t>
      </w:r>
      <w:r w:rsidR="00D84716" w:rsidRPr="003201EE">
        <w:rPr>
          <w:rFonts w:ascii="Arial MT" w:hAnsi="Arial MT"/>
        </w:rPr>
        <w:t xml:space="preserve"> </w:t>
      </w:r>
      <w:r w:rsidRPr="003201EE">
        <w:rPr>
          <w:rFonts w:ascii="Arial MT" w:hAnsi="Arial MT"/>
        </w:rPr>
        <w:t>system</w:t>
      </w:r>
      <w:r w:rsidR="00D84716" w:rsidRPr="003201EE">
        <w:rPr>
          <w:rFonts w:ascii="Arial MT" w:hAnsi="Arial MT"/>
        </w:rPr>
        <w:t xml:space="preserve"> </w:t>
      </w:r>
      <w:r w:rsidRPr="003201EE">
        <w:rPr>
          <w:rFonts w:ascii="Arial MT" w:hAnsi="Arial MT"/>
        </w:rPr>
        <w:t>is</w:t>
      </w:r>
      <w:r w:rsidR="00D84716" w:rsidRPr="003201EE">
        <w:rPr>
          <w:rFonts w:ascii="Arial MT" w:hAnsi="Arial MT"/>
        </w:rPr>
        <w:t xml:space="preserve"> </w:t>
      </w:r>
      <w:r w:rsidRPr="003201EE">
        <w:rPr>
          <w:rFonts w:ascii="Arial MT" w:hAnsi="Arial MT"/>
        </w:rPr>
        <w:t>divided</w:t>
      </w:r>
      <w:r w:rsidR="00D84716" w:rsidRPr="003201EE">
        <w:rPr>
          <w:rFonts w:ascii="Arial MT" w:hAnsi="Arial MT"/>
        </w:rPr>
        <w:t xml:space="preserve"> </w:t>
      </w:r>
      <w:r w:rsidRPr="003201EE">
        <w:rPr>
          <w:rFonts w:ascii="Arial MT" w:hAnsi="Arial MT"/>
        </w:rPr>
        <w:t>into</w:t>
      </w:r>
      <w:r w:rsidR="00D84716" w:rsidRPr="003201EE">
        <w:rPr>
          <w:rFonts w:ascii="Arial MT" w:hAnsi="Arial MT"/>
        </w:rPr>
        <w:t xml:space="preserve"> </w:t>
      </w:r>
      <w:r w:rsidRPr="003201EE">
        <w:rPr>
          <w:rFonts w:ascii="Arial MT" w:hAnsi="Arial MT"/>
        </w:rPr>
        <w:t>various</w:t>
      </w:r>
      <w:r w:rsidR="00D84716" w:rsidRPr="003201EE">
        <w:rPr>
          <w:rFonts w:ascii="Arial MT" w:hAnsi="Arial MT"/>
        </w:rPr>
        <w:t xml:space="preserve"> </w:t>
      </w:r>
      <w:r w:rsidRPr="003201EE">
        <w:rPr>
          <w:rFonts w:ascii="Arial MT" w:hAnsi="Arial MT"/>
        </w:rPr>
        <w:t>modules,</w:t>
      </w:r>
      <w:r w:rsidR="00D84716" w:rsidRPr="003201EE">
        <w:rPr>
          <w:rFonts w:ascii="Arial MT" w:hAnsi="Arial MT"/>
        </w:rPr>
        <w:t xml:space="preserve"> </w:t>
      </w:r>
      <w:r w:rsidRPr="003201EE">
        <w:rPr>
          <w:rFonts w:ascii="Arial MT" w:hAnsi="Arial MT"/>
        </w:rPr>
        <w:t>each</w:t>
      </w:r>
      <w:r w:rsidR="00D84716" w:rsidRPr="003201EE">
        <w:rPr>
          <w:rFonts w:ascii="Arial MT" w:hAnsi="Arial MT"/>
        </w:rPr>
        <w:t xml:space="preserve"> </w:t>
      </w:r>
      <w:r w:rsidRPr="003201EE">
        <w:rPr>
          <w:rFonts w:ascii="Arial MT" w:hAnsi="Arial MT"/>
        </w:rPr>
        <w:t>module</w:t>
      </w:r>
      <w:r w:rsidR="00D84716" w:rsidRPr="003201EE">
        <w:rPr>
          <w:rFonts w:ascii="Arial MT" w:hAnsi="Arial MT"/>
        </w:rPr>
        <w:t xml:space="preserve"> </w:t>
      </w:r>
      <w:r w:rsidRPr="003201EE">
        <w:rPr>
          <w:rFonts w:ascii="Arial MT" w:hAnsi="Arial MT"/>
        </w:rPr>
        <w:t>are</w:t>
      </w:r>
      <w:r w:rsidR="00D84716" w:rsidRPr="003201EE">
        <w:rPr>
          <w:rFonts w:ascii="Arial MT" w:hAnsi="Arial MT"/>
        </w:rPr>
        <w:t xml:space="preserve"> </w:t>
      </w:r>
      <w:r w:rsidRPr="003201EE">
        <w:rPr>
          <w:rFonts w:ascii="Arial MT" w:hAnsi="Arial MT"/>
        </w:rPr>
        <w:t>further</w:t>
      </w:r>
      <w:r w:rsidR="00D84716" w:rsidRPr="003201EE">
        <w:rPr>
          <w:rFonts w:ascii="Arial MT" w:hAnsi="Arial MT"/>
        </w:rPr>
        <w:t xml:space="preserve"> </w:t>
      </w:r>
      <w:r w:rsidRPr="003201EE">
        <w:rPr>
          <w:rFonts w:ascii="Arial MT" w:hAnsi="Arial MT"/>
        </w:rPr>
        <w:t>divided</w:t>
      </w:r>
      <w:r w:rsidR="00D84716" w:rsidRPr="003201EE">
        <w:rPr>
          <w:rFonts w:ascii="Arial MT" w:hAnsi="Arial MT"/>
        </w:rPr>
        <w:t xml:space="preserve"> </w:t>
      </w:r>
      <w:r w:rsidRPr="003201EE">
        <w:rPr>
          <w:rFonts w:ascii="Arial MT" w:hAnsi="Arial MT"/>
        </w:rPr>
        <w:t>into</w:t>
      </w:r>
      <w:r w:rsidR="00D84716" w:rsidRPr="003201EE">
        <w:rPr>
          <w:rFonts w:ascii="Arial MT" w:hAnsi="Arial MT"/>
        </w:rPr>
        <w:t xml:space="preserve"> </w:t>
      </w:r>
      <w:r w:rsidRPr="003201EE">
        <w:rPr>
          <w:rFonts w:ascii="Arial MT" w:hAnsi="Arial MT"/>
        </w:rPr>
        <w:t>sub-module.</w:t>
      </w:r>
      <w:r w:rsidR="00D84716" w:rsidRPr="003201EE">
        <w:rPr>
          <w:rFonts w:ascii="Arial MT" w:hAnsi="Arial MT"/>
        </w:rPr>
        <w:t xml:space="preserve"> </w:t>
      </w:r>
      <w:r w:rsidRPr="003201EE">
        <w:rPr>
          <w:rFonts w:ascii="Arial MT" w:hAnsi="Arial MT"/>
        </w:rPr>
        <w:t>The</w:t>
      </w:r>
      <w:r w:rsidR="00D84716" w:rsidRPr="003201EE">
        <w:rPr>
          <w:rFonts w:ascii="Arial MT" w:hAnsi="Arial MT"/>
        </w:rPr>
        <w:t xml:space="preserve"> </w:t>
      </w:r>
      <w:r w:rsidRPr="003201EE">
        <w:rPr>
          <w:rFonts w:ascii="Arial MT" w:hAnsi="Arial MT"/>
        </w:rPr>
        <w:t>connection of the main modules is shown with the help of DFDs.</w:t>
      </w:r>
      <w:r w:rsidR="00D84716" w:rsidRPr="003201EE">
        <w:rPr>
          <w:rFonts w:ascii="Arial MT" w:hAnsi="Arial MT"/>
        </w:rPr>
        <w:t xml:space="preserve"> </w:t>
      </w:r>
      <w:r w:rsidRPr="003201EE">
        <w:rPr>
          <w:rFonts w:ascii="Arial MT" w:hAnsi="Arial MT"/>
        </w:rPr>
        <w:t>DFDs are made of the following</w:t>
      </w:r>
      <w:r w:rsidR="00D84716" w:rsidRPr="003201EE">
        <w:rPr>
          <w:rFonts w:ascii="Arial MT" w:hAnsi="Arial MT"/>
        </w:rPr>
        <w:t xml:space="preserve"> representation</w:t>
      </w:r>
    </w:p>
    <w:p w:rsidR="00023240" w:rsidRPr="003201EE" w:rsidRDefault="00023240" w:rsidP="003201EE">
      <w:pPr>
        <w:pStyle w:val="BodyText"/>
        <w:spacing w:before="6"/>
        <w:rPr>
          <w:rFonts w:ascii="Arial MT" w:hAnsi="Arial MT"/>
        </w:rPr>
      </w:pPr>
    </w:p>
    <w:p w:rsidR="00023240" w:rsidRPr="003201EE" w:rsidRDefault="00E24EA7" w:rsidP="003201EE">
      <w:pPr>
        <w:pStyle w:val="Heading6"/>
        <w:spacing w:before="90"/>
        <w:ind w:left="162"/>
      </w:pPr>
      <w:r w:rsidRPr="003201EE">
        <w:t>Data</w:t>
      </w:r>
      <w:r w:rsidR="00D84716" w:rsidRPr="003201EE">
        <w:t xml:space="preserve"> </w:t>
      </w:r>
      <w:r w:rsidRPr="003201EE">
        <w:t>Flow</w:t>
      </w:r>
      <w:r w:rsidR="00D84716" w:rsidRPr="003201EE">
        <w:t xml:space="preserve"> </w:t>
      </w:r>
      <w:r w:rsidRPr="003201EE">
        <w:t>Diagram for</w:t>
      </w:r>
      <w:r w:rsidR="00D84716" w:rsidRPr="003201EE">
        <w:t xml:space="preserve"> </w:t>
      </w:r>
      <w:r w:rsidRPr="003201EE">
        <w:t>Context</w:t>
      </w:r>
      <w:r w:rsidR="00D84716" w:rsidRPr="003201EE">
        <w:t xml:space="preserve"> </w:t>
      </w:r>
      <w:r w:rsidRPr="003201EE">
        <w:t>Level</w:t>
      </w:r>
    </w:p>
    <w:p w:rsidR="00023240" w:rsidRPr="003201EE" w:rsidRDefault="00023240" w:rsidP="003201EE">
      <w:pPr>
        <w:pStyle w:val="BodyText"/>
        <w:rPr>
          <w:b/>
          <w:sz w:val="20"/>
        </w:rPr>
      </w:pPr>
    </w:p>
    <w:p w:rsidR="00023240" w:rsidRPr="003201EE" w:rsidRDefault="008D60CD" w:rsidP="003201EE">
      <w:pPr>
        <w:pStyle w:val="BodyText"/>
        <w:spacing w:before="7"/>
        <w:rPr>
          <w:b/>
          <w:sz w:val="22"/>
        </w:rPr>
      </w:pPr>
      <w:r w:rsidRPr="008D60CD">
        <w:rPr>
          <w:noProof/>
        </w:rPr>
        <w:pict>
          <v:shape id="Textbox3" o:spid="_x0000_s1040" type="#_x0000_m1166" style="position:absolute;margin-left:205.65pt;margin-top:15.3pt;width:212.15pt;height:17.05pt;z-index:251659776;mso-wrap-style:square;mso-wrap-distance-left:0;mso-wrap-distance-top:0;mso-wrap-distance-right:0;mso-wrap-distance-bottom:0;mso-position-horizontal-relative:page" filled="f" strokeweight=".7pt" o:insetmode="custom">
            <v:textbox style="mso-next-textbox:#Textbox3" inset="0,0,0,0">
              <w:txbxContent>
                <w:p w:rsidR="00B948A9" w:rsidRDefault="00B948A9">
                  <w:pPr>
                    <w:spacing w:before="50"/>
                    <w:ind w:left="783"/>
                    <w:rPr>
                      <w:sz w:val="20"/>
                    </w:rPr>
                  </w:pPr>
                  <w:r>
                    <w:rPr>
                      <w:sz w:val="20"/>
                    </w:rPr>
                    <w:t>CONTEXT LEVEL DATA FLOW</w:t>
                  </w:r>
                </w:p>
              </w:txbxContent>
            </v:textbox>
            <w10:wrap type="topAndBottom" anchorx="page"/>
          </v:shape>
        </w:pict>
      </w:r>
      <w:r>
        <w:rPr>
          <w:b/>
          <w:noProof/>
          <w:sz w:val="22"/>
        </w:rPr>
        <w:pict>
          <v:shapetype id="_x0000_m1165" coordsize="21600,21600" o:spt="1" o:preferrelative="t" path="m,l,21600r21600,l21600,xe">
            <v:stroke joinstyle="round"/>
            <v:path gradientshapeok="t" o:connecttype="rect"/>
          </v:shapetype>
        </w:pict>
      </w:r>
    </w:p>
    <w:p w:rsidR="00023240" w:rsidRPr="003201EE" w:rsidRDefault="008D60CD" w:rsidP="003201EE">
      <w:pPr>
        <w:pStyle w:val="BodyText"/>
        <w:spacing w:before="11"/>
        <w:rPr>
          <w:b/>
          <w:sz w:val="12"/>
        </w:rPr>
      </w:pPr>
      <w:r w:rsidRPr="008D60CD">
        <w:rPr>
          <w:noProof/>
        </w:rPr>
        <w:pict>
          <v:shapetype id="_x0000_t202" coordsize="21600,21600" o:spt="202" path="m,l,21600r21600,l21600,xe">
            <v:stroke joinstyle="miter"/>
            <v:path gradientshapeok="t" o:connecttype="rect"/>
          </v:shapetype>
          <v:shape id="_x0000_s1164" type="#_x0000_t202" style="position:absolute;margin-left:243.65pt;margin-top:488.95pt;width:117.2pt;height:29.2pt;z-index:251676160" stroked="f">
            <v:textbox style="mso-next-textbox:#_x0000_s1164">
              <w:txbxContent>
                <w:p w:rsidR="00B948A9" w:rsidRPr="00812A9D" w:rsidRDefault="00B948A9" w:rsidP="00812A9D">
                  <w:pPr>
                    <w:rPr>
                      <w:sz w:val="32"/>
                    </w:rPr>
                  </w:pPr>
                  <w:r w:rsidRPr="00812A9D">
                    <w:rPr>
                      <w:sz w:val="32"/>
                    </w:rPr>
                    <w:t>System Design</w:t>
                  </w:r>
                </w:p>
              </w:txbxContent>
            </v:textbox>
          </v:shape>
        </w:pict>
      </w:r>
      <w:r w:rsidRPr="008D60CD">
        <w:rPr>
          <w:noProof/>
        </w:rPr>
        <w:pict>
          <v:group id="_x0000_s1155" style="position:absolute;margin-left:46.4pt;margin-top:30.55pt;width:524.35pt;height:438.5pt;z-index:251660800;mso-wrap-distance-left:0;mso-wrap-distance-right:0;mso-position-horizontal-relative:page" coordorigin="948,3708" coordsize="10320,8770">
            <v:shape id="" o:spid="_x0000_s1041" type="#_x0000_m1165" style="position:absolute;left:4318;top:3708;width:6797;height:8304" o:preferrelative="t" filled="f" stroked="f">
              <v:imagedata r:id="rId41" o:title="image10"/>
            </v:shape>
            <v:shape id="" o:spid="_x0000_s1042" type="#_x0000_m1165" style="position:absolute;left:948;top:4195;width:3354;height:442" o:preferrelative="t" filled="f" stroked="f">
              <v:imagedata r:id="rId42" o:title="image11"/>
            </v:shape>
            <v:shape id="" o:spid="_x0000_s1043" type="#_x0000_m1165" style="position:absolute;left:948;top:8155;width:3354;height:451" o:preferrelative="t" filled="f" stroked="f">
              <v:imagedata r:id="rId43" o:title="image12"/>
            </v:shape>
            <v:shape id="" o:spid="_x0000_s1044" type="#_x0000_m1165" style="position:absolute;left:948;top:10909;width:3354;height:451" o:preferrelative="t" filled="f" stroked="f">
              <v:imagedata r:id="rId43" o:title="image12"/>
            </v:shape>
            <v:rect id="" o:spid="_x0000_s1045" style="position:absolute;left:8138;top:6511;width:1711;height:263" fillcolor="black" stroked="f">
              <v:fill color2="black" angle="180"/>
            </v:rect>
            <v:shape id="" o:spid="_x0000_s1046" type="#_x0000_m1166" style="position:absolute;left:2702;top:3957;width:1582;height:244" filled="f" stroked="f" o:insetmode="custom">
              <v:textbox style="mso-next-textbox:#" inset="0,0,0,0">
                <w:txbxContent>
                  <w:p w:rsidR="00B948A9" w:rsidRDefault="00B948A9">
                    <w:pPr>
                      <w:spacing w:line="244" w:lineRule="exact"/>
                    </w:pPr>
                    <w:r>
                      <w:t>Data Input Stages</w:t>
                    </w:r>
                  </w:p>
                </w:txbxContent>
              </v:textbox>
            </v:shape>
            <v:shape id="" o:spid="_x0000_s1047" type="#_x0000_m1166" style="position:absolute;left:1102;top:4270;width:1308;height:255" filled="f" stroked="f" o:insetmode="custom">
              <v:textbox style="mso-next-textbox:#" inset="0,0,0,0">
                <w:txbxContent>
                  <w:p w:rsidR="00B948A9" w:rsidRDefault="00B948A9">
                    <w:pPr>
                      <w:spacing w:line="255" w:lineRule="exact"/>
                      <w:rPr>
                        <w:sz w:val="23"/>
                      </w:rPr>
                    </w:pPr>
                    <w:r>
                      <w:rPr>
                        <w:sz w:val="23"/>
                      </w:rPr>
                      <w:t>Administrator</w:t>
                    </w:r>
                  </w:p>
                </w:txbxContent>
              </v:textbox>
            </v:shape>
            <v:shape id="" o:spid="_x0000_s1048" type="#_x0000_m1166" style="position:absolute;left:5362;top:4168;width:455;height:255" filled="f" stroked="f" o:insetmode="custom">
              <v:textbox style="mso-next-textbox:#" inset="0,0,0,0">
                <w:txbxContent>
                  <w:p w:rsidR="00B948A9" w:rsidRDefault="00B948A9">
                    <w:pPr>
                      <w:spacing w:line="255" w:lineRule="exact"/>
                      <w:rPr>
                        <w:sz w:val="23"/>
                      </w:rPr>
                    </w:pPr>
                    <w:r>
                      <w:rPr>
                        <w:sz w:val="23"/>
                      </w:rPr>
                      <w:t>User</w:t>
                    </w:r>
                  </w:p>
                </w:txbxContent>
              </v:textbox>
            </v:shape>
            <v:shape id="" o:spid="_x0000_s1049" type="#_x0000_m1166" style="position:absolute;left:8220;top:4672;width:2486;height:549" filled="f" stroked="f" o:insetmode="custom">
              <v:textbox style="mso-next-textbox:#" inset="0,0,0,0">
                <w:txbxContent>
                  <w:p w:rsidR="00B948A9" w:rsidRPr="00D84716" w:rsidRDefault="00B948A9" w:rsidP="00D84716"/>
                </w:txbxContent>
              </v:textbox>
            </v:shape>
            <v:shape id="" o:spid="_x0000_s1050" type="#_x0000_m1166" style="position:absolute;left:5322;top:5220;width:1052;height:255" filled="f" stroked="f" o:insetmode="custom">
              <v:textbox style="mso-next-textbox:#" inset="0,0,0,0">
                <w:txbxContent>
                  <w:p w:rsidR="00B948A9" w:rsidRDefault="00B948A9">
                    <w:pPr>
                      <w:spacing w:line="255" w:lineRule="exact"/>
                      <w:rPr>
                        <w:sz w:val="23"/>
                      </w:rPr>
                    </w:pPr>
                    <w:r>
                      <w:rPr>
                        <w:sz w:val="23"/>
                      </w:rPr>
                      <w:t>State/City</w:t>
                    </w:r>
                  </w:p>
                </w:txbxContent>
              </v:textbox>
            </v:shape>
            <v:shape id="" o:spid="_x0000_s1051" type="#_x0000_m1166" style="position:absolute;left:5322;top:6426;width:1022;height:255" filled="f" stroked="f" o:insetmode="custom">
              <v:textbox style="mso-next-textbox:#" inset="0,0,0,0">
                <w:txbxContent>
                  <w:p w:rsidR="00B948A9" w:rsidRDefault="00B948A9">
                    <w:pPr>
                      <w:spacing w:line="255" w:lineRule="exact"/>
                      <w:rPr>
                        <w:sz w:val="23"/>
                      </w:rPr>
                    </w:pPr>
                    <w:r>
                      <w:rPr>
                        <w:sz w:val="23"/>
                      </w:rPr>
                      <w:t>PG Details</w:t>
                    </w:r>
                  </w:p>
                </w:txbxContent>
              </v:textbox>
            </v:shape>
            <v:shape id="" o:spid="_x0000_s1052" type="#_x0000_m1166" style="position:absolute;left:5622;top:7721;width:846;height:266" filled="f" stroked="f" o:insetmode="custom">
              <v:textbox style="mso-next-textbox:#" inset="0,0,0,0">
                <w:txbxContent>
                  <w:p w:rsidR="00B948A9" w:rsidRDefault="00B948A9">
                    <w:pPr>
                      <w:spacing w:line="266" w:lineRule="exact"/>
                      <w:rPr>
                        <w:sz w:val="24"/>
                      </w:rPr>
                    </w:pPr>
                    <w:r>
                      <w:rPr>
                        <w:sz w:val="24"/>
                      </w:rPr>
                      <w:t>Booking</w:t>
                    </w:r>
                  </w:p>
                </w:txbxContent>
              </v:textbox>
            </v:shape>
            <v:shape id="" o:spid="_x0000_s1053" type="#_x0000_m1166" style="position:absolute;left:2702;top:7993;width:1582;height:244" filled="f" stroked="f" o:insetmode="custom">
              <v:textbox style="mso-next-textbox:#" inset="0,0,0,0">
                <w:txbxContent>
                  <w:p w:rsidR="00B948A9" w:rsidRDefault="00B948A9">
                    <w:pPr>
                      <w:spacing w:line="244" w:lineRule="exact"/>
                    </w:pPr>
                    <w:r>
                      <w:t>Data Input Stages</w:t>
                    </w:r>
                  </w:p>
                </w:txbxContent>
              </v:textbox>
            </v:shape>
            <v:shape id="" o:spid="_x0000_s1054" type="#_x0000_m1166" style="position:absolute;left:1342;top:8268;width:647;height:255" filled="f" stroked="f" o:insetmode="custom">
              <v:textbox style="mso-next-textbox:#" inset="0,0,0,0">
                <w:txbxContent>
                  <w:p w:rsidR="00B948A9" w:rsidRDefault="00B948A9">
                    <w:pPr>
                      <w:spacing w:line="255" w:lineRule="exact"/>
                      <w:rPr>
                        <w:sz w:val="23"/>
                      </w:rPr>
                    </w:pPr>
                    <w:r>
                      <w:rPr>
                        <w:sz w:val="23"/>
                      </w:rPr>
                      <w:t>Owner</w:t>
                    </w:r>
                  </w:p>
                </w:txbxContent>
              </v:textbox>
            </v:shape>
            <v:shape id="" o:spid="_x0000_s1055" type="#_x0000_m1166" style="position:absolute;left:5670;top:8852;width:900;height:519" filled="f" stroked="f" o:insetmode="custom">
              <v:textbox style="mso-next-textbox:#" inset="0,0,0,0">
                <w:txbxContent>
                  <w:p w:rsidR="00B948A9" w:rsidRDefault="00B948A9">
                    <w:pPr>
                      <w:ind w:right="6" w:firstLine="90"/>
                      <w:rPr>
                        <w:sz w:val="23"/>
                      </w:rPr>
                    </w:pPr>
                    <w:r>
                      <w:rPr>
                        <w:sz w:val="23"/>
                      </w:rPr>
                      <w:t>Change</w:t>
                    </w:r>
                    <w:r>
                      <w:rPr>
                        <w:spacing w:val="-1"/>
                        <w:sz w:val="23"/>
                      </w:rPr>
                      <w:t>Password</w:t>
                    </w:r>
                  </w:p>
                </w:txbxContent>
              </v:textbox>
            </v:shape>
            <v:shape id="" o:spid="_x0000_s1056" type="#_x0000_m1166" style="position:absolute;left:8096;top:8791;width:1730;height:244" filled="f" stroked="f" o:insetmode="custom">
              <v:textbox style="mso-next-textbox:#" inset="0,0,0,0">
                <w:txbxContent>
                  <w:p w:rsidR="00B948A9" w:rsidRDefault="00B948A9">
                    <w:pPr>
                      <w:spacing w:line="244" w:lineRule="exact"/>
                    </w:pPr>
                    <w:r>
                      <w:t>Data Output Stages</w:t>
                    </w:r>
                  </w:p>
                </w:txbxContent>
              </v:textbox>
            </v:shape>
            <v:shape id="" o:spid="_x0000_s1057" type="#_x0000_m1166" style="position:absolute;left:9900;top:9218;width:735;height:255" filled="f" stroked="f" o:insetmode="custom">
              <v:textbox style="mso-next-textbox:#" inset="0,0,0,0">
                <w:txbxContent>
                  <w:p w:rsidR="00B948A9" w:rsidRDefault="00B948A9">
                    <w:pPr>
                      <w:spacing w:line="255" w:lineRule="exact"/>
                      <w:rPr>
                        <w:sz w:val="23"/>
                      </w:rPr>
                    </w:pPr>
                    <w:r>
                      <w:rPr>
                        <w:sz w:val="23"/>
                      </w:rPr>
                      <w:t>Reports</w:t>
                    </w:r>
                  </w:p>
                </w:txbxContent>
              </v:textbox>
            </v:shape>
            <v:shape id="" o:spid="_x0000_s1058" type="#_x0000_m1166" style="position:absolute;left:5938;top:10240;width:645;height:255" filled="f" stroked="f" o:insetmode="custom">
              <v:textbox style="mso-next-textbox:#" inset="0,0,0,0">
                <w:txbxContent>
                  <w:p w:rsidR="00B948A9" w:rsidRDefault="00B948A9">
                    <w:pPr>
                      <w:spacing w:line="255" w:lineRule="exact"/>
                      <w:rPr>
                        <w:sz w:val="23"/>
                      </w:rPr>
                    </w:pPr>
                    <w:r>
                      <w:rPr>
                        <w:sz w:val="23"/>
                      </w:rPr>
                      <w:t>Profile</w:t>
                    </w:r>
                  </w:p>
                </w:txbxContent>
              </v:textbox>
            </v:shape>
            <v:shape id="" o:spid="_x0000_s1059" type="#_x0000_m1166" style="position:absolute;left:2702;top:10747;width:1582;height:244" filled="f" stroked="f" o:insetmode="custom">
              <v:textbox style="mso-next-textbox:#" inset="0,0,0,0">
                <w:txbxContent>
                  <w:p w:rsidR="00B948A9" w:rsidRDefault="00B948A9">
                    <w:pPr>
                      <w:spacing w:line="244" w:lineRule="exact"/>
                    </w:pPr>
                    <w:r>
                      <w:t>Data Input Stages</w:t>
                    </w:r>
                  </w:p>
                </w:txbxContent>
              </v:textbox>
            </v:shape>
            <v:shape id="" o:spid="_x0000_s1060" type="#_x0000_m1166" style="position:absolute;left:1342;top:11022;width:455;height:255" filled="f" stroked="f" o:insetmode="custom">
              <v:textbox style="mso-next-textbox:#" inset="0,0,0,0">
                <w:txbxContent>
                  <w:p w:rsidR="00B948A9" w:rsidRDefault="00B948A9">
                    <w:pPr>
                      <w:spacing w:line="255" w:lineRule="exact"/>
                      <w:rPr>
                        <w:sz w:val="23"/>
                      </w:rPr>
                    </w:pPr>
                    <w:r>
                      <w:rPr>
                        <w:sz w:val="23"/>
                      </w:rPr>
                      <w:t>User</w:t>
                    </w:r>
                  </w:p>
                </w:txbxContent>
              </v:textbox>
            </v:shape>
            <v:shape id="" o:spid="_x0000_s1061" type="#_x0000_m1166" style="position:absolute;left:5894;top:11288;width:786;height:255" filled="f" stroked="f" o:insetmode="custom">
              <v:textbox style="mso-next-textbox:#" inset="0,0,0,0">
                <w:txbxContent>
                  <w:p w:rsidR="00B948A9" w:rsidRDefault="00B948A9">
                    <w:pPr>
                      <w:spacing w:line="255" w:lineRule="exact"/>
                      <w:rPr>
                        <w:sz w:val="23"/>
                      </w:rPr>
                    </w:pPr>
                    <w:r>
                      <w:rPr>
                        <w:sz w:val="23"/>
                      </w:rPr>
                      <w:t>Security</w:t>
                    </w:r>
                  </w:p>
                </w:txbxContent>
              </v:textbox>
            </v:shape>
            <v:shape id="" o:spid="_x0000_s1062" type="#_x0000_m1166" style="position:absolute;left:7338;top:11780;width:1456;height:255" filled="f" stroked="f" o:insetmode="custom">
              <v:textbox style="mso-next-textbox:#" inset="0,0,0,0">
                <w:txbxContent>
                  <w:p w:rsidR="00B948A9" w:rsidRDefault="00B948A9" w:rsidP="00812A9D">
                    <w:pPr>
                      <w:tabs>
                        <w:tab w:val="left" w:pos="90"/>
                      </w:tabs>
                      <w:spacing w:line="255" w:lineRule="exact"/>
                      <w:rPr>
                        <w:sz w:val="23"/>
                      </w:rPr>
                    </w:pPr>
                  </w:p>
                </w:txbxContent>
              </v:textbox>
            </v:shape>
            <v:shape id="" o:spid="_x0000_s1063" type="#_x0000_m1166" style="position:absolute;left:9898;top:6029;width:1360;height:1334" filled="f" strokeweight="1pt" o:insetmode="custom">
              <v:textbox style="mso-next-textbox:#" inset="0,0,0,0">
                <w:txbxContent>
                  <w:p w:rsidR="00B948A9" w:rsidRDefault="00B948A9">
                    <w:pPr>
                      <w:rPr>
                        <w:b/>
                        <w:sz w:val="24"/>
                      </w:rPr>
                    </w:pPr>
                  </w:p>
                  <w:p w:rsidR="00B948A9" w:rsidRDefault="00B948A9">
                    <w:pPr>
                      <w:spacing w:before="195"/>
                      <w:ind w:left="172"/>
                      <w:rPr>
                        <w:sz w:val="23"/>
                      </w:rPr>
                    </w:pPr>
                    <w:r>
                      <w:rPr>
                        <w:sz w:val="23"/>
                      </w:rPr>
                      <w:t>UI Screens</w:t>
                    </w:r>
                  </w:p>
                </w:txbxContent>
              </v:textbox>
            </v:shape>
            <w10:wrap type="topAndBottom" anchorx="page"/>
          </v:group>
        </w:pict>
      </w:r>
      <w:r w:rsidRPr="008D60CD">
        <w:rPr>
          <w:noProof/>
        </w:rPr>
        <w:pict>
          <v:shape id="_x0000_s1162" type="#_x0000_t202" style="position:absolute;margin-left:487.5pt;margin-top:85.6pt;width:35.95pt;height:29.2pt;z-index:251674112">
            <v:textbox style="mso-next-textbox:#_x0000_s1162">
              <w:txbxContent>
                <w:p w:rsidR="00B948A9" w:rsidRPr="00D84716" w:rsidRDefault="00B948A9">
                  <w:pPr>
                    <w:rPr>
                      <w:sz w:val="20"/>
                    </w:rPr>
                  </w:pPr>
                  <w:r w:rsidRPr="00D84716">
                    <w:rPr>
                      <w:sz w:val="20"/>
                    </w:rPr>
                    <w:t>Database</w:t>
                  </w:r>
                </w:p>
              </w:txbxContent>
            </v:textbox>
          </v:shape>
        </w:pict>
      </w:r>
      <w:r w:rsidRPr="008D60CD">
        <w:rPr>
          <w:noProof/>
        </w:rPr>
        <w:pict>
          <v:shape id="_x0000_s1163" type="#_x0000_t202" style="position:absolute;margin-left:385.2pt;margin-top:58.65pt;width:86.95pt;height:24.1pt;z-index:251675136" stroked="f">
            <v:textbox style="mso-next-textbox:#_x0000_s1163">
              <w:txbxContent>
                <w:p w:rsidR="00B948A9" w:rsidRPr="00D84716" w:rsidRDefault="00B948A9" w:rsidP="00D84716">
                  <w:pPr>
                    <w:rPr>
                      <w:sz w:val="18"/>
                    </w:rPr>
                  </w:pPr>
                  <w:r w:rsidRPr="00D84716">
                    <w:rPr>
                      <w:sz w:val="18"/>
                    </w:rPr>
                    <w:t>Data Output Stages</w:t>
                  </w:r>
                </w:p>
              </w:txbxContent>
            </v:textbox>
          </v:shape>
        </w:pict>
      </w:r>
    </w:p>
    <w:p w:rsidR="00023240" w:rsidRPr="003201EE" w:rsidRDefault="00023240" w:rsidP="003201EE">
      <w:pPr>
        <w:sectPr w:rsidR="00023240" w:rsidRPr="003201EE" w:rsidSect="008B0A27">
          <w:headerReference w:type="default" r:id="rId44"/>
          <w:footerReference w:type="default" r:id="rId45"/>
          <w:pgSz w:w="12240" w:h="15840"/>
          <w:pgMar w:top="1500" w:right="880" w:bottom="280" w:left="540" w:header="0" w:footer="720" w:gutter="0"/>
          <w:cols w:space="720"/>
          <w:titlePg/>
          <w:docGrid w:linePitch="299"/>
        </w:sectPr>
      </w:pPr>
    </w:p>
    <w:p w:rsidR="00023240" w:rsidRPr="003201EE" w:rsidRDefault="00E24EA7" w:rsidP="003201EE">
      <w:pPr>
        <w:spacing w:before="62"/>
        <w:ind w:left="1241"/>
        <w:rPr>
          <w:b/>
          <w:sz w:val="24"/>
        </w:rPr>
      </w:pPr>
      <w:r w:rsidRPr="003201EE">
        <w:rPr>
          <w:b/>
          <w:sz w:val="24"/>
        </w:rPr>
        <w:lastRenderedPageBreak/>
        <w:t>Data</w:t>
      </w:r>
      <w:r w:rsidR="00812A9D" w:rsidRPr="003201EE">
        <w:rPr>
          <w:b/>
          <w:sz w:val="24"/>
        </w:rPr>
        <w:t xml:space="preserve"> </w:t>
      </w:r>
      <w:r w:rsidRPr="003201EE">
        <w:rPr>
          <w:b/>
          <w:sz w:val="24"/>
        </w:rPr>
        <w:t>Flow</w:t>
      </w:r>
      <w:r w:rsidR="00812A9D" w:rsidRPr="003201EE">
        <w:rPr>
          <w:b/>
          <w:sz w:val="24"/>
        </w:rPr>
        <w:t xml:space="preserve"> </w:t>
      </w:r>
      <w:r w:rsidRPr="003201EE">
        <w:rPr>
          <w:b/>
          <w:sz w:val="24"/>
        </w:rPr>
        <w:t>Diagram</w:t>
      </w:r>
      <w:r w:rsidR="00812A9D" w:rsidRPr="003201EE">
        <w:rPr>
          <w:b/>
          <w:sz w:val="24"/>
        </w:rPr>
        <w:t xml:space="preserve"> </w:t>
      </w:r>
      <w:r w:rsidRPr="003201EE">
        <w:rPr>
          <w:b/>
          <w:sz w:val="24"/>
        </w:rPr>
        <w:t>for</w:t>
      </w:r>
      <w:r w:rsidR="00812A9D" w:rsidRPr="003201EE">
        <w:rPr>
          <w:b/>
          <w:sz w:val="24"/>
        </w:rPr>
        <w:t xml:space="preserve"> </w:t>
      </w:r>
      <w:r w:rsidRPr="003201EE">
        <w:rPr>
          <w:b/>
          <w:sz w:val="24"/>
        </w:rPr>
        <w:t>User</w:t>
      </w:r>
      <w:r w:rsidR="00812A9D" w:rsidRPr="003201EE">
        <w:rPr>
          <w:b/>
          <w:sz w:val="24"/>
        </w:rPr>
        <w:t xml:space="preserve"> </w:t>
      </w:r>
      <w:r w:rsidRPr="003201EE">
        <w:rPr>
          <w:b/>
          <w:sz w:val="24"/>
        </w:rPr>
        <w:t>Level-1</w:t>
      </w:r>
    </w:p>
    <w:p w:rsidR="00023240" w:rsidRPr="003201EE" w:rsidRDefault="00E24EA7" w:rsidP="003201EE">
      <w:pPr>
        <w:pStyle w:val="BodyText"/>
        <w:spacing w:before="5"/>
        <w:rPr>
          <w:b/>
          <w:sz w:val="18"/>
        </w:rPr>
      </w:pPr>
      <w:r w:rsidRPr="003201EE">
        <w:rPr>
          <w:noProof/>
        </w:rPr>
        <w:drawing>
          <wp:anchor distT="0" distB="0" distL="0" distR="0" simplePos="0" relativeHeight="251640320" behindDoc="0" locked="0" layoutInCell="0" allowOverlap="1">
            <wp:simplePos x="0" y="0"/>
            <wp:positionH relativeFrom="page">
              <wp:posOffset>914400</wp:posOffset>
            </wp:positionH>
            <wp:positionV relativeFrom="paragraph">
              <wp:posOffset>167005</wp:posOffset>
            </wp:positionV>
            <wp:extent cx="5720080" cy="2685415"/>
            <wp:effectExtent l="0" t="0" r="0" b="0"/>
            <wp:wrapTopAndBottom/>
            <wp:docPr id="81"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9.png"/>
                    <pic:cNvPicPr>
                      <a:picLocks noChangeAspect="1"/>
                      <a:extLst>
                        <a:ext uri="smNativeData">
                          <sm:smNativeData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w15="http://schemas.microsoft.com/office/word/2012/wordml" xmlns:sm="smNativeData" val="SMDATA_16_t6puYhMAAAAlAAAAEQAAAG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Q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cAQAAAKEAAAAAAAAAAAAAAAAAAAAAAACgBQAAAAAAAAIAAAAHAQAAMCMAAIUQAAAXABAAoAUAAKkHAAAoAAAACAAAAAEAAAABAAAA"/>
                        </a:ext>
                      </a:extLst>
                    </pic:cNvPicPr>
                  </pic:nvPicPr>
                  <pic:blipFill>
                    <a:blip r:embed="rId46"/>
                    <a:stretch>
                      <a:fillRect/>
                    </a:stretch>
                  </pic:blipFill>
                  <pic:spPr>
                    <a:xfrm>
                      <a:off x="0" y="0"/>
                      <a:ext cx="5720080" cy="2685415"/>
                    </a:xfrm>
                    <a:prstGeom prst="rect">
                      <a:avLst/>
                    </a:prstGeom>
                    <a:noFill/>
                    <a:ln w="9525">
                      <a:noFill/>
                    </a:ln>
                  </pic:spPr>
                </pic:pic>
              </a:graphicData>
            </a:graphic>
          </wp:anchor>
        </w:drawing>
      </w:r>
    </w:p>
    <w:p w:rsidR="00023240" w:rsidRPr="003201EE" w:rsidRDefault="00023240" w:rsidP="003201EE">
      <w:pPr>
        <w:pStyle w:val="BodyText"/>
        <w:rPr>
          <w:b/>
        </w:rPr>
      </w:pPr>
    </w:p>
    <w:p w:rsidR="00023240" w:rsidRPr="003201EE" w:rsidRDefault="00023240" w:rsidP="003201EE">
      <w:pPr>
        <w:pStyle w:val="BodyText"/>
        <w:rPr>
          <w:b/>
        </w:rPr>
      </w:pPr>
    </w:p>
    <w:p w:rsidR="00023240" w:rsidRPr="003201EE" w:rsidRDefault="00023240" w:rsidP="003201EE">
      <w:pPr>
        <w:pStyle w:val="BodyText"/>
        <w:rPr>
          <w:b/>
        </w:rPr>
      </w:pPr>
    </w:p>
    <w:p w:rsidR="00023240" w:rsidRPr="003201EE" w:rsidRDefault="00023240" w:rsidP="003201EE">
      <w:pPr>
        <w:pStyle w:val="BodyText"/>
        <w:spacing w:before="10"/>
        <w:rPr>
          <w:b/>
        </w:rPr>
      </w:pPr>
    </w:p>
    <w:p w:rsidR="00023240" w:rsidRPr="003201EE" w:rsidRDefault="00E24EA7" w:rsidP="003201EE">
      <w:pPr>
        <w:pStyle w:val="Heading6"/>
        <w:ind w:left="1241"/>
      </w:pPr>
      <w:r w:rsidRPr="003201EE">
        <w:t>Data</w:t>
      </w:r>
      <w:r w:rsidR="00812A9D" w:rsidRPr="003201EE">
        <w:t xml:space="preserve"> </w:t>
      </w:r>
      <w:r w:rsidRPr="003201EE">
        <w:t>Flow</w:t>
      </w:r>
      <w:r w:rsidR="00812A9D" w:rsidRPr="003201EE">
        <w:t xml:space="preserve"> </w:t>
      </w:r>
      <w:r w:rsidRPr="003201EE">
        <w:t>Diagram for</w:t>
      </w:r>
      <w:r w:rsidR="00812A9D" w:rsidRPr="003201EE">
        <w:t xml:space="preserve"> owner </w:t>
      </w:r>
      <w:r w:rsidRPr="003201EE">
        <w:t>Level-1</w:t>
      </w:r>
    </w:p>
    <w:p w:rsidR="00023240" w:rsidRPr="003201EE" w:rsidRDefault="00E24EA7" w:rsidP="003201EE">
      <w:pPr>
        <w:pStyle w:val="BodyText"/>
        <w:spacing w:before="8"/>
        <w:rPr>
          <w:b/>
          <w:sz w:val="16"/>
        </w:rPr>
      </w:pPr>
      <w:r w:rsidRPr="003201EE">
        <w:rPr>
          <w:noProof/>
        </w:rPr>
        <w:drawing>
          <wp:anchor distT="0" distB="0" distL="0" distR="0" simplePos="0" relativeHeight="251641344" behindDoc="0" locked="0" layoutInCell="0" allowOverlap="1">
            <wp:simplePos x="0" y="0"/>
            <wp:positionH relativeFrom="page">
              <wp:posOffset>914400</wp:posOffset>
            </wp:positionH>
            <wp:positionV relativeFrom="paragraph">
              <wp:posOffset>154305</wp:posOffset>
            </wp:positionV>
            <wp:extent cx="5687060" cy="3768725"/>
            <wp:effectExtent l="0" t="0" r="0" b="0"/>
            <wp:wrapTopAndBottom/>
            <wp:docPr id="82"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10.png"/>
                    <pic:cNvPicPr>
                      <a:picLocks noChangeAspect="1"/>
                      <a:extLst>
                        <a:ext uri="smNativeData">
                          <sm:smNativeData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w15="http://schemas.microsoft.com/office/word/2012/wordml" xmlns:sm="smNativeData" val="SMDATA_16_t6puYh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Q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iAQAAAKEAAAAAAAAAAAAAAAAAAAAAAACgBQAAAAAAAAIAAADzAAAA/CIAAC8XAAAXABAAoAUAAOseAAAoAAAACAAAAAEAAAABAAAA"/>
                        </a:ext>
                      </a:extLst>
                    </pic:cNvPicPr>
                  </pic:nvPicPr>
                  <pic:blipFill>
                    <a:blip r:embed="rId47"/>
                    <a:stretch>
                      <a:fillRect/>
                    </a:stretch>
                  </pic:blipFill>
                  <pic:spPr>
                    <a:xfrm>
                      <a:off x="0" y="0"/>
                      <a:ext cx="5687060" cy="3768725"/>
                    </a:xfrm>
                    <a:prstGeom prst="rect">
                      <a:avLst/>
                    </a:prstGeom>
                    <a:noFill/>
                    <a:ln w="9525">
                      <a:noFill/>
                    </a:ln>
                  </pic:spPr>
                </pic:pic>
              </a:graphicData>
            </a:graphic>
          </wp:anchor>
        </w:drawing>
      </w:r>
    </w:p>
    <w:p w:rsidR="00023240" w:rsidRPr="003201EE" w:rsidRDefault="00023240" w:rsidP="003201EE">
      <w:pPr>
        <w:sectPr w:rsidR="00023240" w:rsidRPr="003201EE" w:rsidSect="008B0A27">
          <w:headerReference w:type="default" r:id="rId48"/>
          <w:footerReference w:type="default" r:id="rId49"/>
          <w:pgSz w:w="11910" w:h="16840"/>
          <w:pgMar w:top="1360" w:right="0" w:bottom="280" w:left="200" w:header="0" w:footer="720" w:gutter="0"/>
          <w:cols w:space="720"/>
          <w:titlePg/>
          <w:docGrid w:linePitch="299"/>
        </w:sectPr>
      </w:pPr>
    </w:p>
    <w:p w:rsidR="00023240" w:rsidRPr="003201EE" w:rsidRDefault="00023240" w:rsidP="003201EE">
      <w:pPr>
        <w:pStyle w:val="BodyText"/>
        <w:spacing w:before="10"/>
        <w:rPr>
          <w:b/>
          <w:sz w:val="20"/>
        </w:rPr>
      </w:pPr>
    </w:p>
    <w:p w:rsidR="00023240" w:rsidRPr="003201EE" w:rsidRDefault="00E24EA7" w:rsidP="003201EE">
      <w:pPr>
        <w:spacing w:before="90"/>
        <w:ind w:left="1241"/>
        <w:rPr>
          <w:b/>
          <w:sz w:val="24"/>
        </w:rPr>
      </w:pPr>
      <w:r w:rsidRPr="003201EE">
        <w:rPr>
          <w:b/>
          <w:sz w:val="24"/>
        </w:rPr>
        <w:t>Data</w:t>
      </w:r>
      <w:r w:rsidR="00812A9D" w:rsidRPr="003201EE">
        <w:rPr>
          <w:b/>
          <w:sz w:val="24"/>
        </w:rPr>
        <w:t xml:space="preserve"> </w:t>
      </w:r>
      <w:r w:rsidRPr="003201EE">
        <w:rPr>
          <w:b/>
          <w:sz w:val="24"/>
        </w:rPr>
        <w:t>Flow</w:t>
      </w:r>
      <w:r w:rsidR="00812A9D" w:rsidRPr="003201EE">
        <w:rPr>
          <w:b/>
          <w:sz w:val="24"/>
        </w:rPr>
        <w:t xml:space="preserve"> </w:t>
      </w:r>
      <w:r w:rsidRPr="003201EE">
        <w:rPr>
          <w:b/>
          <w:sz w:val="24"/>
        </w:rPr>
        <w:t>Diagram</w:t>
      </w:r>
      <w:r w:rsidR="00812A9D" w:rsidRPr="003201EE">
        <w:rPr>
          <w:b/>
          <w:sz w:val="24"/>
        </w:rPr>
        <w:t xml:space="preserve"> </w:t>
      </w:r>
      <w:r w:rsidRPr="003201EE">
        <w:rPr>
          <w:b/>
          <w:sz w:val="24"/>
        </w:rPr>
        <w:t>for</w:t>
      </w:r>
      <w:r w:rsidR="00812A9D" w:rsidRPr="003201EE">
        <w:rPr>
          <w:b/>
          <w:sz w:val="24"/>
        </w:rPr>
        <w:t xml:space="preserve"> </w:t>
      </w:r>
      <w:r w:rsidRPr="003201EE">
        <w:rPr>
          <w:b/>
          <w:sz w:val="24"/>
        </w:rPr>
        <w:t>Administrator</w:t>
      </w:r>
      <w:r w:rsidR="00812A9D" w:rsidRPr="003201EE">
        <w:rPr>
          <w:b/>
          <w:sz w:val="24"/>
        </w:rPr>
        <w:t xml:space="preserve"> </w:t>
      </w:r>
      <w:r w:rsidRPr="003201EE">
        <w:rPr>
          <w:b/>
          <w:sz w:val="24"/>
        </w:rPr>
        <w:t>Context</w:t>
      </w:r>
      <w:r w:rsidR="00812A9D" w:rsidRPr="003201EE">
        <w:rPr>
          <w:b/>
          <w:sz w:val="24"/>
        </w:rPr>
        <w:t xml:space="preserve"> </w:t>
      </w:r>
      <w:r w:rsidRPr="003201EE">
        <w:rPr>
          <w:b/>
          <w:sz w:val="24"/>
        </w:rPr>
        <w:t>Level-1</w:t>
      </w:r>
    </w:p>
    <w:p w:rsidR="00023240" w:rsidRPr="003201EE" w:rsidRDefault="00023240" w:rsidP="003201EE">
      <w:pPr>
        <w:pStyle w:val="BodyText"/>
        <w:rPr>
          <w:b/>
          <w:sz w:val="20"/>
        </w:rPr>
      </w:pPr>
    </w:p>
    <w:p w:rsidR="00023240" w:rsidRPr="003201EE" w:rsidRDefault="00023240" w:rsidP="003201EE">
      <w:pPr>
        <w:pStyle w:val="BodyText"/>
        <w:rPr>
          <w:b/>
          <w:sz w:val="20"/>
        </w:rPr>
      </w:pPr>
    </w:p>
    <w:p w:rsidR="00023240" w:rsidRPr="003201EE" w:rsidRDefault="00023240" w:rsidP="003201EE">
      <w:pPr>
        <w:pStyle w:val="BodyText"/>
        <w:rPr>
          <w:b/>
          <w:sz w:val="20"/>
        </w:rPr>
      </w:pPr>
    </w:p>
    <w:p w:rsidR="00023240" w:rsidRPr="003201EE" w:rsidRDefault="00023240" w:rsidP="003201EE">
      <w:pPr>
        <w:pStyle w:val="BodyText"/>
        <w:rPr>
          <w:b/>
          <w:sz w:val="20"/>
        </w:rPr>
      </w:pPr>
    </w:p>
    <w:p w:rsidR="00023240" w:rsidRPr="003201EE" w:rsidRDefault="00E24EA7" w:rsidP="003201EE">
      <w:pPr>
        <w:pStyle w:val="BodyText"/>
        <w:spacing w:before="8"/>
        <w:rPr>
          <w:b/>
        </w:rPr>
      </w:pPr>
      <w:r w:rsidRPr="003201EE">
        <w:rPr>
          <w:noProof/>
        </w:rPr>
        <w:drawing>
          <wp:anchor distT="0" distB="0" distL="0" distR="0" simplePos="0" relativeHeight="251642368" behindDoc="0" locked="0" layoutInCell="0" allowOverlap="1">
            <wp:simplePos x="0" y="0"/>
            <wp:positionH relativeFrom="page">
              <wp:posOffset>914400</wp:posOffset>
            </wp:positionH>
            <wp:positionV relativeFrom="paragraph">
              <wp:posOffset>205105</wp:posOffset>
            </wp:positionV>
            <wp:extent cx="5707380" cy="4150360"/>
            <wp:effectExtent l="0" t="0" r="0" b="0"/>
            <wp:wrapTopAndBottom/>
            <wp:docPr id="83"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11.png"/>
                    <pic:cNvPicPr>
                      <a:picLocks noChangeAspect="1"/>
                      <a:extLst>
                        <a:ext uri="smNativeData">
                          <sm:smNativeData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w15="http://schemas.microsoft.com/office/word/2012/wordml" xmlns:sm="smNativeData" val="SMDATA_16_t6puYhMAAAAlAAAAEQAAAG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Q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pAQAAAKEAAAAAAAAAAAAAAAAAAAAAAACgBQAAAAAAAAIAAABDAQAAHCMAAIgZAAAYABEAoAUAAGANAAAoAAAACAAAAAEAAAABAAAA"/>
                        </a:ext>
                      </a:extLst>
                    </pic:cNvPicPr>
                  </pic:nvPicPr>
                  <pic:blipFill>
                    <a:blip r:embed="rId50"/>
                    <a:stretch>
                      <a:fillRect/>
                    </a:stretch>
                  </pic:blipFill>
                  <pic:spPr>
                    <a:xfrm>
                      <a:off x="0" y="0"/>
                      <a:ext cx="5707380" cy="4150360"/>
                    </a:xfrm>
                    <a:prstGeom prst="rect">
                      <a:avLst/>
                    </a:prstGeom>
                    <a:noFill/>
                    <a:ln w="9525">
                      <a:noFill/>
                    </a:ln>
                  </pic:spPr>
                </pic:pic>
              </a:graphicData>
            </a:graphic>
          </wp:anchor>
        </w:drawing>
      </w:r>
    </w:p>
    <w:p w:rsidR="00023240" w:rsidRPr="003201EE" w:rsidRDefault="00023240" w:rsidP="003201EE">
      <w:pPr>
        <w:sectPr w:rsidR="00023240" w:rsidRPr="003201EE" w:rsidSect="008B0A27">
          <w:headerReference w:type="default" r:id="rId51"/>
          <w:footerReference w:type="default" r:id="rId52"/>
          <w:pgSz w:w="11910" w:h="16840"/>
          <w:pgMar w:top="1580" w:right="0" w:bottom="280" w:left="200" w:header="0" w:footer="720" w:gutter="0"/>
          <w:cols w:space="720"/>
          <w:titlePg/>
          <w:docGrid w:linePitch="299"/>
        </w:sectPr>
      </w:pPr>
    </w:p>
    <w:p w:rsidR="00023240" w:rsidRPr="003201EE" w:rsidRDefault="00E24EA7" w:rsidP="003201EE">
      <w:pPr>
        <w:pStyle w:val="Heading6"/>
        <w:spacing w:before="62"/>
        <w:ind w:left="1241"/>
      </w:pPr>
      <w:r w:rsidRPr="003201EE">
        <w:lastRenderedPageBreak/>
        <w:t>Use</w:t>
      </w:r>
      <w:r w:rsidR="00812A9D" w:rsidRPr="003201EE">
        <w:t xml:space="preserve"> </w:t>
      </w:r>
      <w:r w:rsidRPr="003201EE">
        <w:t>case</w:t>
      </w:r>
      <w:r w:rsidR="00812A9D" w:rsidRPr="003201EE">
        <w:t xml:space="preserve"> </w:t>
      </w:r>
      <w:r w:rsidRPr="003201EE">
        <w:t>diagrams:</w:t>
      </w:r>
    </w:p>
    <w:p w:rsidR="00023240" w:rsidRPr="003201EE" w:rsidRDefault="00023240" w:rsidP="003201EE">
      <w:pPr>
        <w:pStyle w:val="BodyText"/>
        <w:spacing w:before="5"/>
        <w:rPr>
          <w:b/>
          <w:sz w:val="22"/>
        </w:rPr>
      </w:pPr>
    </w:p>
    <w:p w:rsidR="00023240" w:rsidRPr="003201EE" w:rsidRDefault="00E24EA7" w:rsidP="003201EE">
      <w:pPr>
        <w:pStyle w:val="BodyText"/>
        <w:spacing w:line="410" w:lineRule="auto"/>
        <w:ind w:left="1241" w:right="2211"/>
      </w:pPr>
      <w:r w:rsidRPr="003201EE">
        <w:t>Use case diagram consists of actors, use cases and their relationships. These diagrams</w:t>
      </w:r>
      <w:r w:rsidR="00812A9D" w:rsidRPr="003201EE">
        <w:t xml:space="preserve"> </w:t>
      </w:r>
      <w:r w:rsidRPr="003201EE">
        <w:t>are</w:t>
      </w:r>
      <w:r w:rsidR="00812A9D" w:rsidRPr="003201EE">
        <w:t xml:space="preserve"> </w:t>
      </w:r>
      <w:r w:rsidRPr="003201EE">
        <w:t>especially</w:t>
      </w:r>
      <w:r w:rsidR="00812A9D" w:rsidRPr="003201EE">
        <w:t xml:space="preserve"> </w:t>
      </w:r>
      <w:r w:rsidRPr="003201EE">
        <w:t>important in</w:t>
      </w:r>
      <w:r w:rsidR="00812A9D" w:rsidRPr="003201EE">
        <w:t xml:space="preserve"> organizing </w:t>
      </w:r>
      <w:r w:rsidRPr="003201EE">
        <w:t>and</w:t>
      </w:r>
      <w:r w:rsidR="00812A9D" w:rsidRPr="003201EE">
        <w:t xml:space="preserve"> modeling </w:t>
      </w:r>
      <w:r w:rsidRPr="003201EE">
        <w:t xml:space="preserve">the </w:t>
      </w:r>
      <w:r w:rsidR="00812A9D" w:rsidRPr="003201EE">
        <w:t>behavior</w:t>
      </w:r>
      <w:r w:rsidRPr="003201EE">
        <w:t>s</w:t>
      </w:r>
      <w:r w:rsidR="00812A9D" w:rsidRPr="003201EE">
        <w:t xml:space="preserve"> </w:t>
      </w:r>
      <w:r w:rsidRPr="003201EE">
        <w:t>of</w:t>
      </w:r>
      <w:r w:rsidR="00812A9D" w:rsidRPr="003201EE">
        <w:t xml:space="preserve"> </w:t>
      </w:r>
      <w:r w:rsidRPr="003201EE">
        <w:t>a system.</w:t>
      </w:r>
    </w:p>
    <w:p w:rsidR="00023240" w:rsidRPr="003201EE" w:rsidRDefault="00023240" w:rsidP="003201EE">
      <w:pPr>
        <w:pStyle w:val="BodyText"/>
        <w:spacing w:before="4"/>
        <w:rPr>
          <w:sz w:val="32"/>
        </w:rPr>
      </w:pPr>
    </w:p>
    <w:p w:rsidR="00023240" w:rsidRPr="003201EE" w:rsidRDefault="00E24EA7" w:rsidP="003201EE">
      <w:pPr>
        <w:pStyle w:val="Heading6"/>
        <w:ind w:left="1241"/>
      </w:pPr>
      <w:r w:rsidRPr="003201EE">
        <w:t>User</w:t>
      </w:r>
      <w:r w:rsidR="00812A9D" w:rsidRPr="003201EE">
        <w:t xml:space="preserve"> </w:t>
      </w:r>
      <w:r w:rsidRPr="003201EE">
        <w:t>Use</w:t>
      </w:r>
      <w:r w:rsidR="00812A9D" w:rsidRPr="003201EE">
        <w:t xml:space="preserve"> </w:t>
      </w:r>
      <w:r w:rsidRPr="003201EE">
        <w:t>case</w:t>
      </w:r>
      <w:r w:rsidR="00812A9D" w:rsidRPr="003201EE">
        <w:t xml:space="preserve"> </w:t>
      </w:r>
      <w:r w:rsidRPr="003201EE">
        <w:t>Diagram</w:t>
      </w:r>
    </w:p>
    <w:p w:rsidR="00023240" w:rsidRPr="003201EE" w:rsidRDefault="008D60CD" w:rsidP="003201EE">
      <w:pPr>
        <w:pStyle w:val="BodyText"/>
        <w:rPr>
          <w:b/>
          <w:sz w:val="20"/>
        </w:rPr>
      </w:pPr>
      <w:r w:rsidRPr="008D60CD">
        <w:rPr>
          <w:noProof/>
        </w:rPr>
        <w:pict>
          <v:group id="_x0000_s1154" style="position:absolute;margin-left:144.7pt;margin-top:10.5pt;width:411.55pt;height:394.4pt;z-index:251666944;mso-position-horizontal-relative:page" coordorigin="3003,3805" coordsize="8231,7888">
            <v:line id="" o:spid="_x0000_s1064" style="position:absolute;rotation:360;flip:y" from="3016,8004" to="7511,4377" strokeweight=".1pt">
              <v:fill color2="black" angle="180"/>
            </v:line>
            <v:shape id="" o:spid="_x0000_s1065" style="position:absolute;left:7467;top:4307;width:130;height:121" coordsize="130,121" path="m130,l,28r75,93l130,xe" fillcolor="black" stroked="f">
              <v:fill color2="black" angle="180"/>
            </v:shape>
            <v:line id="" o:spid="_x0000_s1066" style="position:absolute;rotation:360;flip:y" from="3004,7990" to="7499,5547" strokeweight=".1pt">
              <v:fill color2="black" angle="180"/>
            </v:line>
            <v:shape id="" o:spid="_x0000_s1067" style="position:absolute;left:7464;top:5494;width:133;height:109" coordsize="133,109" path="m133,l,5,57,109,133,xe" fillcolor="black" stroked="f">
              <v:fill color2="black" angle="180"/>
            </v:shape>
            <v:line id="" o:spid="_x0000_s1068" style="position:absolute;rotation:360;flip:y" from="3016,8016" to="7534,6749" strokeweight=".1pt">
              <v:fill color2="black" angle="180"/>
            </v:line>
            <v:shape id="" o:spid="_x0000_s1069" style="position:absolute;left:7510;top:6694;width:131;height:114" coordsize="131,114" path="m,l32,114,131,25,,xe" fillcolor="black" stroked="f">
              <v:fill color2="black" angle="180"/>
            </v:shape>
            <v:line id="" o:spid="_x0000_s1070" style="position:absolute;rotation:360;flip:y" from="3028,7968" to="7406,7886" strokeweight=".1pt">
              <v:fill color2="black" angle="180"/>
            </v:line>
            <v:shape id="" o:spid="_x0000_s1071" style="position:absolute;left:7397;top:7827;width:120;height:119" coordsize="120,119" path="m,l2,119,120,57,,xe" fillcolor="black" stroked="f">
              <v:fill color2="black" angle="180"/>
            </v:shape>
            <v:line id="" o:spid="_x0000_s1072" style="position:absolute" from="3028,7968" to="7600,8907" strokeweight=".1pt">
              <v:fill color2="black" angle="180"/>
            </v:line>
            <v:shape id="" o:spid="_x0000_s1073" style="position:absolute;left:7580;top:8847;width:129;height:116" coordsize="129,116" path="m24,l,116,129,82,24,xe" fillcolor="black" stroked="f">
              <v:fill color2="black" angle="180"/>
            </v:shape>
            <v:line id="" o:spid="_x0000_s1074" style="position:absolute" from="3052,8064" to="7595,10001" strokeweight=".1pt">
              <v:fill color2="black" angle="180"/>
            </v:line>
            <v:shape id="" o:spid="_x0000_s1075" style="position:absolute;left:7564;top:9944;width:133;height:109" coordsize="133,109" path="m47,l,109r133,-8l47,xe" fillcolor="black" stroked="f">
              <v:fill color2="black" angle="180"/>
            </v:shape>
            <v:line id="" o:spid="_x0000_s1076" style="position:absolute" from="3052,8004" to="7565,11086" strokeweight=".1pt">
              <v:fill color2="black" angle="180"/>
            </v:line>
            <v:shape id="" o:spid="_x0000_s1077" style="position:absolute;left:7525;top:11033;width:132;height:116" coordsize="132,116" path="m67,l,98r132,18l67,xe" fillcolor="black" stroked="f">
              <v:fill color2="black" angle="180"/>
            </v:shape>
            <v:shape id="" o:spid="_x0000_s1078" type="#_x0000_m1166" style="position:absolute;left:7692;top:7657;width:2307;height:320" filled="f" stroked="f" o:insetmode="custom">
              <v:textbox style="mso-next-textbox:#" inset="0,0,0,0">
                <w:txbxContent>
                  <w:p w:rsidR="00B948A9" w:rsidRDefault="00B948A9">
                    <w:pPr>
                      <w:spacing w:line="320" w:lineRule="exact"/>
                      <w:rPr>
                        <w:rFonts w:ascii="Calibri" w:hAnsi="Calibri"/>
                        <w:sz w:val="32"/>
                      </w:rPr>
                    </w:pPr>
                    <w:r>
                      <w:rPr>
                        <w:rFonts w:ascii="Calibri" w:hAnsi="Calibri"/>
                        <w:sz w:val="32"/>
                      </w:rPr>
                      <w:t>Change Password</w:t>
                    </w:r>
                  </w:p>
                </w:txbxContent>
              </v:textbox>
            </v:shape>
            <v:shape id="" o:spid="_x0000_s1079" type="#_x0000_m1166" style="position:absolute;left:7788;top:8787;width:1682;height:320" filled="f" stroked="f" o:insetmode="custom">
              <v:textbox style="mso-next-textbox:#" inset="0,0,0,0">
                <w:txbxContent>
                  <w:p w:rsidR="00B948A9" w:rsidRDefault="00B948A9">
                    <w:pPr>
                      <w:spacing w:line="320" w:lineRule="exact"/>
                      <w:rPr>
                        <w:rFonts w:ascii="Calibri" w:hAnsi="Calibri"/>
                        <w:sz w:val="32"/>
                      </w:rPr>
                    </w:pPr>
                    <w:r>
                      <w:rPr>
                        <w:rFonts w:ascii="Calibri" w:hAnsi="Calibri"/>
                        <w:sz w:val="32"/>
                      </w:rPr>
                      <w:t>My Bookings</w:t>
                    </w:r>
                  </w:p>
                </w:txbxContent>
              </v:textbox>
            </v:shape>
            <v:shape id="" o:spid="_x0000_s1080" type="#_x0000_m1166" style="position:absolute;left:8734;top:9917;width:1118;height:320" filled="f" stroked="f" o:insetmode="custom">
              <v:textbox style="mso-next-textbox:#" inset="0,0,0,0">
                <w:txbxContent>
                  <w:p w:rsidR="00B948A9" w:rsidRDefault="00B948A9">
                    <w:pPr>
                      <w:spacing w:line="320" w:lineRule="exact"/>
                      <w:rPr>
                        <w:rFonts w:ascii="Calibri" w:hAnsi="Calibri"/>
                        <w:sz w:val="32"/>
                      </w:rPr>
                    </w:pPr>
                    <w:r>
                      <w:rPr>
                        <w:rFonts w:ascii="Calibri" w:hAnsi="Calibri"/>
                        <w:sz w:val="32"/>
                      </w:rPr>
                      <w:t>Book PG</w:t>
                    </w:r>
                  </w:p>
                </w:txbxContent>
              </v:textbox>
            </v:shape>
            <v:shape id="" o:spid="_x0000_s1081" type="#_x0000_m1166" style="position:absolute;left:7744;top:10973;width:1473;height:320" filled="f" stroked="f" o:insetmode="custom">
              <v:textbox style="mso-next-textbox:#" inset="0,0,0,0">
                <w:txbxContent>
                  <w:p w:rsidR="00B948A9" w:rsidRPr="00D02E7F" w:rsidRDefault="00B948A9">
                    <w:pPr>
                      <w:spacing w:line="320" w:lineRule="exact"/>
                      <w:rPr>
                        <w:rFonts w:ascii="Calibri" w:hAnsi="Calibri"/>
                        <w:sz w:val="28"/>
                      </w:rPr>
                    </w:pPr>
                    <w:r w:rsidRPr="00D02E7F">
                      <w:rPr>
                        <w:rFonts w:ascii="Calibri" w:hAnsi="Calibri"/>
                        <w:sz w:val="28"/>
                      </w:rPr>
                      <w:t>General Info</w:t>
                    </w:r>
                  </w:p>
                </w:txbxContent>
              </v:textbox>
            </v:shape>
            <v:shape id="" o:spid="_x0000_s1082" type="#_x0000_m1166" style="position:absolute;left:7657;top:6278;width:3316;height:862" filled="f" strokeweight=".1pt" o:insetmode="custom">
              <v:textbox style="mso-next-textbox:#" inset="0,0,0,0">
                <w:txbxContent>
                  <w:p w:rsidR="00B948A9" w:rsidRDefault="00B948A9">
                    <w:pPr>
                      <w:spacing w:before="77"/>
                      <w:ind w:left="507"/>
                      <w:rPr>
                        <w:rFonts w:ascii="Calibri" w:hAnsi="Calibri"/>
                        <w:sz w:val="32"/>
                      </w:rPr>
                    </w:pPr>
                    <w:r>
                      <w:rPr>
                        <w:rFonts w:ascii="Calibri" w:hAnsi="Calibri"/>
                        <w:sz w:val="32"/>
                      </w:rPr>
                      <w:t xml:space="preserve">  My Profile</w:t>
                    </w:r>
                  </w:p>
                </w:txbxContent>
              </v:textbox>
            </v:shape>
            <v:shape id="" o:spid="_x0000_s1083" type="#_x0000_m1166" style="position:absolute;left:7597;top:4968;width:3316;height:862" filled="f" strokeweight=".1pt" o:insetmode="custom">
              <v:textbox style="mso-next-textbox:#" inset="0,0,0,0">
                <w:txbxContent>
                  <w:p w:rsidR="00B948A9" w:rsidRDefault="00B948A9">
                    <w:pPr>
                      <w:spacing w:before="77"/>
                      <w:ind w:left="990" w:right="525" w:firstLine="90"/>
                      <w:rPr>
                        <w:rFonts w:ascii="Calibri" w:hAnsi="Calibri"/>
                        <w:sz w:val="32"/>
                      </w:rPr>
                    </w:pPr>
                    <w:r>
                      <w:rPr>
                        <w:rFonts w:ascii="Calibri" w:hAnsi="Calibri"/>
                        <w:sz w:val="32"/>
                      </w:rPr>
                      <w:t>Sign In</w:t>
                    </w:r>
                  </w:p>
                </w:txbxContent>
              </v:textbox>
            </v:shape>
            <v:shape id="" o:spid="_x0000_s1084" type="#_x0000_m1166" style="position:absolute;left:7623;top:3806;width:3316;height:862" filled="f" strokeweight=".1pt" o:insetmode="custom">
              <v:textbox style="mso-next-textbox:#" inset="0,0,0,0">
                <w:txbxContent>
                  <w:p w:rsidR="00B948A9" w:rsidRDefault="00B948A9" w:rsidP="00812A9D">
                    <w:pPr>
                      <w:spacing w:before="77"/>
                      <w:ind w:right="239"/>
                      <w:rPr>
                        <w:rFonts w:ascii="Calibri" w:hAnsi="Calibri"/>
                        <w:sz w:val="32"/>
                      </w:rPr>
                    </w:pPr>
                    <w:r>
                      <w:rPr>
                        <w:rFonts w:ascii="Calibri" w:hAnsi="Calibri"/>
                        <w:sz w:val="32"/>
                      </w:rPr>
                      <w:t xml:space="preserve">       Signup</w:t>
                    </w:r>
                  </w:p>
                </w:txbxContent>
              </v:textbox>
            </v:shape>
            <w10:wrap anchorx="page"/>
          </v:group>
        </w:pict>
      </w:r>
    </w:p>
    <w:p w:rsidR="00023240" w:rsidRPr="003201EE" w:rsidRDefault="00023240" w:rsidP="003201EE">
      <w:pPr>
        <w:pStyle w:val="BodyText"/>
        <w:rPr>
          <w:b/>
          <w:sz w:val="20"/>
        </w:rPr>
      </w:pPr>
    </w:p>
    <w:p w:rsidR="00023240" w:rsidRPr="003201EE" w:rsidRDefault="00023240" w:rsidP="003201EE">
      <w:pPr>
        <w:pStyle w:val="BodyText"/>
        <w:rPr>
          <w:b/>
          <w:sz w:val="20"/>
        </w:rPr>
      </w:pPr>
    </w:p>
    <w:p w:rsidR="00023240" w:rsidRPr="003201EE" w:rsidRDefault="00023240" w:rsidP="003201EE">
      <w:pPr>
        <w:pStyle w:val="BodyText"/>
        <w:rPr>
          <w:b/>
          <w:sz w:val="20"/>
        </w:rPr>
      </w:pPr>
    </w:p>
    <w:p w:rsidR="00023240" w:rsidRPr="003201EE" w:rsidRDefault="00023240" w:rsidP="003201EE">
      <w:pPr>
        <w:pStyle w:val="BodyText"/>
        <w:rPr>
          <w:b/>
          <w:sz w:val="20"/>
        </w:rPr>
      </w:pPr>
    </w:p>
    <w:p w:rsidR="00023240" w:rsidRPr="003201EE" w:rsidRDefault="00023240" w:rsidP="003201EE">
      <w:pPr>
        <w:pStyle w:val="BodyText"/>
        <w:ind w:right="1090"/>
        <w:rPr>
          <w:b/>
          <w:sz w:val="20"/>
        </w:rPr>
      </w:pPr>
    </w:p>
    <w:p w:rsidR="00023240" w:rsidRPr="003201EE" w:rsidRDefault="00023240" w:rsidP="003201EE">
      <w:pPr>
        <w:pStyle w:val="BodyText"/>
        <w:rPr>
          <w:b/>
          <w:sz w:val="20"/>
        </w:rPr>
      </w:pPr>
    </w:p>
    <w:p w:rsidR="00023240" w:rsidRPr="003201EE" w:rsidRDefault="00023240" w:rsidP="003201EE">
      <w:pPr>
        <w:pStyle w:val="BodyText"/>
        <w:rPr>
          <w:b/>
          <w:sz w:val="20"/>
        </w:rPr>
      </w:pPr>
    </w:p>
    <w:p w:rsidR="00023240" w:rsidRPr="003201EE" w:rsidRDefault="00023240" w:rsidP="003201EE">
      <w:pPr>
        <w:pStyle w:val="BodyText"/>
        <w:rPr>
          <w:b/>
          <w:sz w:val="20"/>
        </w:rPr>
      </w:pPr>
    </w:p>
    <w:p w:rsidR="00023240" w:rsidRPr="003201EE" w:rsidRDefault="00023240" w:rsidP="003201EE">
      <w:pPr>
        <w:pStyle w:val="BodyText"/>
        <w:rPr>
          <w:b/>
          <w:sz w:val="20"/>
        </w:rPr>
      </w:pPr>
    </w:p>
    <w:p w:rsidR="00023240" w:rsidRPr="003201EE" w:rsidRDefault="00023240" w:rsidP="003201EE">
      <w:pPr>
        <w:pStyle w:val="BodyText"/>
        <w:rPr>
          <w:b/>
          <w:sz w:val="20"/>
        </w:rPr>
      </w:pPr>
    </w:p>
    <w:p w:rsidR="00023240" w:rsidRPr="003201EE" w:rsidRDefault="008D60CD" w:rsidP="003201EE">
      <w:pPr>
        <w:pStyle w:val="BodyText"/>
        <w:spacing w:before="8"/>
        <w:rPr>
          <w:b/>
          <w:sz w:val="20"/>
        </w:rPr>
      </w:pPr>
      <w:r w:rsidRPr="008D60CD">
        <w:rPr>
          <w:noProof/>
        </w:rPr>
        <w:pict>
          <v:group id="_x0000_s1153" style="position:absolute;margin-left:67.6pt;margin-top:14.45pt;width:77.1pt;height:111.5pt;z-index:251661824;mso-wrap-distance-left:0;mso-wrap-distance-right:0;mso-position-horizontal-relative:page" coordorigin="1352,6403" coordsize="1542,2230">
            <v:shape id="" o:spid="_x0000_s1085" style="position:absolute;left:1501;top:6402;width:1090;height:927" coordsize="1090,927" path="m545,r73,3l686,15r67,20l818,63r60,33l931,135r46,45l1017,232r32,55l1072,344r18,120l1086,525r-37,115l1017,696r-40,51l931,792r-53,39l818,865r-65,28l686,912r-68,11l545,927r-73,-4l404,912,338,893,273,865,212,831,159,792,113,747,73,696,40,640,18,584,,464,4,402,40,287,73,232r40,-52l159,135,212,96,272,63,337,35,404,15,472,3,545,xe" filled="f" strokeweight="0"/>
            <v:shape id="" o:spid="_x0000_s1086" style="position:absolute;left:1818;top:6643;width:100;height:160" coordsize="100,160" path="m59,l50,,41,,33,3r-8,8l17,18r-6,9l4,49,2,59,,69,,80,,90r25,59l33,157r8,3l59,160r8,-3l75,149r8,-7l100,80r,-11l75,11,67,3,59,xe" fillcolor="#ccc" stroked="f">
              <v:fill color2="black" angle="180"/>
            </v:shape>
            <v:shape id="" o:spid="_x0000_s1087" style="position:absolute;left:1818;top:6643;width:100;height:160" coordsize="100,160" path="m50,r9,l67,3r8,8l83,18r6,9l93,40r3,9l98,59r2,10l100,80r,10l98,100r-2,10l93,120r-4,13l83,142r-8,7l67,157r-8,3l50,160r-9,l33,157r-8,-8l17,142r-6,-9l7,120,4,110,2,100,,90,,80,,69,2,59,4,49,7,40,11,27r6,-9l25,11,33,3,41,r9,xe" filled="f" strokeweight="0"/>
            <v:shape id="" o:spid="_x0000_s1088" style="position:absolute;left:2171;top:6643;width:100;height:160" coordsize="100,160" path="m59,l50,,41,,33,3r-8,8l17,18r-6,9l4,49,2,59,,69,,80,,90r25,59l33,157r8,3l59,160r8,-3l75,149r8,-7l100,80r,-11l75,11,67,3,59,xe" fillcolor="#ccc" stroked="f">
              <v:fill color2="black" angle="180"/>
            </v:shape>
            <w10:wrap type="topAndBottom" anchorx="page"/>
          </v:group>
        </w:pict>
      </w:r>
    </w:p>
    <w:p w:rsidR="00023240" w:rsidRPr="003201EE" w:rsidRDefault="00023240" w:rsidP="003201EE">
      <w:pPr>
        <w:pStyle w:val="BodyText"/>
        <w:spacing w:before="2"/>
        <w:rPr>
          <w:b/>
        </w:rPr>
      </w:pPr>
    </w:p>
    <w:p w:rsidR="00023240" w:rsidRPr="003201EE" w:rsidRDefault="00E24EA7" w:rsidP="003201EE">
      <w:pPr>
        <w:ind w:left="1642"/>
        <w:rPr>
          <w:sz w:val="20"/>
        </w:rPr>
      </w:pPr>
      <w:r w:rsidRPr="003201EE">
        <w:rPr>
          <w:sz w:val="20"/>
        </w:rPr>
        <w:t>USER</w:t>
      </w:r>
    </w:p>
    <w:p w:rsidR="00023240" w:rsidRPr="003201EE" w:rsidRDefault="00023240" w:rsidP="003201EE">
      <w:pPr>
        <w:sectPr w:rsidR="00023240" w:rsidRPr="003201EE" w:rsidSect="008B0A27">
          <w:headerReference w:type="default" r:id="rId53"/>
          <w:footerReference w:type="default" r:id="rId54"/>
          <w:pgSz w:w="11910" w:h="16840"/>
          <w:pgMar w:top="1360" w:right="0" w:bottom="280" w:left="200" w:header="0" w:footer="720" w:gutter="0"/>
          <w:cols w:space="720"/>
          <w:titlePg/>
          <w:docGrid w:linePitch="299"/>
        </w:sectPr>
      </w:pPr>
    </w:p>
    <w:p w:rsidR="00023240" w:rsidRPr="003201EE" w:rsidRDefault="00E24EA7" w:rsidP="003201EE">
      <w:pPr>
        <w:spacing w:before="77"/>
        <w:ind w:left="1241"/>
        <w:rPr>
          <w:b/>
        </w:rPr>
      </w:pPr>
      <w:r w:rsidRPr="003201EE">
        <w:rPr>
          <w:b/>
        </w:rPr>
        <w:lastRenderedPageBreak/>
        <w:t>Owner</w:t>
      </w:r>
      <w:r w:rsidR="00D02E7F" w:rsidRPr="003201EE">
        <w:rPr>
          <w:b/>
        </w:rPr>
        <w:t xml:space="preserve"> </w:t>
      </w:r>
      <w:r w:rsidRPr="003201EE">
        <w:rPr>
          <w:b/>
        </w:rPr>
        <w:t>Use</w:t>
      </w:r>
      <w:r w:rsidR="00D02E7F" w:rsidRPr="003201EE">
        <w:rPr>
          <w:b/>
        </w:rPr>
        <w:t xml:space="preserve"> </w:t>
      </w:r>
      <w:r w:rsidRPr="003201EE">
        <w:rPr>
          <w:b/>
        </w:rPr>
        <w:t>Case</w:t>
      </w:r>
      <w:r w:rsidR="00D02E7F" w:rsidRPr="003201EE">
        <w:rPr>
          <w:b/>
        </w:rPr>
        <w:t xml:space="preserve"> </w:t>
      </w:r>
      <w:r w:rsidRPr="003201EE">
        <w:rPr>
          <w:b/>
        </w:rPr>
        <w:t>Diagram</w:t>
      </w:r>
    </w:p>
    <w:p w:rsidR="00023240" w:rsidRPr="003201EE" w:rsidRDefault="00023240" w:rsidP="003201EE">
      <w:pPr>
        <w:pStyle w:val="BodyText"/>
        <w:rPr>
          <w:b/>
          <w:sz w:val="20"/>
        </w:rPr>
      </w:pPr>
    </w:p>
    <w:p w:rsidR="00023240" w:rsidRPr="003201EE" w:rsidRDefault="00023240" w:rsidP="003201EE">
      <w:pPr>
        <w:pStyle w:val="BodyText"/>
        <w:rPr>
          <w:b/>
          <w:sz w:val="20"/>
        </w:rPr>
      </w:pPr>
    </w:p>
    <w:p w:rsidR="00023240" w:rsidRPr="003201EE" w:rsidRDefault="00023240" w:rsidP="003201EE">
      <w:pPr>
        <w:pStyle w:val="BodyText"/>
        <w:rPr>
          <w:b/>
          <w:sz w:val="20"/>
        </w:rPr>
      </w:pPr>
    </w:p>
    <w:p w:rsidR="00023240" w:rsidRPr="003201EE" w:rsidRDefault="00023240" w:rsidP="003201EE">
      <w:pPr>
        <w:pStyle w:val="BodyText"/>
        <w:rPr>
          <w:b/>
          <w:sz w:val="20"/>
        </w:rPr>
      </w:pPr>
    </w:p>
    <w:p w:rsidR="00023240" w:rsidRPr="003201EE" w:rsidRDefault="008D60CD" w:rsidP="003201EE">
      <w:pPr>
        <w:pStyle w:val="BodyText"/>
        <w:rPr>
          <w:b/>
          <w:sz w:val="20"/>
        </w:rPr>
      </w:pPr>
      <w:r w:rsidRPr="008D60CD">
        <w:rPr>
          <w:noProof/>
        </w:rPr>
        <w:pict>
          <v:group id="_x0000_s1152" style="position:absolute;margin-left:134.15pt;margin-top:-.1pt;width:431.55pt;height:408.6pt;z-index:251667968;mso-position-horizontal-relative:page" coordorigin="2683,2564" coordsize="8631,8172">
            <v:line id="" o:spid="_x0000_s1089" style="position:absolute;rotation:360;flip:y" from="2696,6734" to="7191,3107" strokeweight=".1pt">
              <v:fill color2="black" angle="180"/>
            </v:line>
            <v:shape id="" o:spid="_x0000_s1090" style="position:absolute;left:7147;top:3037;width:130;height:121" coordsize="130,121" path="m130,l,28r75,93l130,xe" fillcolor="black" stroked="f">
              <v:fill color2="black" angle="180"/>
            </v:shape>
            <v:line id="" o:spid="_x0000_s1091" style="position:absolute;rotation:360;flip:y" from="2684,6720" to="7179,4277" strokeweight=".1pt">
              <v:fill color2="black" angle="180"/>
            </v:line>
            <v:shape id="" o:spid="_x0000_s1092" style="position:absolute;left:7144;top:4224;width:133;height:109" coordsize="133,109" path="m133,l,5,57,109,133,xe" fillcolor="black" stroked="f">
              <v:fill color2="black" angle="180"/>
            </v:shape>
            <v:line id="" o:spid="_x0000_s1093" style="position:absolute;rotation:360;flip:y" from="2696,6746" to="7214,5479" strokeweight=".1pt">
              <v:fill color2="black" angle="180"/>
            </v:line>
            <v:shape id="" o:spid="_x0000_s1094" style="position:absolute;left:7190;top:5424;width:131;height:114" coordsize="131,114" path="m,l32,114,131,25,,xe" fillcolor="black" stroked="f">
              <v:fill color2="black" angle="180"/>
            </v:shape>
            <v:line id="" o:spid="_x0000_s1095" style="position:absolute;rotation:360;flip:y" from="2708,6698" to="7086,6616" strokeweight=".1pt">
              <v:fill color2="black" angle="180"/>
            </v:line>
            <v:shape id="" o:spid="_x0000_s1096" style="position:absolute;left:7077;top:6557;width:120;height:119" coordsize="120,119" path="m,l2,119,120,57,,xe" fillcolor="black" stroked="f">
              <v:fill color2="black" angle="180"/>
            </v:shape>
            <v:line id="" o:spid="_x0000_s1097" style="position:absolute" from="2708,6698" to="7280,7637" strokeweight=".1pt">
              <v:fill color2="black" angle="180"/>
            </v:line>
            <v:shape id="" o:spid="_x0000_s1098" style="position:absolute;left:7260;top:7577;width:129;height:116" coordsize="129,116" path="m24,l,116,129,82,24,xe" fillcolor="black" stroked="f">
              <v:fill color2="black" angle="180"/>
            </v:shape>
            <v:line id="" o:spid="_x0000_s1099" style="position:absolute" from="2732,6794" to="7275,8731" strokeweight=".1pt">
              <v:fill color2="black" angle="180"/>
            </v:line>
            <v:shape id="" o:spid="_x0000_s1100" style="position:absolute;left:7244;top:8674;width:133;height:109" coordsize="133,109" path="m47,l,109r133,-8l47,xe" fillcolor="black" stroked="f">
              <v:fill color2="black" angle="180"/>
            </v:shape>
            <v:line id="" o:spid="_x0000_s1101" style="position:absolute" from="2732,6734" to="7187,9952" strokeweight=".1pt">
              <v:fill color2="black" angle="180"/>
            </v:line>
            <v:shape id="" o:spid="_x0000_s1102" style="position:absolute;left:7146;top:9899;width:131;height:118" coordsize="131,118" path="m69,l,97r131,21l69,xe" fillcolor="black" stroked="f">
              <v:fill color2="black" angle="180"/>
            </v:shape>
            <v:shape id="" o:spid="_x0000_s1103" type="#_x0000_m1166" style="position:absolute;left:7372;top:6386;width:2307;height:320" filled="f" stroked="f" o:insetmode="custom">
              <v:textbox style="mso-next-textbox:#" inset="0,0,0,0">
                <w:txbxContent>
                  <w:p w:rsidR="00B948A9" w:rsidRDefault="00B948A9">
                    <w:pPr>
                      <w:spacing w:line="320" w:lineRule="exact"/>
                      <w:rPr>
                        <w:rFonts w:ascii="Calibri" w:hAnsi="Calibri"/>
                        <w:sz w:val="32"/>
                      </w:rPr>
                    </w:pPr>
                    <w:r>
                      <w:rPr>
                        <w:rFonts w:ascii="Calibri" w:hAnsi="Calibri"/>
                        <w:sz w:val="32"/>
                      </w:rPr>
                      <w:t>Change Password</w:t>
                    </w:r>
                  </w:p>
                </w:txbxContent>
              </v:textbox>
            </v:shape>
            <v:shape id="" o:spid="_x0000_s1104" type="#_x0000_m1166" style="position:absolute;left:8498;top:7346;width:1532;height:534" filled="f" stroked="f" o:insetmode="custom">
              <v:textbox style="mso-next-textbox:#" inset="0,0,0,0">
                <w:txbxContent>
                  <w:p w:rsidR="00B948A9" w:rsidRDefault="00B948A9">
                    <w:pPr>
                      <w:spacing w:line="244" w:lineRule="exact"/>
                      <w:ind w:right="16"/>
                      <w:jc w:val="center"/>
                      <w:rPr>
                        <w:rFonts w:ascii="Calibri" w:hAnsi="Calibri"/>
                        <w:sz w:val="24"/>
                      </w:rPr>
                    </w:pPr>
                    <w:r>
                      <w:rPr>
                        <w:rFonts w:ascii="Calibri" w:hAnsi="Calibri"/>
                        <w:sz w:val="24"/>
                      </w:rPr>
                      <w:t>Manage PGs</w:t>
                    </w:r>
                  </w:p>
                  <w:p w:rsidR="00B948A9" w:rsidRDefault="00B948A9">
                    <w:pPr>
                      <w:spacing w:before="1" w:line="289" w:lineRule="exact"/>
                      <w:ind w:right="18"/>
                      <w:jc w:val="center"/>
                      <w:rPr>
                        <w:rFonts w:ascii="Calibri" w:hAnsi="Calibri"/>
                        <w:sz w:val="24"/>
                      </w:rPr>
                    </w:pPr>
                    <w:r>
                      <w:rPr>
                        <w:rFonts w:ascii="Calibri" w:hAnsi="Calibri"/>
                        <w:sz w:val="24"/>
                      </w:rPr>
                      <w:t>(Add/Update)</w:t>
                    </w:r>
                  </w:p>
                </w:txbxContent>
              </v:textbox>
            </v:shape>
            <v:shape id="" o:spid="_x0000_s1105" type="#_x0000_m1166" style="position:absolute;left:7265;top:9639;width:4035;height:1095" filled="f" stroked="f" o:insetmode="custom">
              <v:textbox style="mso-next-textbox:#" inset="0,0,0,0">
                <w:txbxContent>
                  <w:p w:rsidR="00B948A9" w:rsidRDefault="00B948A9">
                    <w:pPr>
                      <w:spacing w:before="106"/>
                      <w:ind w:left="1654" w:right="1685"/>
                      <w:jc w:val="center"/>
                      <w:rPr>
                        <w:rFonts w:ascii="Calibri" w:hAnsi="Calibri"/>
                        <w:sz w:val="24"/>
                      </w:rPr>
                    </w:pPr>
                    <w:r>
                      <w:rPr>
                        <w:rFonts w:ascii="Calibri" w:hAnsi="Calibri"/>
                        <w:sz w:val="24"/>
                      </w:rPr>
                      <w:t>Search</w:t>
                    </w:r>
                  </w:p>
                </w:txbxContent>
              </v:textbox>
            </v:shape>
            <v:shape id="" o:spid="_x0000_s1106" type="#_x0000_m1166" style="position:absolute;left:7265;top:8506;width:4035;height:1131" filled="f" stroked="f" o:insetmode="custom">
              <v:textbox style="mso-next-textbox:#" inset="0,0,0,0">
                <w:txbxContent>
                  <w:p w:rsidR="00B948A9" w:rsidRDefault="00B948A9">
                    <w:pPr>
                      <w:spacing w:before="75"/>
                      <w:ind w:left="182" w:right="1525"/>
                      <w:rPr>
                        <w:rFonts w:ascii="Calibri" w:hAnsi="Calibri"/>
                        <w:sz w:val="24"/>
                      </w:rPr>
                    </w:pPr>
                    <w:r>
                      <w:rPr>
                        <w:rFonts w:ascii="Calibri" w:hAnsi="Calibri"/>
                        <w:sz w:val="24"/>
                      </w:rPr>
                      <w:t>Manage Bookings  (Confirmed/Cancelled)</w:t>
                    </w:r>
                  </w:p>
                </w:txbxContent>
              </v:textbox>
            </v:shape>
            <v:shape id="" o:spid="_x0000_s1107" type="#_x0000_m1166" style="position:absolute;left:7337;top:5007;width:3316;height:862" filled="f" strokeweight=".1pt" o:insetmode="custom">
              <v:textbox style="mso-next-textbox:#" inset="0,0,0,0">
                <w:txbxContent>
                  <w:p w:rsidR="00B948A9" w:rsidRDefault="00B948A9">
                    <w:pPr>
                      <w:spacing w:before="77"/>
                      <w:ind w:left="952"/>
                      <w:rPr>
                        <w:rFonts w:ascii="Calibri" w:hAnsi="Calibri"/>
                        <w:sz w:val="32"/>
                      </w:rPr>
                    </w:pPr>
                    <w:r>
                      <w:rPr>
                        <w:rFonts w:ascii="Calibri" w:hAnsi="Calibri"/>
                        <w:sz w:val="32"/>
                      </w:rPr>
                      <w:t>Dashboard</w:t>
                    </w:r>
                  </w:p>
                </w:txbxContent>
              </v:textbox>
            </v:shape>
            <v:shape id="" o:spid="_x0000_s1108" type="#_x0000_m1166" style="position:absolute;left:7401;top:3849;width:3316;height:862" filled="f" strokeweight=".1pt" o:insetmode="custom">
              <v:textbox style="mso-next-textbox:#" inset="0,0,0,0">
                <w:txbxContent>
                  <w:p w:rsidR="00B948A9" w:rsidRDefault="00B948A9">
                    <w:pPr>
                      <w:spacing w:before="77"/>
                      <w:ind w:left="795"/>
                      <w:rPr>
                        <w:rFonts w:ascii="Calibri" w:hAnsi="Calibri"/>
                        <w:sz w:val="32"/>
                      </w:rPr>
                    </w:pPr>
                    <w:r>
                      <w:rPr>
                        <w:rFonts w:ascii="Calibri" w:hAnsi="Calibri"/>
                        <w:sz w:val="32"/>
                      </w:rPr>
                      <w:t>Sign in</w:t>
                    </w:r>
                  </w:p>
                </w:txbxContent>
              </v:textbox>
            </v:shape>
            <v:shape id="" o:spid="_x0000_s1109" type="#_x0000_m1166" style="position:absolute;left:7377;top:2565;width:3316;height:862" filled="f" strokeweight=".1pt" o:insetmode="custom">
              <v:textbox style="mso-next-textbox:#" inset="0,0,0,0">
                <w:txbxContent>
                  <w:p w:rsidR="00B948A9" w:rsidRDefault="00B948A9">
                    <w:pPr>
                      <w:spacing w:before="77"/>
                      <w:ind w:left="795"/>
                      <w:rPr>
                        <w:rFonts w:ascii="Calibri" w:hAnsi="Calibri"/>
                        <w:sz w:val="32"/>
                      </w:rPr>
                    </w:pPr>
                    <w:r>
                      <w:rPr>
                        <w:rFonts w:ascii="Calibri" w:hAnsi="Calibri"/>
                        <w:sz w:val="32"/>
                      </w:rPr>
                      <w:t>Signup</w:t>
                    </w:r>
                  </w:p>
                </w:txbxContent>
              </v:textbox>
            </v:shape>
            <w10:wrap anchorx="page"/>
          </v:group>
        </w:pict>
      </w:r>
    </w:p>
    <w:p w:rsidR="00023240" w:rsidRPr="003201EE" w:rsidRDefault="00023240" w:rsidP="003201EE">
      <w:pPr>
        <w:pStyle w:val="BodyText"/>
        <w:rPr>
          <w:b/>
          <w:sz w:val="20"/>
        </w:rPr>
      </w:pPr>
    </w:p>
    <w:p w:rsidR="00023240" w:rsidRPr="003201EE" w:rsidRDefault="00023240" w:rsidP="003201EE">
      <w:pPr>
        <w:pStyle w:val="BodyText"/>
        <w:rPr>
          <w:b/>
          <w:sz w:val="20"/>
        </w:rPr>
      </w:pPr>
    </w:p>
    <w:p w:rsidR="00023240" w:rsidRPr="003201EE" w:rsidRDefault="00023240" w:rsidP="003201EE">
      <w:pPr>
        <w:pStyle w:val="BodyText"/>
        <w:rPr>
          <w:b/>
          <w:sz w:val="20"/>
        </w:rPr>
      </w:pPr>
    </w:p>
    <w:p w:rsidR="00023240" w:rsidRPr="003201EE" w:rsidRDefault="00023240" w:rsidP="003201EE">
      <w:pPr>
        <w:pStyle w:val="BodyText"/>
        <w:rPr>
          <w:b/>
          <w:sz w:val="20"/>
        </w:rPr>
      </w:pPr>
    </w:p>
    <w:p w:rsidR="00023240" w:rsidRPr="003201EE" w:rsidRDefault="00023240" w:rsidP="003201EE">
      <w:pPr>
        <w:pStyle w:val="BodyText"/>
        <w:rPr>
          <w:b/>
          <w:sz w:val="20"/>
        </w:rPr>
      </w:pPr>
    </w:p>
    <w:p w:rsidR="00023240" w:rsidRPr="003201EE" w:rsidRDefault="00023240" w:rsidP="003201EE">
      <w:pPr>
        <w:pStyle w:val="BodyText"/>
        <w:rPr>
          <w:b/>
          <w:sz w:val="20"/>
        </w:rPr>
      </w:pPr>
    </w:p>
    <w:p w:rsidR="00023240" w:rsidRPr="003201EE" w:rsidRDefault="00023240" w:rsidP="003201EE">
      <w:pPr>
        <w:pStyle w:val="BodyText"/>
        <w:rPr>
          <w:b/>
          <w:sz w:val="20"/>
        </w:rPr>
      </w:pPr>
    </w:p>
    <w:p w:rsidR="00023240" w:rsidRPr="003201EE" w:rsidRDefault="00023240" w:rsidP="003201EE">
      <w:pPr>
        <w:pStyle w:val="BodyText"/>
        <w:rPr>
          <w:b/>
          <w:sz w:val="20"/>
        </w:rPr>
      </w:pPr>
    </w:p>
    <w:p w:rsidR="00023240" w:rsidRPr="003201EE" w:rsidRDefault="00023240" w:rsidP="003201EE">
      <w:pPr>
        <w:pStyle w:val="BodyText"/>
        <w:rPr>
          <w:b/>
          <w:sz w:val="20"/>
        </w:rPr>
      </w:pPr>
    </w:p>
    <w:p w:rsidR="00023240" w:rsidRPr="003201EE" w:rsidRDefault="008D60CD" w:rsidP="003201EE">
      <w:pPr>
        <w:pStyle w:val="BodyText"/>
        <w:spacing w:before="10"/>
        <w:rPr>
          <w:b/>
          <w:sz w:val="20"/>
        </w:rPr>
      </w:pPr>
      <w:r w:rsidRPr="008D60CD">
        <w:rPr>
          <w:noProof/>
        </w:rPr>
        <w:pict>
          <v:group id="_x0000_s1151" style="position:absolute;margin-left:50.6pt;margin-top:14pt;width:77.1pt;height:111.5pt;z-index:251662848;mso-wrap-distance-left:0;mso-wrap-distance-right:0;mso-position-horizontal-relative:page" coordorigin="1012,5136" coordsize="1542,2230">
            <v:shape id="" o:spid="_x0000_s1110" style="position:absolute;left:1161;top:5135;width:1090;height:927" coordsize="1090,927" path="m545,r73,3l686,15r67,20l818,63r60,33l931,135r46,45l1017,232r32,55l1072,343r18,121l1086,525r-37,115l1017,696r-40,51l931,792r-53,39l818,865r-65,27l686,912r-68,11l545,927r-73,-4l404,912,338,892,273,865,212,831,159,792,113,747,73,696,40,640,18,584,,464,4,402,40,287,73,232r40,-52l159,135,212,96,272,63,337,35,404,15,472,3,545,xe" filled="f" strokeweight="0"/>
            <v:shape id="" o:spid="_x0000_s1111" style="position:absolute;left:1478;top:5376;width:100;height:160" coordsize="100,160" path="m59,l50,,41,,33,3r-8,8l17,18r-6,9l4,49,2,59,,69,,80,,90r25,59l33,157r8,3l59,160r8,-3l75,149r8,-7l100,80r,-11l75,11,67,3,59,xe" fillcolor="#ccc" stroked="f">
              <v:fill color2="black" angle="180"/>
            </v:shape>
            <v:shape id="" o:spid="_x0000_s1112" style="position:absolute;left:1478;top:5376;width:100;height:160" coordsize="100,160" path="m50,r9,l67,3r8,8l83,18r6,9l93,40r3,9l98,59r2,10l100,80r,10l98,100r-2,10l93,120r-4,13l83,142r-8,7l67,157r-8,3l50,160r-9,l33,157r-8,-8l17,142r-6,-9l7,120,4,110,2,100,,90,,80,,69,2,59,4,49,7,40,11,27r6,-9l25,11,33,3,41,r9,xe" filled="f" strokeweight="0"/>
            <v:shape id="" o:spid="_x0000_s1113" style="position:absolute;left:1831;top:5376;width:100;height:160" coordsize="100,160" path="m59,l50,,41,,33,3r-8,8l17,18r-6,9l4,49,2,59,,69,,80,,90r25,59l33,157r8,3l59,160r8,-3l75,149r8,-7l100,80r,-11l75,11,67,3,59,xe" fillcolor="#ccc" stroked="f">
              <v:fill color2="black" angle="180"/>
            </v:shape>
            <w10:wrap type="topAndBottom" anchorx="page"/>
          </v:group>
        </w:pict>
      </w:r>
    </w:p>
    <w:p w:rsidR="00023240" w:rsidRPr="003201EE" w:rsidRDefault="00023240" w:rsidP="003201EE">
      <w:pPr>
        <w:pStyle w:val="BodyText"/>
        <w:spacing w:before="3"/>
        <w:rPr>
          <w:b/>
        </w:rPr>
      </w:pPr>
    </w:p>
    <w:p w:rsidR="00023240" w:rsidRPr="003201EE" w:rsidRDefault="00E24EA7" w:rsidP="003201EE">
      <w:pPr>
        <w:ind w:left="1642"/>
        <w:rPr>
          <w:sz w:val="20"/>
        </w:rPr>
      </w:pPr>
      <w:r w:rsidRPr="003201EE">
        <w:rPr>
          <w:sz w:val="20"/>
        </w:rPr>
        <w:t>Owner</w:t>
      </w:r>
    </w:p>
    <w:p w:rsidR="00023240" w:rsidRPr="003201EE" w:rsidRDefault="00023240" w:rsidP="003201EE">
      <w:pPr>
        <w:sectPr w:rsidR="00023240" w:rsidRPr="003201EE" w:rsidSect="008B0A27">
          <w:headerReference w:type="default" r:id="rId55"/>
          <w:footerReference w:type="default" r:id="rId56"/>
          <w:pgSz w:w="11910" w:h="16840"/>
          <w:pgMar w:top="1320" w:right="0" w:bottom="280" w:left="200" w:header="0" w:footer="720" w:gutter="0"/>
          <w:cols w:space="720"/>
          <w:titlePg/>
          <w:docGrid w:linePitch="299"/>
        </w:sectPr>
      </w:pPr>
    </w:p>
    <w:p w:rsidR="00023240" w:rsidRPr="003201EE" w:rsidRDefault="00E24EA7" w:rsidP="003201EE">
      <w:pPr>
        <w:pStyle w:val="Heading6"/>
        <w:spacing w:before="78"/>
        <w:ind w:left="1241"/>
      </w:pPr>
      <w:r w:rsidRPr="003201EE">
        <w:lastRenderedPageBreak/>
        <w:t>Admin</w:t>
      </w:r>
      <w:r w:rsidR="00D02E7F" w:rsidRPr="003201EE">
        <w:t xml:space="preserve"> </w:t>
      </w:r>
      <w:r w:rsidRPr="003201EE">
        <w:t>use</w:t>
      </w:r>
      <w:r w:rsidR="00D02E7F" w:rsidRPr="003201EE">
        <w:t xml:space="preserve"> </w:t>
      </w:r>
      <w:r w:rsidRPr="003201EE">
        <w:t>case</w:t>
      </w:r>
      <w:r w:rsidR="00D02E7F" w:rsidRPr="003201EE">
        <w:t xml:space="preserve"> </w:t>
      </w:r>
      <w:r w:rsidRPr="003201EE">
        <w:t>diagram</w:t>
      </w:r>
    </w:p>
    <w:p w:rsidR="00023240" w:rsidRPr="003201EE" w:rsidRDefault="008D60CD" w:rsidP="003201EE">
      <w:pPr>
        <w:pStyle w:val="BodyText"/>
        <w:rPr>
          <w:b/>
          <w:sz w:val="20"/>
        </w:rPr>
      </w:pPr>
      <w:r w:rsidRPr="008D60CD">
        <w:rPr>
          <w:noProof/>
        </w:rPr>
        <w:pict>
          <v:group id="_x0000_s1150" style="position:absolute;margin-left:127.7pt;margin-top:.9pt;width:430.35pt;height:535.2pt;z-index:251668992;mso-position-horizontal-relative:page" coordorigin="2554,1672" coordsize="8607,10704">
            <v:line id="" o:spid="_x0000_s1114" style="position:absolute;rotation:360;flip:y" from="2567,5816" to="7049,2189" strokeweight=".1pt">
              <v:fill color2="black" angle="180"/>
            </v:line>
            <v:shape id="" o:spid="_x0000_s1115" style="position:absolute;left:7006;top:2119;width:129;height:121" coordsize="129,121" path="m129,l,28r74,93l129,xe" fillcolor="black" stroked="f">
              <v:fill color2="black" angle="180"/>
            </v:shape>
            <v:line id="" o:spid="_x0000_s1116" style="position:absolute;rotation:360;flip:y" from="2555,5802" to="7037,3359" strokeweight=".1pt">
              <v:fill color2="black" angle="180"/>
            </v:line>
            <v:shape id="" o:spid="_x0000_s1117" style="position:absolute;left:7003;top:3306;width:132;height:109" coordsize="132,109" path="m132,l,5,57,109,132,xe" fillcolor="black" stroked="f">
              <v:fill color2="black" angle="180"/>
            </v:shape>
            <v:line id="" o:spid="_x0000_s1118" style="position:absolute;rotation:360;flip:y" from="2567,5828" to="7072,4561" strokeweight=".1pt">
              <v:fill color2="black" angle="180"/>
            </v:line>
            <v:shape id="" o:spid="_x0000_s1119" style="position:absolute;left:7048;top:4506;width:131;height:114" coordsize="131,114" path="m,l32,114,131,25,,xe" fillcolor="black" stroked="f">
              <v:fill color2="black" angle="180"/>
            </v:shape>
            <v:line id="" o:spid="_x0000_s1120" style="position:absolute;rotation:360;flip:y" from="2579,5780" to="6945,5698" strokeweight=".1pt">
              <v:fill color2="black" angle="180"/>
            </v:line>
            <v:shape id="" o:spid="_x0000_s1121" style="position:absolute;left:6936;top:5639;width:119;height:119" coordsize="119,119" path="m,l2,119,119,57,,xe" fillcolor="black" stroked="f">
              <v:fill color2="black" angle="180"/>
            </v:shape>
            <v:line id="" o:spid="_x0000_s1122" style="position:absolute" from="2579,5780" to="7138,6719" strokeweight=".1pt">
              <v:fill color2="black" angle="180"/>
            </v:line>
            <v:shape id="" o:spid="_x0000_s1123" style="position:absolute;left:7118;top:6659;width:129;height:116" coordsize="129,116" path="m24,l,116,129,82,24,xe" fillcolor="black" stroked="f">
              <v:fill color2="black" angle="180"/>
            </v:shape>
            <v:line id="" o:spid="_x0000_s1124" style="position:absolute" from="2603,5876" to="7133,7813" strokeweight=".1pt">
              <v:fill color2="black" angle="180"/>
            </v:line>
            <v:shape id="" o:spid="_x0000_s1125" style="position:absolute;left:7102;top:7756;width:133;height:109" coordsize="133,109" path="m47,l,109r133,-8l47,xe" fillcolor="black" stroked="f">
              <v:fill color2="black" angle="180"/>
            </v:shape>
            <v:line id="" o:spid="_x0000_s1126" style="position:absolute" from="2603,5816" to="7045,9034" strokeweight=".1pt">
              <v:fill color2="black" angle="180"/>
            </v:line>
            <v:shape id="" o:spid="_x0000_s1127" style="position:absolute;left:7005;top:8981;width:130;height:118" coordsize="130,118" path="m68,l,97r130,21l68,xe" fillcolor="black" stroked="f">
              <v:fill color2="black" angle="180"/>
            </v:shape>
            <v:line id="" o:spid="_x0000_s1128" style="position:absolute" from="2603,5876" to="7179,10342" strokeweight=".1pt">
              <v:fill color2="black" angle="180"/>
            </v:line>
            <v:shape id="" o:spid="_x0000_s1129" style="position:absolute;left:7132;top:10293;width:127;height:126" coordsize="127,126" path="m83,l,86r127,40l83,xe" fillcolor="black" stroked="f">
              <v:fill color2="black" angle="180"/>
            </v:shape>
            <v:line id="" o:spid="_x0000_s1130" style="position:absolute" from="2627,5876" to="7309,11641" strokeweight=".1pt">
              <v:fill color2="black" angle="180"/>
            </v:line>
            <v:shape id="" o:spid="_x0000_s1131" style="position:absolute;left:7258;top:11597;width:121;height:130" coordsize="121,130" path="m92,l,75r121,55l92,xe" fillcolor="black" stroked="f">
              <v:fill color2="black" angle="180"/>
            </v:shape>
            <v:shape id="" o:spid="_x0000_s1132" type="#_x0000_m1166" style="position:absolute;left:7230;top:5468;width:2301;height:320" filled="f" stroked="f" o:insetmode="custom">
              <v:textbox style="mso-next-textbox:#" inset="0,0,0,0">
                <w:txbxContent>
                  <w:p w:rsidR="00B948A9" w:rsidRDefault="00B948A9">
                    <w:pPr>
                      <w:spacing w:line="320" w:lineRule="exact"/>
                      <w:rPr>
                        <w:rFonts w:ascii="Calibri" w:hAnsi="Calibri"/>
                        <w:sz w:val="32"/>
                      </w:rPr>
                    </w:pPr>
                    <w:r>
                      <w:rPr>
                        <w:rFonts w:ascii="Calibri" w:hAnsi="Calibri"/>
                        <w:sz w:val="32"/>
                      </w:rPr>
                      <w:t>Change Password</w:t>
                    </w:r>
                  </w:p>
                </w:txbxContent>
              </v:textbox>
            </v:shape>
            <v:shape id="" o:spid="_x0000_s1133" type="#_x0000_m1166" style="position:absolute;left:8381;top:6428;width:1472;height:534" filled="f" stroked="f" o:insetmode="custom">
              <v:textbox style="mso-next-textbox:#" inset="0,0,0,0">
                <w:txbxContent>
                  <w:p w:rsidR="00B948A9" w:rsidRDefault="00B948A9">
                    <w:pPr>
                      <w:spacing w:before="1" w:line="289" w:lineRule="exact"/>
                      <w:rPr>
                        <w:rFonts w:ascii="Calibri" w:hAnsi="Calibri"/>
                        <w:sz w:val="24"/>
                      </w:rPr>
                    </w:pPr>
                    <w:r>
                      <w:rPr>
                        <w:rFonts w:ascii="Calibri" w:hAnsi="Calibri"/>
                        <w:sz w:val="24"/>
                      </w:rPr>
                      <w:t>Show pg details</w:t>
                    </w:r>
                  </w:p>
                </w:txbxContent>
              </v:textbox>
            </v:shape>
            <v:shape id="" o:spid="_x0000_s1134" type="#_x0000_m1166" style="position:absolute;left:8383;top:10292;width:1465;height:240" filled="f" stroked="f" o:insetmode="custom">
              <v:textbox style="mso-next-textbox:#" inset="0,0,0,0">
                <w:txbxContent>
                  <w:p w:rsidR="00B948A9" w:rsidRDefault="00B948A9">
                    <w:pPr>
                      <w:spacing w:line="240" w:lineRule="exact"/>
                      <w:rPr>
                        <w:rFonts w:ascii="Calibri" w:hAnsi="Calibri"/>
                        <w:sz w:val="24"/>
                      </w:rPr>
                    </w:pPr>
                    <w:r>
                      <w:rPr>
                        <w:rFonts w:ascii="Calibri" w:hAnsi="Calibri"/>
                        <w:sz w:val="24"/>
                      </w:rPr>
                      <w:t>View Regd PGs</w:t>
                    </w:r>
                  </w:p>
                </w:txbxContent>
              </v:textbox>
            </v:shape>
            <v:shape id="" o:spid="_x0000_s1135" type="#_x0000_m1166" style="position:absolute;left:8403;top:11434;width:1472;height:532" filled="f" stroked="f" o:insetmode="custom">
              <v:textbox style="mso-next-textbox:#" inset="0,0,0,0">
                <w:txbxContent>
                  <w:p w:rsidR="00B948A9" w:rsidRDefault="00B948A9">
                    <w:pPr>
                      <w:spacing w:line="244" w:lineRule="exact"/>
                      <w:ind w:left="6"/>
                      <w:rPr>
                        <w:rFonts w:ascii="Calibri" w:hAnsi="Calibri"/>
                        <w:sz w:val="24"/>
                      </w:rPr>
                    </w:pPr>
                    <w:r>
                      <w:rPr>
                        <w:rFonts w:ascii="Calibri" w:hAnsi="Calibri"/>
                        <w:sz w:val="24"/>
                      </w:rPr>
                      <w:t>Manage Paged</w:t>
                    </w:r>
                  </w:p>
                  <w:p w:rsidR="00B948A9" w:rsidRDefault="00B948A9">
                    <w:pPr>
                      <w:spacing w:line="288" w:lineRule="exact"/>
                      <w:rPr>
                        <w:rFonts w:ascii="Calibri" w:hAnsi="Calibri"/>
                        <w:sz w:val="24"/>
                      </w:rPr>
                    </w:pPr>
                    <w:r>
                      <w:rPr>
                        <w:rFonts w:ascii="Calibri" w:hAnsi="Calibri"/>
                        <w:sz w:val="24"/>
                      </w:rPr>
                      <w:t>(Add/Update)</w:t>
                    </w:r>
                  </w:p>
                </w:txbxContent>
              </v:textbox>
            </v:shape>
            <v:shape id="" o:spid="_x0000_s1136" type="#_x0000_m1166" style="position:absolute;left:7114;top:8721;width:4033;height:1095" filled="f" stroked="f" o:insetmode="custom">
              <v:textbox style="mso-next-textbox:#" inset="0,0,0,0">
                <w:txbxContent>
                  <w:p w:rsidR="00B948A9" w:rsidRDefault="00B948A9">
                    <w:pPr>
                      <w:spacing w:before="106"/>
                      <w:ind w:left="1589" w:right="1022" w:hanging="590"/>
                      <w:rPr>
                        <w:rFonts w:ascii="Calibri" w:hAnsi="Calibri"/>
                        <w:sz w:val="24"/>
                      </w:rPr>
                    </w:pPr>
                    <w:r>
                      <w:rPr>
                        <w:rFonts w:ascii="Calibri" w:hAnsi="Calibri"/>
                        <w:sz w:val="24"/>
                      </w:rPr>
                      <w:t>Manage Reg Owners (update)</w:t>
                    </w:r>
                  </w:p>
                </w:txbxContent>
              </v:textbox>
            </v:shape>
            <v:shape id="" o:spid="_x0000_s1137" type="#_x0000_m1166" style="position:absolute;left:7114;top:7588;width:4033;height:1131" filled="f" stroked="f" o:insetmode="custom">
              <v:textbox style="mso-next-textbox:#" inset="0,0,0,0">
                <w:txbxContent>
                  <w:p w:rsidR="00B948A9" w:rsidRDefault="00B948A9">
                    <w:pPr>
                      <w:spacing w:before="75"/>
                      <w:ind w:left="1289" w:right="1229" w:firstLine="68"/>
                      <w:rPr>
                        <w:rFonts w:ascii="Calibri" w:hAnsi="Calibri"/>
                        <w:sz w:val="24"/>
                      </w:rPr>
                    </w:pPr>
                    <w:r>
                      <w:rPr>
                        <w:rFonts w:ascii="Calibri" w:hAnsi="Calibri"/>
                        <w:sz w:val="24"/>
                      </w:rPr>
                      <w:t>Manage PG (Add/Update)</w:t>
                    </w:r>
                  </w:p>
                </w:txbxContent>
              </v:textbox>
            </v:shape>
            <v:shape id="" o:spid="_x0000_s1138" type="#_x0000_m1166" style="position:absolute;left:7195;top:4089;width:3307;height:862" filled="f" strokeweight=".1pt" o:insetmode="custom">
              <v:textbox style="mso-next-textbox:#" inset="0,0,0,0">
                <w:txbxContent>
                  <w:p w:rsidR="00B948A9" w:rsidRDefault="00B948A9">
                    <w:pPr>
                      <w:spacing w:before="77"/>
                      <w:ind w:left="507"/>
                      <w:rPr>
                        <w:rFonts w:ascii="Calibri" w:hAnsi="Calibri"/>
                        <w:sz w:val="32"/>
                      </w:rPr>
                    </w:pPr>
                    <w:r>
                      <w:rPr>
                        <w:rFonts w:ascii="Calibri" w:hAnsi="Calibri"/>
                        <w:sz w:val="32"/>
                      </w:rPr>
                      <w:t>My Profile</w:t>
                    </w:r>
                  </w:p>
                </w:txbxContent>
              </v:textbox>
            </v:shape>
            <v:shape id="" o:spid="_x0000_s1139" type="#_x0000_m1166" style="position:absolute;left:7135;top:2781;width:3307;height:862" filled="f" strokeweight=".1pt" o:insetmode="custom">
              <v:textbox style="mso-next-textbox:#" inset="0,0,0,0">
                <w:txbxContent>
                  <w:p w:rsidR="00B948A9" w:rsidRDefault="00B948A9">
                    <w:pPr>
                      <w:spacing w:before="77"/>
                      <w:ind w:left="795"/>
                      <w:rPr>
                        <w:rFonts w:ascii="Calibri" w:hAnsi="Calibri"/>
                        <w:sz w:val="32"/>
                      </w:rPr>
                    </w:pPr>
                    <w:r>
                      <w:rPr>
                        <w:rFonts w:ascii="Calibri" w:hAnsi="Calibri"/>
                        <w:sz w:val="32"/>
                      </w:rPr>
                      <w:t>Dashboard</w:t>
                    </w:r>
                  </w:p>
                </w:txbxContent>
              </v:textbox>
            </v:shape>
            <v:shape id="" o:spid="_x0000_s1140" type="#_x0000_m1166" style="position:absolute;left:7135;top:1673;width:3307;height:862" filled="f" strokeweight=".1pt" o:insetmode="custom">
              <v:textbox style="mso-next-textbox:#" inset="0,0,0,0">
                <w:txbxContent>
                  <w:p w:rsidR="00B948A9" w:rsidRDefault="00B948A9">
                    <w:pPr>
                      <w:spacing w:before="77"/>
                      <w:ind w:left="795"/>
                      <w:rPr>
                        <w:rFonts w:ascii="Calibri" w:hAnsi="Calibri"/>
                        <w:sz w:val="32"/>
                      </w:rPr>
                    </w:pPr>
                    <w:r>
                      <w:rPr>
                        <w:rFonts w:ascii="Calibri" w:hAnsi="Calibri"/>
                        <w:sz w:val="32"/>
                      </w:rPr>
                      <w:t>Sign in</w:t>
                    </w:r>
                  </w:p>
                </w:txbxContent>
              </v:textbox>
            </v:shape>
            <w10:wrap anchorx="page"/>
          </v:group>
        </w:pict>
      </w:r>
    </w:p>
    <w:p w:rsidR="00023240" w:rsidRPr="003201EE" w:rsidRDefault="00023240" w:rsidP="003201EE">
      <w:pPr>
        <w:pStyle w:val="BodyText"/>
        <w:rPr>
          <w:b/>
          <w:sz w:val="20"/>
        </w:rPr>
      </w:pPr>
    </w:p>
    <w:p w:rsidR="00023240" w:rsidRPr="003201EE" w:rsidRDefault="00023240" w:rsidP="003201EE">
      <w:pPr>
        <w:pStyle w:val="BodyText"/>
        <w:rPr>
          <w:b/>
          <w:sz w:val="20"/>
        </w:rPr>
      </w:pPr>
    </w:p>
    <w:p w:rsidR="00023240" w:rsidRPr="003201EE" w:rsidRDefault="00023240" w:rsidP="003201EE">
      <w:pPr>
        <w:pStyle w:val="BodyText"/>
        <w:rPr>
          <w:b/>
          <w:sz w:val="20"/>
        </w:rPr>
      </w:pPr>
    </w:p>
    <w:p w:rsidR="00023240" w:rsidRPr="003201EE" w:rsidRDefault="00023240" w:rsidP="003201EE">
      <w:pPr>
        <w:pStyle w:val="BodyText"/>
        <w:rPr>
          <w:b/>
          <w:sz w:val="20"/>
        </w:rPr>
      </w:pPr>
    </w:p>
    <w:p w:rsidR="00023240" w:rsidRPr="003201EE" w:rsidRDefault="00023240" w:rsidP="003201EE">
      <w:pPr>
        <w:pStyle w:val="BodyText"/>
        <w:rPr>
          <w:b/>
          <w:sz w:val="20"/>
        </w:rPr>
      </w:pPr>
    </w:p>
    <w:p w:rsidR="00023240" w:rsidRPr="003201EE" w:rsidRDefault="00023240" w:rsidP="003201EE">
      <w:pPr>
        <w:pStyle w:val="BodyText"/>
        <w:rPr>
          <w:b/>
          <w:sz w:val="20"/>
        </w:rPr>
      </w:pPr>
    </w:p>
    <w:p w:rsidR="00023240" w:rsidRPr="003201EE" w:rsidRDefault="00023240" w:rsidP="003201EE">
      <w:pPr>
        <w:pStyle w:val="BodyText"/>
        <w:rPr>
          <w:b/>
          <w:sz w:val="20"/>
        </w:rPr>
      </w:pPr>
    </w:p>
    <w:p w:rsidR="00023240" w:rsidRPr="003201EE" w:rsidRDefault="00023240" w:rsidP="003201EE">
      <w:pPr>
        <w:pStyle w:val="BodyText"/>
        <w:rPr>
          <w:b/>
          <w:sz w:val="20"/>
        </w:rPr>
      </w:pPr>
    </w:p>
    <w:p w:rsidR="00023240" w:rsidRPr="003201EE" w:rsidRDefault="00023240" w:rsidP="003201EE">
      <w:pPr>
        <w:pStyle w:val="BodyText"/>
        <w:rPr>
          <w:b/>
          <w:sz w:val="20"/>
        </w:rPr>
      </w:pPr>
    </w:p>
    <w:p w:rsidR="00023240" w:rsidRPr="003201EE" w:rsidRDefault="008D60CD" w:rsidP="003201EE">
      <w:pPr>
        <w:pStyle w:val="BodyText"/>
        <w:spacing w:before="8"/>
        <w:rPr>
          <w:b/>
          <w:sz w:val="22"/>
        </w:rPr>
      </w:pPr>
      <w:r w:rsidRPr="008D60CD">
        <w:rPr>
          <w:noProof/>
        </w:rPr>
        <w:pict>
          <v:group id="_x0000_s1149" style="position:absolute;margin-left:44.65pt;margin-top:15pt;width:77.1pt;height:111.45pt;z-index:251663872;mso-wrap-distance-left:0;mso-wrap-distance-right:0;mso-position-horizontal-relative:page" coordorigin="893,4244" coordsize="1542,2229">
            <v:shape id="" o:spid="_x0000_s1141" style="position:absolute;left:1042;top:4244;width:1090;height:927" coordsize="1090,927" path="m545,r73,4l686,15r67,20l818,62r60,34l931,135r46,45l1017,231r32,56l1072,343r18,120l1086,525r-37,115l1017,695r-40,52l931,792r-53,39l818,864r-65,28l686,912r-68,12l545,927r-73,-3l404,912,338,892,273,864,212,831,159,792,113,747,73,695,40,640,18,584,,463,4,402,40,287,73,231r40,-51l159,135,212,96,272,62,337,35,404,15,472,4,545,xe" filled="f" strokeweight="0"/>
            <v:shape id="" o:spid="_x0000_s1142" style="position:absolute;left:1359;top:4484;width:100;height:160" coordsize="100,160" path="m59,l50,,41,,33,3r-8,8l17,18r-6,9l4,50,2,60,,70,,80,,91r25,58l33,157r8,3l59,160r8,-3l75,149r8,-7l100,80r,-10l75,11,67,3,59,xe" fillcolor="#ccc" stroked="f">
              <v:fill color2="black" angle="180"/>
            </v:shape>
            <v:shape id="" o:spid="_x0000_s1143" style="position:absolute;left:1359;top:4484;width:100;height:160" coordsize="100,160" path="m50,r9,l67,3r8,8l83,18r6,9l93,40r3,10l98,60r2,10l100,80r,11l98,101r-2,10l93,120r-4,13l83,142r-8,7l67,157r-8,3l50,160r-9,l33,157r-8,-8l17,142r-6,-9l7,120,4,111,2,101,,91,,80,,70,2,60,4,50,7,40,11,27r6,-9l25,11,33,3,41,r9,xe" filled="f" strokeweight="0"/>
            <v:shape id="" o:spid="_x0000_s1144" style="position:absolute;left:1712;top:4484;width:100;height:160" coordsize="100,160" path="m59,l50,,41,,33,3r-8,8l17,18r-6,9l4,50,2,60,,70,,80,,91r25,58l33,157r8,3l59,160r8,-3l75,149r8,-7l100,80r,-10l75,11,67,3,59,xe" fillcolor="#ccc" stroked="f">
              <v:fill color2="black" angle="180"/>
            </v:shape>
            <w10:wrap type="topAndBottom" anchorx="page"/>
          </v:group>
        </w:pict>
      </w:r>
    </w:p>
    <w:p w:rsidR="00023240" w:rsidRPr="003201EE" w:rsidRDefault="00023240" w:rsidP="003201EE">
      <w:pPr>
        <w:pStyle w:val="BodyText"/>
        <w:spacing w:before="3"/>
        <w:rPr>
          <w:b/>
        </w:rPr>
      </w:pPr>
    </w:p>
    <w:p w:rsidR="00023240" w:rsidRPr="003201EE" w:rsidRDefault="00E24EA7" w:rsidP="003201EE">
      <w:pPr>
        <w:ind w:left="1642"/>
        <w:rPr>
          <w:sz w:val="20"/>
        </w:rPr>
      </w:pPr>
      <w:r w:rsidRPr="003201EE">
        <w:rPr>
          <w:sz w:val="20"/>
        </w:rPr>
        <w:t>Admin</w:t>
      </w:r>
    </w:p>
    <w:p w:rsidR="00023240" w:rsidRPr="003201EE" w:rsidRDefault="00023240" w:rsidP="003201EE">
      <w:pPr>
        <w:sectPr w:rsidR="00023240" w:rsidRPr="003201EE" w:rsidSect="008B0A27">
          <w:headerReference w:type="default" r:id="rId57"/>
          <w:footerReference w:type="default" r:id="rId58"/>
          <w:pgSz w:w="11910" w:h="16840"/>
          <w:pgMar w:top="1300" w:right="0" w:bottom="280" w:left="200" w:header="0" w:footer="720" w:gutter="0"/>
          <w:cols w:space="720"/>
          <w:titlePg/>
          <w:docGrid w:linePitch="299"/>
        </w:sectPr>
      </w:pPr>
    </w:p>
    <w:p w:rsidR="00023240" w:rsidRPr="003201EE" w:rsidRDefault="00E24EA7" w:rsidP="003201EE">
      <w:pPr>
        <w:pStyle w:val="Heading4"/>
        <w:spacing w:before="63"/>
        <w:ind w:left="1241"/>
      </w:pPr>
      <w:bookmarkStart w:id="0" w:name="ENTITY-RELATIONSHIP_Diagrams"/>
      <w:bookmarkEnd w:id="0"/>
      <w:r w:rsidRPr="003201EE">
        <w:lastRenderedPageBreak/>
        <w:t>ENTITY-RELATIONSHIP</w:t>
      </w:r>
      <w:r w:rsidR="00D02E7F" w:rsidRPr="003201EE">
        <w:t xml:space="preserve"> </w:t>
      </w:r>
      <w:r w:rsidRPr="003201EE">
        <w:t>Diagrams</w:t>
      </w:r>
    </w:p>
    <w:p w:rsidR="00023240" w:rsidRPr="003201EE" w:rsidRDefault="00023240" w:rsidP="003201EE">
      <w:pPr>
        <w:pStyle w:val="BodyText"/>
        <w:spacing w:before="5"/>
        <w:rPr>
          <w:b/>
          <w:sz w:val="36"/>
        </w:rPr>
      </w:pPr>
    </w:p>
    <w:p w:rsidR="00023240" w:rsidRPr="003201EE" w:rsidRDefault="00E24EA7" w:rsidP="003201EE">
      <w:pPr>
        <w:spacing w:line="360" w:lineRule="auto"/>
        <w:ind w:left="1241" w:right="1007" w:firstLine="360"/>
        <w:rPr>
          <w:rFonts w:ascii="Calibri" w:hAnsi="Calibri"/>
          <w:sz w:val="28"/>
        </w:rPr>
      </w:pPr>
      <w:r w:rsidRPr="003201EE">
        <w:rPr>
          <w:rFonts w:ascii="Calibri" w:hAnsi="Calibri"/>
          <w:sz w:val="28"/>
        </w:rPr>
        <w:t>E-R</w:t>
      </w:r>
      <w:r w:rsidR="00D02E7F" w:rsidRPr="003201EE">
        <w:rPr>
          <w:rFonts w:ascii="Calibri" w:hAnsi="Calibri"/>
          <w:sz w:val="28"/>
        </w:rPr>
        <w:t xml:space="preserve"> </w:t>
      </w:r>
      <w:r w:rsidRPr="003201EE">
        <w:rPr>
          <w:rFonts w:ascii="Calibri" w:hAnsi="Calibri"/>
          <w:sz w:val="28"/>
        </w:rPr>
        <w:t>(Entity-Relationship)</w:t>
      </w:r>
      <w:r w:rsidR="00D02E7F" w:rsidRPr="003201EE">
        <w:rPr>
          <w:rFonts w:ascii="Calibri" w:hAnsi="Calibri"/>
          <w:sz w:val="28"/>
        </w:rPr>
        <w:t xml:space="preserve"> </w:t>
      </w:r>
      <w:r w:rsidRPr="003201EE">
        <w:rPr>
          <w:rFonts w:ascii="Calibri" w:hAnsi="Calibri"/>
          <w:sz w:val="28"/>
        </w:rPr>
        <w:t>Diagram</w:t>
      </w:r>
      <w:r w:rsidR="00D02E7F" w:rsidRPr="003201EE">
        <w:rPr>
          <w:rFonts w:ascii="Calibri" w:hAnsi="Calibri"/>
          <w:sz w:val="28"/>
        </w:rPr>
        <w:t xml:space="preserve"> i</w:t>
      </w:r>
      <w:r w:rsidRPr="003201EE">
        <w:rPr>
          <w:rFonts w:ascii="Calibri" w:hAnsi="Calibri"/>
          <w:sz w:val="28"/>
        </w:rPr>
        <w:t>s</w:t>
      </w:r>
      <w:r w:rsidR="00D02E7F" w:rsidRPr="003201EE">
        <w:rPr>
          <w:rFonts w:ascii="Calibri" w:hAnsi="Calibri"/>
          <w:sz w:val="28"/>
        </w:rPr>
        <w:t xml:space="preserve"> </w:t>
      </w:r>
      <w:r w:rsidRPr="003201EE">
        <w:rPr>
          <w:rFonts w:ascii="Calibri" w:hAnsi="Calibri"/>
          <w:sz w:val="28"/>
        </w:rPr>
        <w:t>used</w:t>
      </w:r>
      <w:r w:rsidR="00D02E7F" w:rsidRPr="003201EE">
        <w:rPr>
          <w:rFonts w:ascii="Calibri" w:hAnsi="Calibri"/>
          <w:sz w:val="28"/>
        </w:rPr>
        <w:t xml:space="preserve"> </w:t>
      </w:r>
      <w:r w:rsidRPr="003201EE">
        <w:rPr>
          <w:rFonts w:ascii="Calibri" w:hAnsi="Calibri"/>
          <w:sz w:val="28"/>
        </w:rPr>
        <w:t>to</w:t>
      </w:r>
      <w:r w:rsidR="00D02E7F" w:rsidRPr="003201EE">
        <w:rPr>
          <w:rFonts w:ascii="Calibri" w:hAnsi="Calibri"/>
          <w:sz w:val="28"/>
        </w:rPr>
        <w:t xml:space="preserve"> </w:t>
      </w:r>
      <w:r w:rsidRPr="003201EE">
        <w:rPr>
          <w:rFonts w:ascii="Calibri" w:hAnsi="Calibri"/>
          <w:sz w:val="28"/>
        </w:rPr>
        <w:t>represents</w:t>
      </w:r>
      <w:r w:rsidR="00D02E7F" w:rsidRPr="003201EE">
        <w:rPr>
          <w:rFonts w:ascii="Calibri" w:hAnsi="Calibri"/>
          <w:sz w:val="28"/>
        </w:rPr>
        <w:t xml:space="preserve"> </w:t>
      </w:r>
      <w:r w:rsidRPr="003201EE">
        <w:rPr>
          <w:rFonts w:ascii="Calibri" w:hAnsi="Calibri"/>
          <w:sz w:val="28"/>
        </w:rPr>
        <w:t>the</w:t>
      </w:r>
      <w:r w:rsidR="00D02E7F" w:rsidRPr="003201EE">
        <w:rPr>
          <w:rFonts w:ascii="Calibri" w:hAnsi="Calibri"/>
          <w:sz w:val="28"/>
        </w:rPr>
        <w:t xml:space="preserve"> </w:t>
      </w:r>
      <w:r w:rsidRPr="003201EE">
        <w:rPr>
          <w:rFonts w:ascii="Calibri" w:hAnsi="Calibri"/>
          <w:sz w:val="28"/>
        </w:rPr>
        <w:t>relationship</w:t>
      </w:r>
      <w:r w:rsidR="00D02E7F" w:rsidRPr="003201EE">
        <w:rPr>
          <w:rFonts w:ascii="Calibri" w:hAnsi="Calibri"/>
          <w:sz w:val="28"/>
        </w:rPr>
        <w:t xml:space="preserve"> </w:t>
      </w:r>
      <w:r w:rsidRPr="003201EE">
        <w:rPr>
          <w:rFonts w:ascii="Calibri" w:hAnsi="Calibri"/>
          <w:sz w:val="28"/>
        </w:rPr>
        <w:t>between</w:t>
      </w:r>
      <w:r w:rsidR="00D02E7F" w:rsidRPr="003201EE">
        <w:rPr>
          <w:rFonts w:ascii="Calibri" w:hAnsi="Calibri"/>
          <w:sz w:val="28"/>
        </w:rPr>
        <w:t xml:space="preserve"> </w:t>
      </w:r>
      <w:r w:rsidRPr="003201EE">
        <w:rPr>
          <w:rFonts w:ascii="Calibri" w:hAnsi="Calibri"/>
          <w:sz w:val="28"/>
        </w:rPr>
        <w:t>entities</w:t>
      </w:r>
      <w:r w:rsidR="00D02E7F" w:rsidRPr="003201EE">
        <w:rPr>
          <w:rFonts w:ascii="Calibri" w:hAnsi="Calibri"/>
          <w:sz w:val="28"/>
        </w:rPr>
        <w:t xml:space="preserve"> </w:t>
      </w:r>
      <w:r w:rsidRPr="003201EE">
        <w:rPr>
          <w:rFonts w:ascii="Calibri" w:hAnsi="Calibri"/>
          <w:sz w:val="28"/>
        </w:rPr>
        <w:t>in</w:t>
      </w:r>
      <w:r w:rsidR="00D02E7F" w:rsidRPr="003201EE">
        <w:rPr>
          <w:rFonts w:ascii="Calibri" w:hAnsi="Calibri"/>
          <w:sz w:val="28"/>
        </w:rPr>
        <w:t xml:space="preserve"> </w:t>
      </w:r>
      <w:r w:rsidRPr="003201EE">
        <w:rPr>
          <w:rFonts w:ascii="Calibri" w:hAnsi="Calibri"/>
          <w:sz w:val="28"/>
        </w:rPr>
        <w:t>the table.</w:t>
      </w:r>
    </w:p>
    <w:p w:rsidR="00023240" w:rsidRPr="003201EE" w:rsidRDefault="00023240" w:rsidP="003201EE">
      <w:pPr>
        <w:pStyle w:val="BodyText"/>
        <w:spacing w:before="7"/>
        <w:rPr>
          <w:rFonts w:ascii="Calibri" w:hAnsi="Calibri"/>
          <w:sz w:val="22"/>
        </w:rPr>
      </w:pPr>
    </w:p>
    <w:p w:rsidR="00023240" w:rsidRPr="003201EE" w:rsidRDefault="00E24EA7" w:rsidP="003201EE">
      <w:pPr>
        <w:pStyle w:val="Heading4"/>
        <w:ind w:left="2502"/>
      </w:pPr>
      <w:bookmarkStart w:id="1" w:name="The_symbols_used_in_E-R_diagrams_are:"/>
      <w:bookmarkEnd w:id="1"/>
      <w:r w:rsidRPr="003201EE">
        <w:t>The</w:t>
      </w:r>
      <w:r w:rsidR="00D02E7F" w:rsidRPr="003201EE">
        <w:t xml:space="preserve"> </w:t>
      </w:r>
      <w:r w:rsidRPr="003201EE">
        <w:t>symbols</w:t>
      </w:r>
      <w:r w:rsidR="00D02E7F" w:rsidRPr="003201EE">
        <w:t xml:space="preserve"> </w:t>
      </w:r>
      <w:r w:rsidRPr="003201EE">
        <w:t>used</w:t>
      </w:r>
      <w:r w:rsidR="00D02E7F" w:rsidRPr="003201EE">
        <w:t xml:space="preserve"> </w:t>
      </w:r>
      <w:r w:rsidRPr="003201EE">
        <w:t>in</w:t>
      </w:r>
      <w:r w:rsidR="00D02E7F" w:rsidRPr="003201EE">
        <w:t xml:space="preserve"> </w:t>
      </w:r>
      <w:r w:rsidRPr="003201EE">
        <w:t>E-R</w:t>
      </w:r>
      <w:r w:rsidR="00D02E7F" w:rsidRPr="003201EE">
        <w:t xml:space="preserve"> </w:t>
      </w:r>
      <w:r w:rsidRPr="003201EE">
        <w:t>diagrams</w:t>
      </w:r>
      <w:r w:rsidR="00D02E7F" w:rsidRPr="003201EE">
        <w:t xml:space="preserve"> </w:t>
      </w:r>
      <w:r w:rsidRPr="003201EE">
        <w:t>are:</w:t>
      </w:r>
    </w:p>
    <w:p w:rsidR="00023240" w:rsidRPr="003201EE" w:rsidRDefault="00023240" w:rsidP="003201EE">
      <w:pPr>
        <w:pStyle w:val="BodyText"/>
        <w:spacing w:before="10"/>
        <w:rPr>
          <w:b/>
          <w:sz w:val="36"/>
        </w:rPr>
      </w:pPr>
    </w:p>
    <w:p w:rsidR="00023240" w:rsidRPr="003201EE" w:rsidRDefault="00E24EA7" w:rsidP="003201EE">
      <w:pPr>
        <w:tabs>
          <w:tab w:val="left" w:pos="7129"/>
        </w:tabs>
        <w:ind w:left="2682"/>
        <w:rPr>
          <w:rFonts w:ascii="Calibri" w:hAnsi="Calibri"/>
          <w:sz w:val="28"/>
        </w:rPr>
      </w:pPr>
      <w:r w:rsidRPr="003201EE">
        <w:rPr>
          <w:rFonts w:ascii="Calibri" w:hAnsi="Calibri"/>
          <w:sz w:val="28"/>
          <w:u w:val="single"/>
        </w:rPr>
        <w:t>SYMBOL</w:t>
      </w:r>
      <w:r w:rsidRPr="003201EE">
        <w:rPr>
          <w:rFonts w:ascii="Calibri" w:hAnsi="Calibri"/>
          <w:sz w:val="28"/>
        </w:rPr>
        <w:tab/>
      </w:r>
      <w:r w:rsidRPr="003201EE">
        <w:rPr>
          <w:rFonts w:ascii="Calibri" w:hAnsi="Calibri"/>
          <w:sz w:val="28"/>
          <w:u w:val="single"/>
        </w:rPr>
        <w:t>PURPOSE</w:t>
      </w:r>
    </w:p>
    <w:p w:rsidR="00023240" w:rsidRPr="003201EE" w:rsidRDefault="00023240" w:rsidP="003201EE">
      <w:pPr>
        <w:pStyle w:val="BodyText"/>
        <w:rPr>
          <w:rFonts w:ascii="Calibri" w:hAnsi="Calibri"/>
          <w:sz w:val="20"/>
        </w:rPr>
      </w:pPr>
    </w:p>
    <w:p w:rsidR="00023240" w:rsidRPr="003201EE" w:rsidRDefault="00023240" w:rsidP="003201EE">
      <w:pPr>
        <w:pStyle w:val="BodyText"/>
        <w:rPr>
          <w:rFonts w:ascii="Calibri" w:hAnsi="Calibri"/>
          <w:sz w:val="20"/>
        </w:rPr>
      </w:pPr>
    </w:p>
    <w:p w:rsidR="00023240" w:rsidRPr="003201EE" w:rsidRDefault="008D60CD" w:rsidP="003201EE">
      <w:pPr>
        <w:spacing w:before="196"/>
        <w:ind w:left="6345"/>
        <w:rPr>
          <w:rFonts w:ascii="Calibri" w:hAnsi="Calibri"/>
          <w:sz w:val="28"/>
        </w:rPr>
      </w:pPr>
      <w:r w:rsidRPr="008D60CD">
        <w:rPr>
          <w:noProof/>
        </w:rPr>
        <w:pict>
          <v:shape id="Curve1" o:spid="_x0000_s1145" style="position:absolute;left:0;text-align:left;margin-left:117pt;margin-top:-6.5pt;width:99pt;height:36pt;z-index:251672064;mso-wrap-style:square;mso-wrap-distance-left:9pt;mso-wrap-distance-top:0;mso-wrap-distance-right:9pt;mso-wrap-distance-bottom:0;mso-position-horizontal-relative:page" coordsize="1980,720" path="m990,720l,720,,,1980,r,720l990,720xe" filled="f" strokeweight="0">
            <w10:wrap anchorx="page"/>
          </v:shape>
        </w:pict>
      </w:r>
      <w:r w:rsidR="00E24EA7" w:rsidRPr="003201EE">
        <w:rPr>
          <w:rFonts w:ascii="Calibri" w:hAnsi="Calibri"/>
          <w:sz w:val="28"/>
        </w:rPr>
        <w:t>Represents</w:t>
      </w:r>
      <w:r w:rsidR="00D02E7F" w:rsidRPr="003201EE">
        <w:rPr>
          <w:rFonts w:ascii="Calibri" w:hAnsi="Calibri"/>
          <w:sz w:val="28"/>
        </w:rPr>
        <w:t xml:space="preserve"> </w:t>
      </w:r>
      <w:r w:rsidR="00E24EA7" w:rsidRPr="003201EE">
        <w:rPr>
          <w:rFonts w:ascii="Calibri" w:hAnsi="Calibri"/>
          <w:sz w:val="28"/>
        </w:rPr>
        <w:t>Entity</w:t>
      </w:r>
      <w:r w:rsidR="00D02E7F" w:rsidRPr="003201EE">
        <w:rPr>
          <w:rFonts w:ascii="Calibri" w:hAnsi="Calibri"/>
          <w:sz w:val="28"/>
        </w:rPr>
        <w:t xml:space="preserve"> </w:t>
      </w:r>
      <w:r w:rsidR="00E24EA7" w:rsidRPr="003201EE">
        <w:rPr>
          <w:rFonts w:ascii="Calibri" w:hAnsi="Calibri"/>
          <w:sz w:val="28"/>
        </w:rPr>
        <w:t>sets.</w:t>
      </w:r>
    </w:p>
    <w:p w:rsidR="00023240" w:rsidRPr="003201EE" w:rsidRDefault="00023240" w:rsidP="003201EE">
      <w:pPr>
        <w:pStyle w:val="BodyText"/>
        <w:rPr>
          <w:rFonts w:ascii="Calibri" w:hAnsi="Calibri"/>
          <w:sz w:val="28"/>
        </w:rPr>
      </w:pPr>
    </w:p>
    <w:p w:rsidR="00023240" w:rsidRPr="003201EE" w:rsidRDefault="00023240" w:rsidP="003201EE">
      <w:pPr>
        <w:pStyle w:val="BodyText"/>
        <w:rPr>
          <w:rFonts w:ascii="Calibri" w:hAnsi="Calibri"/>
          <w:sz w:val="28"/>
        </w:rPr>
      </w:pPr>
    </w:p>
    <w:p w:rsidR="00023240" w:rsidRPr="003201EE" w:rsidRDefault="00023240" w:rsidP="003201EE">
      <w:pPr>
        <w:pStyle w:val="BodyText"/>
        <w:rPr>
          <w:rFonts w:ascii="Calibri" w:hAnsi="Calibri"/>
          <w:sz w:val="22"/>
        </w:rPr>
      </w:pPr>
    </w:p>
    <w:p w:rsidR="00023240" w:rsidRPr="003201EE" w:rsidRDefault="008D60CD" w:rsidP="003201EE">
      <w:pPr>
        <w:ind w:left="6409"/>
        <w:rPr>
          <w:rFonts w:ascii="Calibri" w:hAnsi="Calibri"/>
          <w:sz w:val="28"/>
        </w:rPr>
      </w:pPr>
      <w:r w:rsidRPr="008D60CD">
        <w:rPr>
          <w:noProof/>
        </w:rPr>
        <w:pict>
          <v:shape id="Curve2" o:spid="_x0000_s1146" style="position:absolute;left:0;text-align:left;margin-left:126pt;margin-top:-3.1pt;width:81pt;height:36pt;z-index:251670016;mso-wrap-style:square;mso-wrap-distance-left:9pt;mso-wrap-distance-top:0;mso-wrap-distance-right:9pt;mso-wrap-distance-bottom:0;mso-position-horizontal-relative:page" coordsize="1620,720" path="m810,720r-87,-2l640,712r-80,-9l482,689,405,672,315,645,236,615,168,580,109,540,60,497,6,408,,360,6,312,60,222r49,-42l168,140r68,-35l315,74,405,48,482,30,560,16,640,7,723,1,810,r87,1l980,7r80,9l1138,30r77,18l1305,74r79,31l1452,140r59,40l1560,222r54,90l1620,360r-6,48l1560,497r-49,43l1452,580r-68,35l1305,645r-90,27l1138,689r-78,14l980,712r-83,6l810,720xe" filled="f" strokeweight="0">
            <w10:wrap anchorx="page"/>
          </v:shape>
        </w:pict>
      </w:r>
      <w:r w:rsidR="00E24EA7" w:rsidRPr="003201EE">
        <w:rPr>
          <w:rFonts w:ascii="Calibri" w:hAnsi="Calibri"/>
          <w:sz w:val="28"/>
        </w:rPr>
        <w:t>Represent</w:t>
      </w:r>
      <w:r w:rsidR="00D02E7F" w:rsidRPr="003201EE">
        <w:rPr>
          <w:rFonts w:ascii="Calibri" w:hAnsi="Calibri"/>
          <w:sz w:val="28"/>
        </w:rPr>
        <w:t xml:space="preserve"> </w:t>
      </w:r>
      <w:r w:rsidR="00E24EA7" w:rsidRPr="003201EE">
        <w:rPr>
          <w:rFonts w:ascii="Calibri" w:hAnsi="Calibri"/>
          <w:sz w:val="28"/>
        </w:rPr>
        <w:t>attributes.</w:t>
      </w:r>
    </w:p>
    <w:p w:rsidR="00023240" w:rsidRPr="003201EE" w:rsidRDefault="00023240" w:rsidP="003201EE">
      <w:pPr>
        <w:pStyle w:val="BodyText"/>
        <w:rPr>
          <w:rFonts w:ascii="Calibri" w:hAnsi="Calibri"/>
          <w:sz w:val="28"/>
        </w:rPr>
      </w:pPr>
    </w:p>
    <w:p w:rsidR="00023240" w:rsidRPr="003201EE" w:rsidRDefault="00023240" w:rsidP="003201EE">
      <w:pPr>
        <w:pStyle w:val="BodyText"/>
        <w:rPr>
          <w:rFonts w:ascii="Calibri" w:hAnsi="Calibri"/>
          <w:sz w:val="28"/>
        </w:rPr>
      </w:pPr>
    </w:p>
    <w:p w:rsidR="00023240" w:rsidRPr="003201EE" w:rsidRDefault="00023240" w:rsidP="003201EE">
      <w:pPr>
        <w:pStyle w:val="BodyText"/>
        <w:rPr>
          <w:rFonts w:ascii="Calibri" w:hAnsi="Calibri"/>
          <w:sz w:val="28"/>
        </w:rPr>
      </w:pPr>
    </w:p>
    <w:p w:rsidR="00023240" w:rsidRPr="003201EE" w:rsidRDefault="00023240" w:rsidP="003201EE">
      <w:pPr>
        <w:pStyle w:val="BodyText"/>
        <w:rPr>
          <w:rFonts w:ascii="Calibri" w:hAnsi="Calibri"/>
          <w:sz w:val="28"/>
        </w:rPr>
      </w:pPr>
    </w:p>
    <w:p w:rsidR="00023240" w:rsidRPr="003201EE" w:rsidRDefault="008D60CD" w:rsidP="003201EE">
      <w:pPr>
        <w:spacing w:before="245"/>
        <w:ind w:left="6282"/>
        <w:rPr>
          <w:rFonts w:ascii="Calibri" w:hAnsi="Calibri"/>
          <w:sz w:val="28"/>
        </w:rPr>
      </w:pPr>
      <w:r w:rsidRPr="008D60CD">
        <w:rPr>
          <w:noProof/>
        </w:rPr>
        <w:pict>
          <v:shape id="Curve3" o:spid="_x0000_s1147" style="position:absolute;left:0;text-align:left;margin-left:126pt;margin-top:9.2pt;width:90pt;height:63.05pt;z-index:251671040;mso-wrap-style:square;mso-wrap-distance-left:9pt;mso-wrap-distance-top:0;mso-wrap-distance-right:9pt;mso-wrap-distance-bottom:0;mso-position-horizontal-relative:page" coordsize="1800,1261" path="m,630l900,r900,630l900,1261,,630xe" filled="f" strokeweight="0">
            <w10:wrap anchorx="page"/>
          </v:shape>
        </w:pict>
      </w:r>
      <w:r w:rsidR="00E24EA7" w:rsidRPr="003201EE">
        <w:rPr>
          <w:rFonts w:ascii="Calibri" w:hAnsi="Calibri"/>
          <w:sz w:val="28"/>
        </w:rPr>
        <w:t>Represent</w:t>
      </w:r>
      <w:r w:rsidR="00D02E7F" w:rsidRPr="003201EE">
        <w:rPr>
          <w:rFonts w:ascii="Calibri" w:hAnsi="Calibri"/>
          <w:sz w:val="28"/>
        </w:rPr>
        <w:t xml:space="preserve"> </w:t>
      </w:r>
      <w:r w:rsidR="00E24EA7" w:rsidRPr="003201EE">
        <w:rPr>
          <w:rFonts w:ascii="Calibri" w:hAnsi="Calibri"/>
          <w:sz w:val="28"/>
        </w:rPr>
        <w:t>Relationship</w:t>
      </w:r>
      <w:r w:rsidR="00D02E7F" w:rsidRPr="003201EE">
        <w:rPr>
          <w:rFonts w:ascii="Calibri" w:hAnsi="Calibri"/>
          <w:sz w:val="28"/>
        </w:rPr>
        <w:t xml:space="preserve"> </w:t>
      </w:r>
      <w:r w:rsidR="00E24EA7" w:rsidRPr="003201EE">
        <w:rPr>
          <w:rFonts w:ascii="Calibri" w:hAnsi="Calibri"/>
          <w:sz w:val="28"/>
        </w:rPr>
        <w:t>Sets.</w:t>
      </w:r>
    </w:p>
    <w:p w:rsidR="00023240" w:rsidRPr="003201EE" w:rsidRDefault="00023240" w:rsidP="003201EE">
      <w:pPr>
        <w:pStyle w:val="BodyText"/>
        <w:rPr>
          <w:rFonts w:ascii="Calibri" w:hAnsi="Calibri"/>
          <w:sz w:val="28"/>
        </w:rPr>
      </w:pPr>
    </w:p>
    <w:p w:rsidR="00023240" w:rsidRPr="003201EE" w:rsidRDefault="00023240" w:rsidP="003201EE">
      <w:pPr>
        <w:pStyle w:val="BodyText"/>
        <w:rPr>
          <w:rFonts w:ascii="Calibri" w:hAnsi="Calibri"/>
          <w:sz w:val="28"/>
        </w:rPr>
      </w:pPr>
    </w:p>
    <w:p w:rsidR="00023240" w:rsidRPr="003201EE" w:rsidRDefault="00023240" w:rsidP="003201EE">
      <w:pPr>
        <w:pStyle w:val="BodyText"/>
        <w:rPr>
          <w:rFonts w:ascii="Calibri" w:hAnsi="Calibri"/>
          <w:sz w:val="28"/>
        </w:rPr>
      </w:pPr>
    </w:p>
    <w:p w:rsidR="00023240" w:rsidRPr="003201EE" w:rsidRDefault="00023240" w:rsidP="003201EE">
      <w:pPr>
        <w:pStyle w:val="BodyText"/>
        <w:rPr>
          <w:rFonts w:ascii="Calibri" w:hAnsi="Calibri"/>
          <w:sz w:val="28"/>
        </w:rPr>
      </w:pPr>
    </w:p>
    <w:p w:rsidR="00023240" w:rsidRPr="003201EE" w:rsidRDefault="00023240" w:rsidP="003201EE">
      <w:pPr>
        <w:pStyle w:val="BodyText"/>
        <w:spacing w:before="1"/>
        <w:rPr>
          <w:rFonts w:ascii="Calibri" w:hAnsi="Calibri"/>
          <w:sz w:val="28"/>
        </w:rPr>
      </w:pPr>
    </w:p>
    <w:p w:rsidR="00D02E7F" w:rsidRPr="003201EE" w:rsidRDefault="008D60CD" w:rsidP="003201EE">
      <w:pPr>
        <w:spacing w:line="360" w:lineRule="auto"/>
        <w:ind w:left="1241" w:right="2812" w:firstLine="5298"/>
        <w:rPr>
          <w:rFonts w:ascii="Calibri" w:hAnsi="Calibri"/>
          <w:sz w:val="28"/>
        </w:rPr>
      </w:pPr>
      <w:r w:rsidRPr="008D60CD">
        <w:rPr>
          <w:noProof/>
        </w:rPr>
        <w:pict>
          <v:line id="Line2" o:spid="_x0000_s1148" style="position:absolute;left:0;text-align:left;z-index:251656704;mso-position-horizontal-relative:page" from="2in,12.45pt" to="207pt,12.45pt" strokeweight="0">
            <v:fill color2="black" angle="180"/>
            <w10:wrap anchorx="page"/>
          </v:line>
        </w:pict>
      </w:r>
      <w:r w:rsidR="00E24EA7" w:rsidRPr="003201EE">
        <w:rPr>
          <w:rFonts w:ascii="Calibri" w:hAnsi="Calibri"/>
          <w:sz w:val="28"/>
        </w:rPr>
        <w:t>Line represents flow</w:t>
      </w:r>
    </w:p>
    <w:p w:rsidR="00D02E7F" w:rsidRPr="003201EE" w:rsidRDefault="00D02E7F" w:rsidP="003201EE">
      <w:pPr>
        <w:spacing w:line="360" w:lineRule="auto"/>
        <w:ind w:left="1241" w:right="2812"/>
        <w:rPr>
          <w:rFonts w:ascii="Calibri" w:hAnsi="Calibri"/>
          <w:sz w:val="28"/>
        </w:rPr>
      </w:pPr>
      <w:r w:rsidRPr="003201EE">
        <w:rPr>
          <w:rFonts w:ascii="Calibri" w:hAnsi="Calibri"/>
          <w:sz w:val="28"/>
        </w:rPr>
        <w:t xml:space="preserve">Structured </w:t>
      </w:r>
      <w:r w:rsidR="00E24EA7" w:rsidRPr="003201EE">
        <w:rPr>
          <w:rFonts w:ascii="Calibri" w:hAnsi="Calibri"/>
          <w:sz w:val="28"/>
        </w:rPr>
        <w:t>analysis is a set of tools and techniques that the analyst.</w:t>
      </w:r>
    </w:p>
    <w:p w:rsidR="00D02E7F" w:rsidRPr="003201EE" w:rsidRDefault="00D02E7F" w:rsidP="003201EE">
      <w:pPr>
        <w:spacing w:line="360" w:lineRule="auto"/>
        <w:ind w:left="1241" w:right="2812" w:firstLine="5298"/>
        <w:rPr>
          <w:rFonts w:ascii="Calibri" w:hAnsi="Calibri"/>
          <w:sz w:val="28"/>
        </w:rPr>
      </w:pPr>
    </w:p>
    <w:p w:rsidR="00023240" w:rsidRPr="003201EE" w:rsidRDefault="00E24EA7" w:rsidP="003201EE">
      <w:pPr>
        <w:spacing w:line="360" w:lineRule="auto"/>
        <w:ind w:left="1241" w:right="2812"/>
        <w:rPr>
          <w:rFonts w:ascii="Calibri" w:hAnsi="Calibri"/>
          <w:sz w:val="28"/>
        </w:rPr>
      </w:pPr>
      <w:r w:rsidRPr="003201EE">
        <w:rPr>
          <w:rFonts w:ascii="Calibri" w:hAnsi="Calibri"/>
          <w:sz w:val="28"/>
        </w:rPr>
        <w:t>To</w:t>
      </w:r>
      <w:r w:rsidR="00D02E7F" w:rsidRPr="003201EE">
        <w:rPr>
          <w:rFonts w:ascii="Calibri" w:hAnsi="Calibri"/>
          <w:sz w:val="28"/>
        </w:rPr>
        <w:t xml:space="preserve"> </w:t>
      </w:r>
      <w:r w:rsidRPr="003201EE">
        <w:rPr>
          <w:rFonts w:ascii="Calibri" w:hAnsi="Calibri"/>
          <w:sz w:val="28"/>
        </w:rPr>
        <w:t>develop</w:t>
      </w:r>
      <w:r w:rsidR="00D02E7F" w:rsidRPr="003201EE">
        <w:rPr>
          <w:rFonts w:ascii="Calibri" w:hAnsi="Calibri"/>
          <w:sz w:val="28"/>
        </w:rPr>
        <w:t xml:space="preserve"> </w:t>
      </w:r>
      <w:r w:rsidRPr="003201EE">
        <w:rPr>
          <w:rFonts w:ascii="Calibri" w:hAnsi="Calibri"/>
          <w:sz w:val="28"/>
        </w:rPr>
        <w:t>a new</w:t>
      </w:r>
      <w:r w:rsidR="00D02E7F" w:rsidRPr="003201EE">
        <w:rPr>
          <w:rFonts w:ascii="Calibri" w:hAnsi="Calibri"/>
          <w:sz w:val="28"/>
        </w:rPr>
        <w:t xml:space="preserve"> </w:t>
      </w:r>
      <w:r w:rsidRPr="003201EE">
        <w:rPr>
          <w:rFonts w:ascii="Calibri" w:hAnsi="Calibri"/>
          <w:sz w:val="28"/>
        </w:rPr>
        <w:t>kind</w:t>
      </w:r>
      <w:r w:rsidR="00D02E7F" w:rsidRPr="003201EE">
        <w:rPr>
          <w:rFonts w:ascii="Calibri" w:hAnsi="Calibri"/>
          <w:sz w:val="28"/>
        </w:rPr>
        <w:t xml:space="preserve"> </w:t>
      </w:r>
      <w:r w:rsidRPr="003201EE">
        <w:rPr>
          <w:rFonts w:ascii="Calibri" w:hAnsi="Calibri"/>
          <w:sz w:val="28"/>
        </w:rPr>
        <w:t>of</w:t>
      </w:r>
      <w:r w:rsidR="00D02E7F" w:rsidRPr="003201EE">
        <w:rPr>
          <w:rFonts w:ascii="Calibri" w:hAnsi="Calibri"/>
          <w:sz w:val="28"/>
        </w:rPr>
        <w:t xml:space="preserve"> </w:t>
      </w:r>
      <w:r w:rsidRPr="003201EE">
        <w:rPr>
          <w:rFonts w:ascii="Calibri" w:hAnsi="Calibri"/>
          <w:sz w:val="28"/>
        </w:rPr>
        <w:t>a system:</w:t>
      </w:r>
    </w:p>
    <w:p w:rsidR="00023240" w:rsidRPr="003201EE" w:rsidRDefault="00E24EA7" w:rsidP="003201EE">
      <w:pPr>
        <w:spacing w:line="360" w:lineRule="auto"/>
        <w:ind w:left="1241" w:right="1448"/>
        <w:rPr>
          <w:rFonts w:ascii="Calibri" w:hAnsi="Calibri"/>
          <w:sz w:val="28"/>
        </w:rPr>
      </w:pPr>
      <w:r w:rsidRPr="003201EE">
        <w:rPr>
          <w:rFonts w:ascii="Calibri" w:hAnsi="Calibri"/>
          <w:sz w:val="28"/>
        </w:rPr>
        <w:t>The traditional approach focuses on the cost benefit and feasibility analysis,</w:t>
      </w:r>
      <w:r w:rsidR="00D02E7F" w:rsidRPr="003201EE">
        <w:rPr>
          <w:rFonts w:ascii="Calibri" w:hAnsi="Calibri"/>
          <w:sz w:val="28"/>
        </w:rPr>
        <w:t xml:space="preserve"> </w:t>
      </w:r>
      <w:r w:rsidRPr="003201EE">
        <w:rPr>
          <w:rFonts w:ascii="Calibri" w:hAnsi="Calibri"/>
          <w:sz w:val="28"/>
        </w:rPr>
        <w:t>Project</w:t>
      </w:r>
      <w:r w:rsidR="00D02E7F" w:rsidRPr="003201EE">
        <w:rPr>
          <w:rFonts w:ascii="Calibri" w:hAnsi="Calibri"/>
          <w:sz w:val="28"/>
        </w:rPr>
        <w:t xml:space="preserve"> </w:t>
      </w:r>
      <w:r w:rsidRPr="003201EE">
        <w:rPr>
          <w:rFonts w:ascii="Calibri" w:hAnsi="Calibri"/>
          <w:sz w:val="28"/>
        </w:rPr>
        <w:t>management,</w:t>
      </w:r>
      <w:r w:rsidR="00D02E7F" w:rsidRPr="003201EE">
        <w:rPr>
          <w:rFonts w:ascii="Calibri" w:hAnsi="Calibri"/>
          <w:sz w:val="28"/>
        </w:rPr>
        <w:t xml:space="preserve"> </w:t>
      </w:r>
      <w:r w:rsidRPr="003201EE">
        <w:rPr>
          <w:rFonts w:ascii="Calibri" w:hAnsi="Calibri"/>
          <w:sz w:val="28"/>
        </w:rPr>
        <w:t>and</w:t>
      </w:r>
      <w:r w:rsidR="00D02E7F" w:rsidRPr="003201EE">
        <w:rPr>
          <w:rFonts w:ascii="Calibri" w:hAnsi="Calibri"/>
          <w:sz w:val="28"/>
        </w:rPr>
        <w:t xml:space="preserve"> </w:t>
      </w:r>
      <w:r w:rsidRPr="003201EE">
        <w:rPr>
          <w:rFonts w:ascii="Calibri" w:hAnsi="Calibri"/>
          <w:sz w:val="28"/>
        </w:rPr>
        <w:t>hardware</w:t>
      </w:r>
      <w:r w:rsidR="00D02E7F" w:rsidRPr="003201EE">
        <w:rPr>
          <w:rFonts w:ascii="Calibri" w:hAnsi="Calibri"/>
          <w:sz w:val="28"/>
        </w:rPr>
        <w:t xml:space="preserve"> </w:t>
      </w:r>
      <w:r w:rsidRPr="003201EE">
        <w:rPr>
          <w:rFonts w:ascii="Calibri" w:hAnsi="Calibri"/>
          <w:sz w:val="28"/>
        </w:rPr>
        <w:t>and</w:t>
      </w:r>
      <w:r w:rsidR="00D02E7F" w:rsidRPr="003201EE">
        <w:rPr>
          <w:rFonts w:ascii="Calibri" w:hAnsi="Calibri"/>
          <w:sz w:val="28"/>
        </w:rPr>
        <w:t xml:space="preserve"> </w:t>
      </w:r>
      <w:r w:rsidRPr="003201EE">
        <w:rPr>
          <w:rFonts w:ascii="Calibri" w:hAnsi="Calibri"/>
          <w:sz w:val="28"/>
        </w:rPr>
        <w:t>software</w:t>
      </w:r>
      <w:r w:rsidR="00D02E7F" w:rsidRPr="003201EE">
        <w:rPr>
          <w:rFonts w:ascii="Calibri" w:hAnsi="Calibri"/>
          <w:sz w:val="28"/>
        </w:rPr>
        <w:t xml:space="preserve"> </w:t>
      </w:r>
      <w:r w:rsidRPr="003201EE">
        <w:rPr>
          <w:rFonts w:ascii="Calibri" w:hAnsi="Calibri"/>
          <w:sz w:val="28"/>
        </w:rPr>
        <w:t>selection</w:t>
      </w:r>
      <w:r w:rsidR="00D02E7F" w:rsidRPr="003201EE">
        <w:rPr>
          <w:rFonts w:ascii="Calibri" w:hAnsi="Calibri"/>
          <w:sz w:val="28"/>
        </w:rPr>
        <w:t xml:space="preserve"> </w:t>
      </w:r>
      <w:r w:rsidRPr="003201EE">
        <w:rPr>
          <w:rFonts w:ascii="Calibri" w:hAnsi="Calibri"/>
          <w:sz w:val="28"/>
        </w:rPr>
        <w:t>a</w:t>
      </w:r>
      <w:r w:rsidR="00D02E7F" w:rsidRPr="003201EE">
        <w:rPr>
          <w:rFonts w:ascii="Calibri" w:hAnsi="Calibri"/>
          <w:sz w:val="28"/>
        </w:rPr>
        <w:t xml:space="preserve"> </w:t>
      </w:r>
      <w:r w:rsidRPr="003201EE">
        <w:rPr>
          <w:rFonts w:ascii="Calibri" w:hAnsi="Calibri"/>
          <w:sz w:val="28"/>
        </w:rPr>
        <w:t>personal</w:t>
      </w:r>
      <w:r w:rsidR="00D02E7F" w:rsidRPr="003201EE">
        <w:rPr>
          <w:rFonts w:ascii="Calibri" w:hAnsi="Calibri"/>
          <w:sz w:val="28"/>
        </w:rPr>
        <w:t xml:space="preserve"> </w:t>
      </w:r>
      <w:r w:rsidRPr="003201EE">
        <w:rPr>
          <w:rFonts w:ascii="Calibri" w:hAnsi="Calibri"/>
          <w:sz w:val="28"/>
        </w:rPr>
        <w:t>considerations.</w:t>
      </w:r>
    </w:p>
    <w:p w:rsidR="00023240" w:rsidRDefault="00023240" w:rsidP="003201EE"/>
    <w:p w:rsidR="000D6F57" w:rsidRDefault="000D6F57" w:rsidP="003201EE"/>
    <w:p w:rsidR="0031089A" w:rsidRDefault="000D6F57">
      <w:pPr>
        <w:sectPr w:rsidR="0031089A" w:rsidSect="008B0A27">
          <w:headerReference w:type="default" r:id="rId59"/>
          <w:footerReference w:type="default" r:id="rId60"/>
          <w:pgSz w:w="11910" w:h="16840"/>
          <w:pgMar w:top="1460" w:right="0" w:bottom="280" w:left="200" w:header="0" w:footer="864" w:gutter="0"/>
          <w:cols w:space="720"/>
          <w:titlePg/>
          <w:docGrid w:linePitch="299"/>
        </w:sectPr>
      </w:pPr>
      <w:r>
        <w:br w:type="page"/>
      </w:r>
    </w:p>
    <w:p w:rsidR="000D6F57" w:rsidRDefault="000D6F57"/>
    <w:p w:rsidR="000D6F57" w:rsidRDefault="000D6F57" w:rsidP="003201EE"/>
    <w:p w:rsidR="000D6F57" w:rsidRDefault="000D6F57" w:rsidP="003201EE"/>
    <w:p w:rsidR="000D6F57" w:rsidRDefault="000D6F57" w:rsidP="003201EE"/>
    <w:p w:rsidR="000D6F57" w:rsidRDefault="000D6F57" w:rsidP="003201EE"/>
    <w:p w:rsidR="000D6F57" w:rsidRDefault="000D6F57" w:rsidP="003201EE"/>
    <w:p w:rsidR="000D6F57" w:rsidRDefault="000D6F57" w:rsidP="003201EE"/>
    <w:p w:rsidR="000D6F57" w:rsidRDefault="000D6F57" w:rsidP="003201EE"/>
    <w:p w:rsidR="000D6F57" w:rsidRDefault="000D6F57" w:rsidP="003201EE"/>
    <w:p w:rsidR="000D6F57" w:rsidRDefault="000D6F57" w:rsidP="003201EE"/>
    <w:p w:rsidR="000D6F57" w:rsidRDefault="000D6F57" w:rsidP="003201EE"/>
    <w:p w:rsidR="000D6F57" w:rsidRDefault="000D6F57" w:rsidP="003201EE"/>
    <w:p w:rsidR="000D6F57" w:rsidRDefault="000D6F57" w:rsidP="003201EE"/>
    <w:p w:rsidR="000D6F57" w:rsidRDefault="000D6F57" w:rsidP="003201EE"/>
    <w:p w:rsidR="000D6F57" w:rsidRDefault="000D6F57" w:rsidP="003201EE"/>
    <w:p w:rsidR="000D6F57" w:rsidRDefault="000D6F57" w:rsidP="000D6F57">
      <w:pPr>
        <w:ind w:left="521" w:firstLine="199"/>
        <w:jc w:val="center"/>
        <w:rPr>
          <w:b/>
          <w:sz w:val="36"/>
        </w:rPr>
      </w:pPr>
      <w:r w:rsidRPr="000D6F57">
        <w:rPr>
          <w:b/>
          <w:sz w:val="36"/>
        </w:rPr>
        <w:t>CHAPTER 5</w:t>
      </w:r>
    </w:p>
    <w:p w:rsidR="000D6F57" w:rsidRPr="000D6F57" w:rsidRDefault="000D6F57" w:rsidP="000D6F57">
      <w:pPr>
        <w:ind w:left="521" w:firstLine="720"/>
        <w:jc w:val="center"/>
        <w:rPr>
          <w:b/>
          <w:sz w:val="36"/>
        </w:rPr>
      </w:pPr>
    </w:p>
    <w:p w:rsidR="000D6F57" w:rsidRDefault="000D6F57" w:rsidP="000D6F57">
      <w:pPr>
        <w:ind w:left="521" w:firstLine="720"/>
        <w:jc w:val="center"/>
        <w:rPr>
          <w:sz w:val="36"/>
        </w:rPr>
      </w:pPr>
      <w:r w:rsidRPr="000D6F57">
        <w:rPr>
          <w:b/>
          <w:sz w:val="36"/>
        </w:rPr>
        <w:t>IMPLEMENTATION</w:t>
      </w:r>
      <w:r w:rsidRPr="000D6F57">
        <w:rPr>
          <w:sz w:val="36"/>
        </w:rPr>
        <w:t xml:space="preserve"> </w:t>
      </w:r>
    </w:p>
    <w:p w:rsidR="000D6F57" w:rsidRDefault="000D6F57" w:rsidP="000D6F57">
      <w:pPr>
        <w:ind w:left="521" w:firstLine="720"/>
        <w:jc w:val="center"/>
        <w:rPr>
          <w:sz w:val="36"/>
        </w:rPr>
      </w:pPr>
    </w:p>
    <w:p w:rsidR="0031089A" w:rsidRDefault="0031089A">
      <w:pPr>
        <w:rPr>
          <w:sz w:val="36"/>
        </w:rPr>
      </w:pPr>
    </w:p>
    <w:p w:rsidR="0031089A" w:rsidRDefault="0031089A">
      <w:pPr>
        <w:rPr>
          <w:sz w:val="36"/>
        </w:rPr>
      </w:pPr>
    </w:p>
    <w:p w:rsidR="0031089A" w:rsidRDefault="0031089A">
      <w:pPr>
        <w:rPr>
          <w:sz w:val="36"/>
        </w:rPr>
      </w:pPr>
    </w:p>
    <w:p w:rsidR="0031089A" w:rsidRDefault="0031089A">
      <w:pPr>
        <w:rPr>
          <w:sz w:val="36"/>
        </w:rPr>
      </w:pPr>
    </w:p>
    <w:p w:rsidR="0031089A" w:rsidRDefault="0031089A">
      <w:pPr>
        <w:rPr>
          <w:sz w:val="36"/>
        </w:rPr>
      </w:pPr>
    </w:p>
    <w:p w:rsidR="0031089A" w:rsidRDefault="0031089A">
      <w:pPr>
        <w:rPr>
          <w:sz w:val="36"/>
        </w:rPr>
      </w:pPr>
    </w:p>
    <w:p w:rsidR="0031089A" w:rsidRDefault="0031089A">
      <w:pPr>
        <w:rPr>
          <w:sz w:val="36"/>
        </w:rPr>
      </w:pPr>
    </w:p>
    <w:p w:rsidR="0031089A" w:rsidRDefault="0031089A">
      <w:pPr>
        <w:rPr>
          <w:sz w:val="36"/>
        </w:rPr>
      </w:pPr>
    </w:p>
    <w:p w:rsidR="0031089A" w:rsidRDefault="0031089A">
      <w:pPr>
        <w:rPr>
          <w:sz w:val="36"/>
        </w:rPr>
      </w:pPr>
    </w:p>
    <w:p w:rsidR="0031089A" w:rsidRDefault="0031089A">
      <w:pPr>
        <w:rPr>
          <w:sz w:val="36"/>
        </w:rPr>
      </w:pPr>
    </w:p>
    <w:p w:rsidR="0031089A" w:rsidRDefault="0031089A">
      <w:pPr>
        <w:rPr>
          <w:sz w:val="36"/>
        </w:rPr>
      </w:pPr>
    </w:p>
    <w:p w:rsidR="0031089A" w:rsidRDefault="0031089A">
      <w:pPr>
        <w:rPr>
          <w:sz w:val="36"/>
        </w:rPr>
      </w:pPr>
    </w:p>
    <w:p w:rsidR="0031089A" w:rsidRDefault="0031089A">
      <w:pPr>
        <w:rPr>
          <w:sz w:val="36"/>
        </w:rPr>
      </w:pPr>
    </w:p>
    <w:p w:rsidR="0031089A" w:rsidRDefault="0031089A">
      <w:pPr>
        <w:rPr>
          <w:sz w:val="36"/>
        </w:rPr>
      </w:pPr>
    </w:p>
    <w:p w:rsidR="0031089A" w:rsidRDefault="0031089A">
      <w:pPr>
        <w:rPr>
          <w:sz w:val="36"/>
        </w:rPr>
      </w:pPr>
    </w:p>
    <w:p w:rsidR="0031089A" w:rsidRDefault="0031089A">
      <w:pPr>
        <w:rPr>
          <w:sz w:val="36"/>
        </w:rPr>
      </w:pPr>
    </w:p>
    <w:p w:rsidR="0031089A" w:rsidRDefault="0031089A">
      <w:pPr>
        <w:rPr>
          <w:sz w:val="36"/>
        </w:rPr>
      </w:pPr>
    </w:p>
    <w:p w:rsidR="0031089A" w:rsidRDefault="0031089A">
      <w:pPr>
        <w:rPr>
          <w:sz w:val="36"/>
        </w:rPr>
      </w:pPr>
    </w:p>
    <w:p w:rsidR="0031089A" w:rsidRDefault="0031089A">
      <w:pPr>
        <w:rPr>
          <w:sz w:val="36"/>
        </w:rPr>
      </w:pPr>
    </w:p>
    <w:p w:rsidR="0031089A" w:rsidRDefault="0031089A">
      <w:pPr>
        <w:rPr>
          <w:sz w:val="36"/>
        </w:rPr>
      </w:pPr>
    </w:p>
    <w:p w:rsidR="0031089A" w:rsidRDefault="0031089A">
      <w:pPr>
        <w:rPr>
          <w:sz w:val="36"/>
        </w:rPr>
        <w:sectPr w:rsidR="0031089A" w:rsidSect="008B0A27">
          <w:pgSz w:w="11910" w:h="16840"/>
          <w:pgMar w:top="1460" w:right="0" w:bottom="280" w:left="200" w:header="0" w:footer="864" w:gutter="0"/>
          <w:cols w:space="720"/>
          <w:titlePg/>
          <w:docGrid w:linePitch="299"/>
        </w:sectPr>
      </w:pPr>
    </w:p>
    <w:p w:rsidR="000D6F57" w:rsidRDefault="000D6F57">
      <w:pPr>
        <w:rPr>
          <w:sz w:val="36"/>
        </w:rPr>
      </w:pPr>
    </w:p>
    <w:p w:rsidR="000D6F57" w:rsidRPr="000D6F57" w:rsidRDefault="000D6F57" w:rsidP="000D6F57">
      <w:pPr>
        <w:jc w:val="center"/>
        <w:rPr>
          <w:b/>
          <w:sz w:val="32"/>
        </w:rPr>
      </w:pPr>
      <w:r w:rsidRPr="000D6F57">
        <w:rPr>
          <w:b/>
          <w:sz w:val="32"/>
        </w:rPr>
        <w:t>Implementation</w:t>
      </w:r>
    </w:p>
    <w:p w:rsidR="000D6F57" w:rsidRDefault="000D6F57" w:rsidP="000D6F57">
      <w:pPr>
        <w:ind w:left="521" w:firstLine="720"/>
      </w:pPr>
    </w:p>
    <w:p w:rsidR="000D6F57" w:rsidRDefault="000D6F57" w:rsidP="00884007">
      <w:pPr>
        <w:spacing w:line="276" w:lineRule="auto"/>
        <w:ind w:left="521" w:firstLine="720"/>
      </w:pPr>
    </w:p>
    <w:p w:rsidR="000D6F57" w:rsidRDefault="000D6F57" w:rsidP="00884007">
      <w:pPr>
        <w:spacing w:line="276" w:lineRule="auto"/>
        <w:ind w:left="521" w:firstLine="720"/>
      </w:pPr>
      <w:r>
        <w:t xml:space="preserve">• </w:t>
      </w:r>
      <w:r w:rsidRPr="000D6F57">
        <w:rPr>
          <w:b/>
          <w:sz w:val="28"/>
        </w:rPr>
        <w:t>Detailed Design of Implementation</w:t>
      </w:r>
    </w:p>
    <w:p w:rsidR="000D6F57" w:rsidRDefault="000D6F57" w:rsidP="00884007">
      <w:pPr>
        <w:spacing w:line="276" w:lineRule="auto"/>
        <w:ind w:left="521" w:firstLine="720"/>
      </w:pPr>
    </w:p>
    <w:p w:rsidR="000D6F57" w:rsidRDefault="000D6F57" w:rsidP="00884007">
      <w:pPr>
        <w:spacing w:line="276" w:lineRule="auto"/>
        <w:ind w:left="1440" w:right="640"/>
        <w:jc w:val="both"/>
        <w:rPr>
          <w:sz w:val="24"/>
        </w:rPr>
      </w:pPr>
      <w:r w:rsidRPr="000D6F57">
        <w:rPr>
          <w:sz w:val="24"/>
        </w:rPr>
        <w:t>This phase of the systems development life cycle refines hardware and software specifications, establishes programming plans, trains users and implement</w:t>
      </w:r>
      <w:r>
        <w:rPr>
          <w:sz w:val="24"/>
        </w:rPr>
        <w:t>s extensive testing procedures,</w:t>
      </w:r>
      <w:r w:rsidRPr="000D6F57">
        <w:rPr>
          <w:sz w:val="24"/>
        </w:rPr>
        <w:t>to evaluate design and operating specifications and/or provide the basis for further modification</w:t>
      </w:r>
    </w:p>
    <w:p w:rsidR="000D6F57" w:rsidRPr="000D6F57" w:rsidRDefault="000D6F57" w:rsidP="00884007">
      <w:pPr>
        <w:spacing w:line="276" w:lineRule="auto"/>
        <w:ind w:left="1440" w:right="640"/>
        <w:jc w:val="both"/>
        <w:rPr>
          <w:sz w:val="24"/>
        </w:rPr>
      </w:pPr>
    </w:p>
    <w:p w:rsidR="000D6F57" w:rsidRDefault="000D6F57" w:rsidP="00884007">
      <w:pPr>
        <w:spacing w:line="276" w:lineRule="auto"/>
        <w:ind w:left="521" w:firstLine="720"/>
        <w:rPr>
          <w:b/>
          <w:sz w:val="28"/>
        </w:rPr>
      </w:pPr>
      <w:r w:rsidRPr="000D6F57">
        <w:rPr>
          <w:b/>
          <w:sz w:val="28"/>
        </w:rPr>
        <w:t xml:space="preserve">. • Technical Design </w:t>
      </w:r>
    </w:p>
    <w:p w:rsidR="000D6F57" w:rsidRPr="000D6F57" w:rsidRDefault="000D6F57" w:rsidP="00884007">
      <w:pPr>
        <w:spacing w:line="276" w:lineRule="auto"/>
        <w:ind w:left="521" w:firstLine="720"/>
        <w:rPr>
          <w:b/>
          <w:sz w:val="28"/>
        </w:rPr>
      </w:pPr>
    </w:p>
    <w:p w:rsidR="000D6F57" w:rsidRDefault="000D6F57" w:rsidP="00884007">
      <w:pPr>
        <w:spacing w:line="276" w:lineRule="auto"/>
        <w:ind w:left="1241"/>
        <w:rPr>
          <w:sz w:val="24"/>
        </w:rPr>
      </w:pPr>
      <w:r w:rsidRPr="000D6F57">
        <w:rPr>
          <w:sz w:val="24"/>
        </w:rPr>
        <w:t xml:space="preserve">This activity builds upon specifications produced during new system design, adding detailed technical </w:t>
      </w:r>
      <w:r>
        <w:rPr>
          <w:sz w:val="24"/>
        </w:rPr>
        <w:t xml:space="preserve">   </w:t>
      </w:r>
      <w:r w:rsidRPr="000D6F57">
        <w:rPr>
          <w:sz w:val="24"/>
        </w:rPr>
        <w:t xml:space="preserve">specifications and documentation. </w:t>
      </w:r>
    </w:p>
    <w:p w:rsidR="000D6F57" w:rsidRPr="000D6F57" w:rsidRDefault="000D6F57" w:rsidP="00884007">
      <w:pPr>
        <w:spacing w:line="276" w:lineRule="auto"/>
        <w:ind w:left="1241"/>
        <w:rPr>
          <w:b/>
          <w:sz w:val="32"/>
        </w:rPr>
      </w:pPr>
    </w:p>
    <w:p w:rsidR="000D6F57" w:rsidRDefault="000D6F57" w:rsidP="00884007">
      <w:pPr>
        <w:spacing w:line="276" w:lineRule="auto"/>
        <w:ind w:left="521" w:firstLine="720"/>
        <w:rPr>
          <w:b/>
          <w:sz w:val="28"/>
        </w:rPr>
      </w:pPr>
      <w:r w:rsidRPr="000D6F57">
        <w:rPr>
          <w:b/>
          <w:sz w:val="28"/>
        </w:rPr>
        <w:t>• Test Specifications and Planning</w:t>
      </w:r>
    </w:p>
    <w:p w:rsidR="000D6F57" w:rsidRPr="000D6F57" w:rsidRDefault="000D6F57" w:rsidP="00884007">
      <w:pPr>
        <w:spacing w:line="276" w:lineRule="auto"/>
        <w:ind w:left="521" w:firstLine="720"/>
        <w:rPr>
          <w:b/>
          <w:sz w:val="28"/>
        </w:rPr>
      </w:pPr>
    </w:p>
    <w:p w:rsidR="000D6F57" w:rsidRDefault="000D6F57" w:rsidP="00884007">
      <w:pPr>
        <w:spacing w:line="276" w:lineRule="auto"/>
        <w:ind w:left="1241" w:firstLine="45"/>
        <w:rPr>
          <w:sz w:val="24"/>
        </w:rPr>
      </w:pPr>
      <w:r w:rsidRPr="000D6F57">
        <w:rPr>
          <w:sz w:val="24"/>
        </w:rPr>
        <w:t xml:space="preserve">This activity prepares detailed test specifications for individual modules and programs, job streams, subsystems, and for the system as a whole. </w:t>
      </w:r>
    </w:p>
    <w:p w:rsidR="000D6F57" w:rsidRPr="000D6F57" w:rsidRDefault="000D6F57" w:rsidP="00884007">
      <w:pPr>
        <w:spacing w:line="276" w:lineRule="auto"/>
        <w:ind w:left="1241" w:firstLine="45"/>
        <w:rPr>
          <w:b/>
          <w:sz w:val="28"/>
        </w:rPr>
      </w:pPr>
    </w:p>
    <w:p w:rsidR="000D6F57" w:rsidRDefault="000D6F57" w:rsidP="00884007">
      <w:pPr>
        <w:spacing w:line="276" w:lineRule="auto"/>
        <w:ind w:left="521" w:firstLine="720"/>
        <w:rPr>
          <w:b/>
          <w:sz w:val="28"/>
        </w:rPr>
      </w:pPr>
      <w:r w:rsidRPr="000D6F57">
        <w:rPr>
          <w:b/>
          <w:sz w:val="28"/>
        </w:rPr>
        <w:t xml:space="preserve">• Programming and Testing </w:t>
      </w:r>
    </w:p>
    <w:p w:rsidR="000D6F57" w:rsidRPr="000D6F57" w:rsidRDefault="000D6F57" w:rsidP="00884007">
      <w:pPr>
        <w:spacing w:line="276" w:lineRule="auto"/>
        <w:ind w:left="521" w:firstLine="720"/>
        <w:rPr>
          <w:b/>
          <w:sz w:val="28"/>
        </w:rPr>
      </w:pPr>
    </w:p>
    <w:p w:rsidR="000D6F57" w:rsidRDefault="000D6F57" w:rsidP="00884007">
      <w:pPr>
        <w:spacing w:line="276" w:lineRule="auto"/>
        <w:ind w:left="521" w:firstLine="720"/>
        <w:rPr>
          <w:sz w:val="24"/>
        </w:rPr>
      </w:pPr>
      <w:r w:rsidRPr="000D6F57">
        <w:rPr>
          <w:sz w:val="24"/>
        </w:rPr>
        <w:t xml:space="preserve">This activity encompasses actual development, writing, and testing of program units or modules. </w:t>
      </w:r>
    </w:p>
    <w:p w:rsidR="000D6F57" w:rsidRPr="000D6F57" w:rsidRDefault="000D6F57" w:rsidP="00884007">
      <w:pPr>
        <w:spacing w:line="276" w:lineRule="auto"/>
        <w:ind w:left="521" w:firstLine="720"/>
        <w:rPr>
          <w:sz w:val="24"/>
        </w:rPr>
      </w:pPr>
    </w:p>
    <w:p w:rsidR="000D6F57" w:rsidRDefault="000D6F57" w:rsidP="00884007">
      <w:pPr>
        <w:spacing w:line="276" w:lineRule="auto"/>
        <w:ind w:left="521" w:firstLine="720"/>
        <w:rPr>
          <w:b/>
          <w:sz w:val="28"/>
        </w:rPr>
      </w:pPr>
      <w:r w:rsidRPr="000D6F57">
        <w:rPr>
          <w:b/>
          <w:sz w:val="28"/>
        </w:rPr>
        <w:t xml:space="preserve">• User Training </w:t>
      </w:r>
    </w:p>
    <w:p w:rsidR="000D6F57" w:rsidRPr="000D6F57" w:rsidRDefault="000D6F57" w:rsidP="00884007">
      <w:pPr>
        <w:spacing w:line="276" w:lineRule="auto"/>
        <w:ind w:left="521" w:firstLine="720"/>
        <w:rPr>
          <w:b/>
          <w:sz w:val="32"/>
        </w:rPr>
      </w:pPr>
    </w:p>
    <w:p w:rsidR="000D6F57" w:rsidRPr="000D6F57" w:rsidRDefault="000D6F57" w:rsidP="00884007">
      <w:pPr>
        <w:spacing w:line="276" w:lineRule="auto"/>
        <w:ind w:left="1440" w:right="550"/>
        <w:rPr>
          <w:sz w:val="24"/>
        </w:rPr>
      </w:pPr>
      <w:r w:rsidRPr="000D6F57">
        <w:rPr>
          <w:sz w:val="24"/>
        </w:rPr>
        <w:t xml:space="preserve">This activity encompasses writing user procedure manuals, preparation of user training materials, conducting training programs, and testing procedures. </w:t>
      </w:r>
    </w:p>
    <w:p w:rsidR="000D6F57" w:rsidRDefault="000D6F57" w:rsidP="00884007">
      <w:pPr>
        <w:spacing w:line="276" w:lineRule="auto"/>
        <w:ind w:left="1440" w:right="550"/>
      </w:pPr>
    </w:p>
    <w:p w:rsidR="000D6F57" w:rsidRDefault="000D6F57" w:rsidP="00884007">
      <w:pPr>
        <w:spacing w:line="276" w:lineRule="auto"/>
        <w:ind w:left="521" w:firstLine="720"/>
        <w:rPr>
          <w:b/>
          <w:sz w:val="28"/>
        </w:rPr>
      </w:pPr>
      <w:r w:rsidRPr="000D6F57">
        <w:rPr>
          <w:b/>
          <w:sz w:val="28"/>
        </w:rPr>
        <w:t xml:space="preserve">• Acceptance Test </w:t>
      </w:r>
    </w:p>
    <w:p w:rsidR="000D6F57" w:rsidRPr="000D6F57" w:rsidRDefault="000D6F57" w:rsidP="00884007">
      <w:pPr>
        <w:spacing w:line="276" w:lineRule="auto"/>
        <w:ind w:left="521" w:firstLine="720"/>
        <w:rPr>
          <w:b/>
          <w:sz w:val="28"/>
        </w:rPr>
      </w:pPr>
    </w:p>
    <w:p w:rsidR="000D6F57" w:rsidRDefault="000D6F57" w:rsidP="00884007">
      <w:pPr>
        <w:spacing w:line="276" w:lineRule="auto"/>
        <w:ind w:left="1241" w:right="550"/>
        <w:rPr>
          <w:sz w:val="24"/>
        </w:rPr>
      </w:pPr>
      <w:r w:rsidRPr="000D6F57">
        <w:rPr>
          <w:sz w:val="24"/>
        </w:rPr>
        <w:t xml:space="preserve">A final procedural review to demonstrate a system and secure user approval before a system becomes operational. </w:t>
      </w:r>
    </w:p>
    <w:p w:rsidR="000D6F57" w:rsidRDefault="000D6F57" w:rsidP="00884007">
      <w:pPr>
        <w:spacing w:line="276" w:lineRule="auto"/>
        <w:ind w:left="1241" w:right="550"/>
        <w:rPr>
          <w:sz w:val="24"/>
        </w:rPr>
      </w:pPr>
    </w:p>
    <w:p w:rsidR="000D6F57" w:rsidRPr="000D6F57" w:rsidRDefault="000D6F57" w:rsidP="00884007">
      <w:pPr>
        <w:spacing w:line="276" w:lineRule="auto"/>
        <w:ind w:left="1241" w:right="550"/>
        <w:rPr>
          <w:sz w:val="24"/>
        </w:rPr>
      </w:pPr>
    </w:p>
    <w:p w:rsidR="000D6F57" w:rsidRDefault="000D6F57" w:rsidP="00884007">
      <w:pPr>
        <w:spacing w:line="276" w:lineRule="auto"/>
        <w:ind w:left="521" w:firstLine="720"/>
        <w:rPr>
          <w:b/>
          <w:sz w:val="28"/>
        </w:rPr>
      </w:pPr>
      <w:r w:rsidRPr="000D6F57">
        <w:rPr>
          <w:b/>
          <w:sz w:val="28"/>
        </w:rPr>
        <w:t>• Installation Phase</w:t>
      </w:r>
    </w:p>
    <w:p w:rsidR="000D6F57" w:rsidRPr="000D6F57" w:rsidRDefault="000D6F57" w:rsidP="00884007">
      <w:pPr>
        <w:spacing w:line="276" w:lineRule="auto"/>
        <w:ind w:left="521" w:firstLine="720"/>
        <w:rPr>
          <w:b/>
          <w:sz w:val="32"/>
        </w:rPr>
      </w:pPr>
    </w:p>
    <w:p w:rsidR="00884007" w:rsidRDefault="000D6F57" w:rsidP="00884007">
      <w:pPr>
        <w:spacing w:line="276" w:lineRule="auto"/>
        <w:ind w:left="1241" w:right="550"/>
        <w:rPr>
          <w:sz w:val="24"/>
        </w:rPr>
      </w:pPr>
      <w:r w:rsidRPr="000D6F57">
        <w:rPr>
          <w:sz w:val="24"/>
        </w:rPr>
        <w:t>In this phase the new Computerized system is installed, the conversion to new procedures is fully implemented, and the potential of the new system is explored</w:t>
      </w:r>
    </w:p>
    <w:p w:rsidR="00884007" w:rsidRDefault="00884007" w:rsidP="00884007">
      <w:pPr>
        <w:spacing w:line="276" w:lineRule="auto"/>
        <w:ind w:left="1241" w:right="550"/>
        <w:rPr>
          <w:sz w:val="24"/>
        </w:rPr>
      </w:pPr>
    </w:p>
    <w:p w:rsidR="0031089A" w:rsidRDefault="00884007">
      <w:pPr>
        <w:rPr>
          <w:sz w:val="24"/>
        </w:rPr>
        <w:sectPr w:rsidR="0031089A" w:rsidSect="008B0A27">
          <w:pgSz w:w="11910" w:h="16840"/>
          <w:pgMar w:top="1460" w:right="0" w:bottom="280" w:left="200" w:header="0" w:footer="864" w:gutter="0"/>
          <w:cols w:space="720"/>
          <w:titlePg/>
          <w:docGrid w:linePitch="299"/>
        </w:sectPr>
      </w:pPr>
      <w:r>
        <w:rPr>
          <w:sz w:val="24"/>
        </w:rPr>
        <w:br w:type="page"/>
      </w:r>
    </w:p>
    <w:p w:rsidR="00884007" w:rsidRDefault="00884007">
      <w:pPr>
        <w:rPr>
          <w:sz w:val="24"/>
        </w:rPr>
      </w:pPr>
    </w:p>
    <w:p w:rsidR="00884007" w:rsidRDefault="00884007" w:rsidP="003324BA">
      <w:pPr>
        <w:pStyle w:val="ListParagraph"/>
        <w:numPr>
          <w:ilvl w:val="0"/>
          <w:numId w:val="11"/>
        </w:numPr>
        <w:spacing w:line="360" w:lineRule="auto"/>
        <w:ind w:right="550"/>
        <w:rPr>
          <w:b/>
          <w:sz w:val="28"/>
        </w:rPr>
      </w:pPr>
      <w:r w:rsidRPr="00884007">
        <w:rPr>
          <w:b/>
          <w:sz w:val="28"/>
        </w:rPr>
        <w:t xml:space="preserve">System Installation </w:t>
      </w:r>
    </w:p>
    <w:p w:rsidR="00884007" w:rsidRPr="00884007" w:rsidRDefault="00884007" w:rsidP="003324BA">
      <w:pPr>
        <w:pStyle w:val="ListParagraph"/>
        <w:spacing w:line="360" w:lineRule="auto"/>
        <w:ind w:left="1961" w:right="550" w:firstLine="0"/>
        <w:rPr>
          <w:b/>
          <w:sz w:val="28"/>
        </w:rPr>
      </w:pPr>
    </w:p>
    <w:p w:rsidR="00884007" w:rsidRDefault="00884007" w:rsidP="003324BA">
      <w:pPr>
        <w:spacing w:line="360" w:lineRule="auto"/>
        <w:ind w:left="1440" w:right="550" w:firstLine="720"/>
      </w:pPr>
      <w:r w:rsidRPr="00884007">
        <w:rPr>
          <w:sz w:val="24"/>
        </w:rPr>
        <w:t>The</w:t>
      </w:r>
      <w:r w:rsidR="003324BA">
        <w:rPr>
          <w:sz w:val="24"/>
        </w:rPr>
        <w:t xml:space="preserve"> </w:t>
      </w:r>
      <w:r w:rsidRPr="00884007">
        <w:rPr>
          <w:sz w:val="24"/>
        </w:rPr>
        <w:t xml:space="preserve"> process of starting the actual use of a system and training user personal in its operation</w:t>
      </w:r>
      <w:r>
        <w:t xml:space="preserve">. </w:t>
      </w:r>
    </w:p>
    <w:p w:rsidR="00884007" w:rsidRDefault="00884007" w:rsidP="003324BA">
      <w:pPr>
        <w:spacing w:line="360" w:lineRule="auto"/>
        <w:ind w:left="1440" w:right="550" w:firstLine="720"/>
      </w:pPr>
    </w:p>
    <w:p w:rsidR="00884007" w:rsidRDefault="00884007" w:rsidP="003324BA">
      <w:pPr>
        <w:spacing w:line="360" w:lineRule="auto"/>
        <w:ind w:left="1440" w:right="550"/>
        <w:rPr>
          <w:b/>
          <w:sz w:val="28"/>
        </w:rPr>
      </w:pPr>
      <w:r w:rsidRPr="00884007">
        <w:rPr>
          <w:b/>
          <w:sz w:val="28"/>
        </w:rPr>
        <w:t xml:space="preserve">• Development Recap </w:t>
      </w:r>
    </w:p>
    <w:p w:rsidR="00884007" w:rsidRPr="00884007" w:rsidRDefault="00884007" w:rsidP="003324BA">
      <w:pPr>
        <w:spacing w:line="360" w:lineRule="auto"/>
        <w:ind w:left="1440" w:right="550"/>
        <w:rPr>
          <w:b/>
          <w:sz w:val="28"/>
        </w:rPr>
      </w:pPr>
    </w:p>
    <w:p w:rsidR="003324BA" w:rsidRDefault="00884007" w:rsidP="003324BA">
      <w:pPr>
        <w:spacing w:line="360" w:lineRule="auto"/>
        <w:ind w:left="1440" w:right="550" w:firstLine="720"/>
      </w:pPr>
      <w:r>
        <w:t>A review of a project immediately after completion to find successes and potential problems in future</w:t>
      </w:r>
    </w:p>
    <w:p w:rsidR="00884007" w:rsidRDefault="00884007" w:rsidP="003324BA">
      <w:pPr>
        <w:spacing w:line="360" w:lineRule="auto"/>
        <w:ind w:left="1440" w:right="550" w:firstLine="720"/>
      </w:pPr>
      <w:r>
        <w:t xml:space="preserve"> work. </w:t>
      </w:r>
    </w:p>
    <w:p w:rsidR="00884007" w:rsidRDefault="00884007" w:rsidP="003324BA">
      <w:pPr>
        <w:spacing w:line="360" w:lineRule="auto"/>
        <w:ind w:left="2160" w:right="550"/>
      </w:pPr>
    </w:p>
    <w:p w:rsidR="00884007" w:rsidRDefault="00884007" w:rsidP="003324BA">
      <w:pPr>
        <w:spacing w:line="360" w:lineRule="auto"/>
        <w:ind w:left="1440" w:right="550"/>
        <w:rPr>
          <w:b/>
          <w:sz w:val="28"/>
        </w:rPr>
      </w:pPr>
      <w:r w:rsidRPr="00884007">
        <w:rPr>
          <w:b/>
          <w:sz w:val="28"/>
        </w:rPr>
        <w:t xml:space="preserve">• Post-Implementation Review </w:t>
      </w:r>
    </w:p>
    <w:p w:rsidR="00884007" w:rsidRPr="00884007" w:rsidRDefault="00884007" w:rsidP="003324BA">
      <w:pPr>
        <w:spacing w:line="360" w:lineRule="auto"/>
        <w:ind w:left="1440" w:right="550"/>
        <w:rPr>
          <w:b/>
          <w:sz w:val="28"/>
        </w:rPr>
      </w:pPr>
    </w:p>
    <w:p w:rsidR="0031089A" w:rsidRDefault="00884007" w:rsidP="003324BA">
      <w:pPr>
        <w:spacing w:line="360" w:lineRule="auto"/>
        <w:ind w:left="1440" w:right="550"/>
        <w:rPr>
          <w:sz w:val="24"/>
        </w:rPr>
        <w:sectPr w:rsidR="0031089A" w:rsidSect="008B0A27">
          <w:pgSz w:w="11910" w:h="16840"/>
          <w:pgMar w:top="1460" w:right="0" w:bottom="280" w:left="200" w:header="0" w:footer="864" w:gutter="0"/>
          <w:cols w:space="720"/>
          <w:titlePg/>
          <w:docGrid w:linePitch="299"/>
        </w:sectPr>
      </w:pPr>
      <w:r w:rsidRPr="00884007">
        <w:rPr>
          <w:sz w:val="24"/>
        </w:rPr>
        <w:t xml:space="preserve">A </w:t>
      </w:r>
      <w:r w:rsidR="003324BA">
        <w:rPr>
          <w:sz w:val="24"/>
        </w:rPr>
        <w:t xml:space="preserve"> </w:t>
      </w:r>
      <w:r w:rsidRPr="00884007">
        <w:rPr>
          <w:sz w:val="24"/>
        </w:rPr>
        <w:t>review, conducted after a new system has been in operation for some time, to evaluate actual system performance against original expectations and projections for cost-benefit improvements. Also identifies maintenance projects to enhance or improve the system</w:t>
      </w:r>
    </w:p>
    <w:p w:rsidR="003324BA" w:rsidRDefault="003324BA"/>
    <w:p w:rsidR="003324BA" w:rsidRDefault="003324BA" w:rsidP="003324BA">
      <w:pPr>
        <w:spacing w:line="360" w:lineRule="auto"/>
        <w:ind w:right="550"/>
        <w:jc w:val="center"/>
        <w:rPr>
          <w:b/>
          <w:sz w:val="44"/>
        </w:rPr>
      </w:pPr>
    </w:p>
    <w:p w:rsidR="003324BA" w:rsidRDefault="003324BA" w:rsidP="003324BA">
      <w:pPr>
        <w:spacing w:line="360" w:lineRule="auto"/>
        <w:ind w:right="550"/>
        <w:jc w:val="center"/>
        <w:rPr>
          <w:b/>
          <w:sz w:val="44"/>
        </w:rPr>
      </w:pPr>
    </w:p>
    <w:p w:rsidR="003324BA" w:rsidRDefault="003324BA" w:rsidP="003324BA">
      <w:pPr>
        <w:spacing w:line="360" w:lineRule="auto"/>
        <w:ind w:right="550"/>
        <w:jc w:val="center"/>
        <w:rPr>
          <w:b/>
          <w:sz w:val="44"/>
        </w:rPr>
      </w:pPr>
      <w:r w:rsidRPr="003201EE">
        <w:rPr>
          <w:noProof/>
          <w:sz w:val="24"/>
        </w:rPr>
        <w:drawing>
          <wp:inline distT="0" distB="0" distL="0" distR="0">
            <wp:extent cx="6554279" cy="6668219"/>
            <wp:effectExtent l="19050" t="0" r="0" b="0"/>
            <wp:docPr id="94"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2.png"/>
                    <pic:cNvPicPr>
                      <a:picLocks noChangeAspect="1"/>
                      <a:extLst>
                        <a:ext uri="smNativeData">
                          <sm:smNativeData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w15="http://schemas.microsoft.com/office/word/2012/wordml" xmlns:sm="smNativeData" val="SMDATA_16_t6puYhMAAAAlAAAAEQAAAG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4AQAAB6AAAAAAAAAAAAAAAAAAAAAAAAAAAAAAAAAAAAAAAAAAAAAArCMAAJEfAAAAAAAAAAAAAAAAAAAoAAAACAAAAAEAAAABAAAA"/>
                        </a:ext>
                      </a:extLst>
                    </pic:cNvPicPr>
                  </pic:nvPicPr>
                  <pic:blipFill>
                    <a:blip r:embed="rId61"/>
                    <a:stretch>
                      <a:fillRect/>
                    </a:stretch>
                  </pic:blipFill>
                  <pic:spPr>
                    <a:xfrm>
                      <a:off x="0" y="0"/>
                      <a:ext cx="6558426" cy="6672438"/>
                    </a:xfrm>
                    <a:prstGeom prst="rect">
                      <a:avLst/>
                    </a:prstGeom>
                    <a:noFill/>
                    <a:ln w="9525">
                      <a:noFill/>
                    </a:ln>
                  </pic:spPr>
                </pic:pic>
              </a:graphicData>
            </a:graphic>
          </wp:inline>
        </w:drawing>
      </w:r>
    </w:p>
    <w:p w:rsidR="003324BA" w:rsidRDefault="003324BA" w:rsidP="003324BA">
      <w:pPr>
        <w:spacing w:line="360" w:lineRule="auto"/>
        <w:ind w:right="550"/>
        <w:jc w:val="center"/>
        <w:rPr>
          <w:b/>
          <w:sz w:val="44"/>
        </w:rPr>
      </w:pPr>
    </w:p>
    <w:p w:rsidR="00023240" w:rsidRPr="003201EE" w:rsidRDefault="00023240" w:rsidP="003201EE">
      <w:pPr>
        <w:pStyle w:val="BodyText"/>
        <w:ind w:left="540"/>
        <w:rPr>
          <w:rFonts w:ascii="Calibri" w:hAnsi="Calibri"/>
          <w:sz w:val="20"/>
        </w:rPr>
      </w:pPr>
    </w:p>
    <w:p w:rsidR="00023240" w:rsidRPr="003201EE" w:rsidRDefault="00023240" w:rsidP="003201EE">
      <w:pPr>
        <w:pStyle w:val="BodyText"/>
        <w:rPr>
          <w:rFonts w:ascii="Calibri" w:hAnsi="Calibri"/>
          <w:sz w:val="20"/>
        </w:rPr>
      </w:pPr>
    </w:p>
    <w:p w:rsidR="00023240" w:rsidRPr="003201EE" w:rsidRDefault="00023240" w:rsidP="003201EE">
      <w:pPr>
        <w:pStyle w:val="BodyText"/>
        <w:spacing w:before="7"/>
        <w:rPr>
          <w:rFonts w:ascii="Calibri" w:hAnsi="Calibri"/>
          <w:sz w:val="22"/>
        </w:rPr>
      </w:pPr>
    </w:p>
    <w:p w:rsidR="00023240" w:rsidRPr="003201EE" w:rsidRDefault="00023240" w:rsidP="003201EE">
      <w:pPr>
        <w:spacing w:before="89"/>
        <w:ind w:left="1241"/>
        <w:rPr>
          <w:b/>
          <w:sz w:val="24"/>
        </w:rPr>
      </w:pPr>
    </w:p>
    <w:p w:rsidR="0031089A" w:rsidRDefault="0031089A" w:rsidP="003201EE">
      <w:pPr>
        <w:spacing w:before="89"/>
        <w:ind w:left="1241"/>
        <w:rPr>
          <w:b/>
          <w:sz w:val="24"/>
        </w:rPr>
        <w:sectPr w:rsidR="0031089A" w:rsidSect="008B0A27">
          <w:pgSz w:w="11910" w:h="16840"/>
          <w:pgMar w:top="1460" w:right="0" w:bottom="280" w:left="200" w:header="0" w:footer="864" w:gutter="0"/>
          <w:cols w:space="720"/>
          <w:titlePg/>
          <w:docGrid w:linePitch="299"/>
        </w:sectPr>
      </w:pPr>
    </w:p>
    <w:p w:rsidR="00023240" w:rsidRPr="003201EE" w:rsidRDefault="00023240" w:rsidP="003201EE">
      <w:pPr>
        <w:spacing w:before="89"/>
        <w:ind w:left="1241"/>
        <w:rPr>
          <w:b/>
          <w:sz w:val="24"/>
        </w:rPr>
      </w:pPr>
    </w:p>
    <w:p w:rsidR="00023240" w:rsidRPr="003201EE" w:rsidRDefault="00023240" w:rsidP="003201EE">
      <w:pPr>
        <w:spacing w:before="89"/>
        <w:ind w:left="1241"/>
        <w:rPr>
          <w:b/>
          <w:sz w:val="24"/>
        </w:rPr>
      </w:pPr>
    </w:p>
    <w:p w:rsidR="00023240" w:rsidRPr="003201EE" w:rsidRDefault="00023240" w:rsidP="003201EE">
      <w:pPr>
        <w:spacing w:before="89"/>
        <w:ind w:left="1241"/>
        <w:rPr>
          <w:b/>
          <w:sz w:val="24"/>
        </w:rPr>
      </w:pPr>
    </w:p>
    <w:p w:rsidR="00D02E7F" w:rsidRDefault="00D02E7F" w:rsidP="004A6B18">
      <w:pPr>
        <w:pStyle w:val="ListParagraph"/>
        <w:numPr>
          <w:ilvl w:val="0"/>
          <w:numId w:val="11"/>
        </w:numPr>
        <w:spacing w:before="89"/>
        <w:rPr>
          <w:b/>
          <w:sz w:val="36"/>
        </w:rPr>
      </w:pPr>
      <w:r w:rsidRPr="004A6B18">
        <w:rPr>
          <w:b/>
          <w:sz w:val="36"/>
        </w:rPr>
        <w:t>Table</w:t>
      </w:r>
    </w:p>
    <w:p w:rsidR="0031089A" w:rsidRPr="004A6B18" w:rsidRDefault="0031089A" w:rsidP="0031089A">
      <w:pPr>
        <w:pStyle w:val="ListParagraph"/>
        <w:spacing w:before="89"/>
        <w:ind w:left="1961" w:firstLine="0"/>
        <w:rPr>
          <w:b/>
          <w:sz w:val="36"/>
        </w:rPr>
      </w:pPr>
    </w:p>
    <w:p w:rsidR="002F1018" w:rsidRPr="003201EE" w:rsidRDefault="002F1018" w:rsidP="003201EE">
      <w:pPr>
        <w:spacing w:before="89"/>
        <w:ind w:firstLine="720"/>
        <w:rPr>
          <w:b/>
          <w:sz w:val="24"/>
        </w:rPr>
      </w:pPr>
    </w:p>
    <w:p w:rsidR="00023240" w:rsidRPr="003201EE" w:rsidRDefault="00E24EA7" w:rsidP="0031089A">
      <w:pPr>
        <w:spacing w:before="63" w:line="475" w:lineRule="auto"/>
        <w:ind w:left="1151" w:right="1489"/>
        <w:rPr>
          <w:sz w:val="28"/>
        </w:rPr>
      </w:pPr>
      <w:r w:rsidRPr="003201EE">
        <w:rPr>
          <w:sz w:val="28"/>
        </w:rPr>
        <w:t>The data in the system has to be stored and retrieved from database. Design</w:t>
      </w:r>
      <w:r w:rsidR="00D02E7F" w:rsidRPr="003201EE">
        <w:rPr>
          <w:sz w:val="28"/>
        </w:rPr>
        <w:t>i</w:t>
      </w:r>
      <w:r w:rsidRPr="003201EE">
        <w:rPr>
          <w:sz w:val="28"/>
        </w:rPr>
        <w:t>ng</w:t>
      </w:r>
      <w:r w:rsidR="00D02E7F" w:rsidRPr="003201EE">
        <w:rPr>
          <w:sz w:val="28"/>
        </w:rPr>
        <w:t xml:space="preserve"> </w:t>
      </w:r>
      <w:r w:rsidRPr="003201EE">
        <w:rPr>
          <w:sz w:val="28"/>
        </w:rPr>
        <w:t>the database is part of system design. Data elements and data structures to be</w:t>
      </w:r>
      <w:r w:rsidR="000616B6">
        <w:rPr>
          <w:sz w:val="28"/>
        </w:rPr>
        <w:t xml:space="preserve"> </w:t>
      </w:r>
      <w:r w:rsidRPr="003201EE">
        <w:rPr>
          <w:sz w:val="28"/>
        </w:rPr>
        <w:t>stored</w:t>
      </w:r>
      <w:r w:rsidR="000616B6">
        <w:rPr>
          <w:sz w:val="28"/>
        </w:rPr>
        <w:t xml:space="preserve"> </w:t>
      </w:r>
      <w:r w:rsidRPr="003201EE">
        <w:rPr>
          <w:sz w:val="28"/>
        </w:rPr>
        <w:t>have</w:t>
      </w:r>
      <w:r w:rsidR="000616B6">
        <w:rPr>
          <w:sz w:val="28"/>
        </w:rPr>
        <w:t xml:space="preserve"> </w:t>
      </w:r>
      <w:r w:rsidRPr="003201EE">
        <w:rPr>
          <w:sz w:val="28"/>
        </w:rPr>
        <w:t>been</w:t>
      </w:r>
      <w:r w:rsidR="000616B6">
        <w:rPr>
          <w:sz w:val="28"/>
        </w:rPr>
        <w:t xml:space="preserve"> </w:t>
      </w:r>
      <w:r w:rsidRPr="003201EE">
        <w:rPr>
          <w:sz w:val="28"/>
        </w:rPr>
        <w:t>identified</w:t>
      </w:r>
      <w:r w:rsidR="000616B6">
        <w:rPr>
          <w:sz w:val="28"/>
        </w:rPr>
        <w:t xml:space="preserve"> </w:t>
      </w:r>
      <w:r w:rsidRPr="003201EE">
        <w:rPr>
          <w:sz w:val="28"/>
        </w:rPr>
        <w:t>at</w:t>
      </w:r>
      <w:r w:rsidR="000616B6">
        <w:rPr>
          <w:sz w:val="28"/>
        </w:rPr>
        <w:t xml:space="preserve"> </w:t>
      </w:r>
      <w:r w:rsidRPr="003201EE">
        <w:rPr>
          <w:sz w:val="28"/>
        </w:rPr>
        <w:t>analys</w:t>
      </w:r>
      <w:r w:rsidR="000616B6">
        <w:rPr>
          <w:sz w:val="28"/>
        </w:rPr>
        <w:t xml:space="preserve"> </w:t>
      </w:r>
      <w:r w:rsidRPr="003201EE">
        <w:rPr>
          <w:sz w:val="28"/>
        </w:rPr>
        <w:t>is</w:t>
      </w:r>
      <w:r w:rsidR="000616B6">
        <w:rPr>
          <w:sz w:val="28"/>
        </w:rPr>
        <w:t xml:space="preserve"> </w:t>
      </w:r>
      <w:r w:rsidRPr="003201EE">
        <w:rPr>
          <w:sz w:val="28"/>
        </w:rPr>
        <w:t>stage.</w:t>
      </w:r>
      <w:r w:rsidR="000616B6">
        <w:rPr>
          <w:sz w:val="28"/>
        </w:rPr>
        <w:t xml:space="preserve"> </w:t>
      </w:r>
      <w:r w:rsidRPr="003201EE">
        <w:rPr>
          <w:sz w:val="28"/>
        </w:rPr>
        <w:t>They</w:t>
      </w:r>
      <w:r w:rsidR="000616B6">
        <w:rPr>
          <w:sz w:val="28"/>
        </w:rPr>
        <w:t xml:space="preserve"> </w:t>
      </w:r>
      <w:r w:rsidRPr="003201EE">
        <w:rPr>
          <w:sz w:val="28"/>
        </w:rPr>
        <w:t>are</w:t>
      </w:r>
      <w:r w:rsidR="000616B6">
        <w:rPr>
          <w:sz w:val="28"/>
        </w:rPr>
        <w:t xml:space="preserve"> </w:t>
      </w:r>
      <w:r w:rsidRPr="003201EE">
        <w:rPr>
          <w:sz w:val="28"/>
        </w:rPr>
        <w:t>structured</w:t>
      </w:r>
      <w:r w:rsidR="000616B6">
        <w:rPr>
          <w:sz w:val="28"/>
        </w:rPr>
        <w:t xml:space="preserve"> </w:t>
      </w:r>
      <w:r w:rsidRPr="003201EE">
        <w:rPr>
          <w:sz w:val="28"/>
        </w:rPr>
        <w:t>and</w:t>
      </w:r>
      <w:r w:rsidR="000616B6">
        <w:rPr>
          <w:sz w:val="28"/>
        </w:rPr>
        <w:t xml:space="preserve"> </w:t>
      </w:r>
      <w:r w:rsidRPr="003201EE">
        <w:rPr>
          <w:sz w:val="28"/>
        </w:rPr>
        <w:t>put</w:t>
      </w:r>
      <w:r w:rsidR="000616B6">
        <w:rPr>
          <w:sz w:val="28"/>
        </w:rPr>
        <w:t xml:space="preserve"> </w:t>
      </w:r>
      <w:r w:rsidRPr="003201EE">
        <w:rPr>
          <w:sz w:val="28"/>
        </w:rPr>
        <w:t>together</w:t>
      </w:r>
      <w:r w:rsidR="000616B6">
        <w:rPr>
          <w:sz w:val="28"/>
        </w:rPr>
        <w:t xml:space="preserve"> </w:t>
      </w:r>
      <w:r w:rsidRPr="003201EE">
        <w:rPr>
          <w:sz w:val="28"/>
        </w:rPr>
        <w:t>to design</w:t>
      </w:r>
      <w:r w:rsidR="00D02E7F" w:rsidRPr="003201EE">
        <w:rPr>
          <w:sz w:val="28"/>
        </w:rPr>
        <w:t xml:space="preserve"> </w:t>
      </w:r>
      <w:r w:rsidRPr="003201EE">
        <w:rPr>
          <w:sz w:val="28"/>
        </w:rPr>
        <w:t>the data</w:t>
      </w:r>
      <w:r w:rsidR="00D02E7F" w:rsidRPr="003201EE">
        <w:rPr>
          <w:sz w:val="28"/>
        </w:rPr>
        <w:t xml:space="preserve"> </w:t>
      </w:r>
      <w:r w:rsidRPr="003201EE">
        <w:rPr>
          <w:sz w:val="28"/>
        </w:rPr>
        <w:t>storage</w:t>
      </w:r>
      <w:r w:rsidR="00D02E7F" w:rsidRPr="003201EE">
        <w:rPr>
          <w:sz w:val="28"/>
        </w:rPr>
        <w:t xml:space="preserve"> </w:t>
      </w:r>
      <w:r w:rsidRPr="003201EE">
        <w:rPr>
          <w:sz w:val="28"/>
        </w:rPr>
        <w:t>and</w:t>
      </w:r>
      <w:r w:rsidR="00D02E7F" w:rsidRPr="003201EE">
        <w:rPr>
          <w:sz w:val="28"/>
        </w:rPr>
        <w:t xml:space="preserve"> </w:t>
      </w:r>
      <w:r w:rsidRPr="003201EE">
        <w:rPr>
          <w:sz w:val="28"/>
        </w:rPr>
        <w:t>retrieval system.</w:t>
      </w:r>
    </w:p>
    <w:p w:rsidR="00023240" w:rsidRPr="003201EE" w:rsidRDefault="00D02E7F" w:rsidP="003201EE">
      <w:pPr>
        <w:spacing w:before="127" w:line="439" w:lineRule="auto"/>
        <w:ind w:left="1151" w:right="1442"/>
        <w:rPr>
          <w:sz w:val="28"/>
        </w:rPr>
      </w:pPr>
      <w:r w:rsidRPr="003201EE">
        <w:rPr>
          <w:sz w:val="28"/>
        </w:rPr>
        <w:t xml:space="preserve">A database is a </w:t>
      </w:r>
      <w:r w:rsidR="00E24EA7" w:rsidRPr="003201EE">
        <w:rPr>
          <w:sz w:val="28"/>
        </w:rPr>
        <w:t>collection of interrelated data stored with minimum redundancy</w:t>
      </w:r>
      <w:r w:rsidRPr="003201EE">
        <w:rPr>
          <w:sz w:val="28"/>
        </w:rPr>
        <w:t xml:space="preserve"> </w:t>
      </w:r>
      <w:r w:rsidR="00E24EA7" w:rsidRPr="003201EE">
        <w:rPr>
          <w:sz w:val="28"/>
        </w:rPr>
        <w:t>to serve many users quickly and efficiently. The general objective is to make</w:t>
      </w:r>
      <w:r w:rsidRPr="003201EE">
        <w:rPr>
          <w:sz w:val="28"/>
        </w:rPr>
        <w:t xml:space="preserve"> </w:t>
      </w:r>
      <w:r w:rsidR="00E24EA7" w:rsidRPr="003201EE">
        <w:rPr>
          <w:sz w:val="28"/>
        </w:rPr>
        <w:t>database access easy, quick, inexpensive and flexible for the user. Relationships</w:t>
      </w:r>
      <w:r w:rsidRPr="003201EE">
        <w:rPr>
          <w:sz w:val="28"/>
        </w:rPr>
        <w:t xml:space="preserve"> </w:t>
      </w:r>
      <w:r w:rsidR="00E24EA7" w:rsidRPr="003201EE">
        <w:rPr>
          <w:sz w:val="28"/>
        </w:rPr>
        <w:t>are established between the data items and unnecessary data items are removed.</w:t>
      </w:r>
      <w:r w:rsidR="002F1018" w:rsidRPr="003201EE">
        <w:rPr>
          <w:sz w:val="28"/>
        </w:rPr>
        <w:t xml:space="preserve"> </w:t>
      </w:r>
      <w:r w:rsidR="00E24EA7" w:rsidRPr="003201EE">
        <w:rPr>
          <w:sz w:val="28"/>
        </w:rPr>
        <w:t>Normalization</w:t>
      </w:r>
      <w:r w:rsidR="002F1018" w:rsidRPr="003201EE">
        <w:rPr>
          <w:sz w:val="28"/>
        </w:rPr>
        <w:t xml:space="preserve"> </w:t>
      </w:r>
      <w:r w:rsidR="00E24EA7" w:rsidRPr="003201EE">
        <w:rPr>
          <w:sz w:val="28"/>
        </w:rPr>
        <w:t>is</w:t>
      </w:r>
      <w:r w:rsidR="002F1018" w:rsidRPr="003201EE">
        <w:rPr>
          <w:sz w:val="28"/>
        </w:rPr>
        <w:t xml:space="preserve"> </w:t>
      </w:r>
      <w:r w:rsidR="00E24EA7" w:rsidRPr="003201EE">
        <w:rPr>
          <w:sz w:val="28"/>
        </w:rPr>
        <w:t>done</w:t>
      </w:r>
      <w:r w:rsidR="002F1018" w:rsidRPr="003201EE">
        <w:rPr>
          <w:sz w:val="28"/>
        </w:rPr>
        <w:t xml:space="preserve"> </w:t>
      </w:r>
      <w:r w:rsidR="00E24EA7" w:rsidRPr="003201EE">
        <w:rPr>
          <w:sz w:val="28"/>
        </w:rPr>
        <w:t>to</w:t>
      </w:r>
      <w:r w:rsidR="002F1018" w:rsidRPr="003201EE">
        <w:rPr>
          <w:sz w:val="28"/>
        </w:rPr>
        <w:t xml:space="preserve"> </w:t>
      </w:r>
      <w:r w:rsidR="00E24EA7" w:rsidRPr="003201EE">
        <w:rPr>
          <w:sz w:val="28"/>
        </w:rPr>
        <w:t>get</w:t>
      </w:r>
      <w:r w:rsidR="002F1018" w:rsidRPr="003201EE">
        <w:rPr>
          <w:sz w:val="28"/>
        </w:rPr>
        <w:t xml:space="preserve"> </w:t>
      </w:r>
      <w:r w:rsidR="00E24EA7" w:rsidRPr="003201EE">
        <w:rPr>
          <w:sz w:val="28"/>
        </w:rPr>
        <w:t>an</w:t>
      </w:r>
      <w:r w:rsidR="002F1018" w:rsidRPr="003201EE">
        <w:rPr>
          <w:sz w:val="28"/>
        </w:rPr>
        <w:t xml:space="preserve"> </w:t>
      </w:r>
      <w:r w:rsidR="00E24EA7" w:rsidRPr="003201EE">
        <w:rPr>
          <w:sz w:val="28"/>
        </w:rPr>
        <w:t>internal</w:t>
      </w:r>
      <w:r w:rsidR="002F1018" w:rsidRPr="003201EE">
        <w:rPr>
          <w:sz w:val="28"/>
        </w:rPr>
        <w:t xml:space="preserve"> </w:t>
      </w:r>
      <w:r w:rsidR="00E24EA7" w:rsidRPr="003201EE">
        <w:rPr>
          <w:sz w:val="28"/>
        </w:rPr>
        <w:t>consistency</w:t>
      </w:r>
      <w:r w:rsidR="002F1018" w:rsidRPr="003201EE">
        <w:rPr>
          <w:sz w:val="28"/>
        </w:rPr>
        <w:t xml:space="preserve"> </w:t>
      </w:r>
      <w:r w:rsidR="00E24EA7" w:rsidRPr="003201EE">
        <w:rPr>
          <w:sz w:val="28"/>
        </w:rPr>
        <w:t>of</w:t>
      </w:r>
      <w:r w:rsidR="002F1018" w:rsidRPr="003201EE">
        <w:rPr>
          <w:sz w:val="28"/>
        </w:rPr>
        <w:t xml:space="preserve"> </w:t>
      </w:r>
      <w:r w:rsidR="00E24EA7" w:rsidRPr="003201EE">
        <w:rPr>
          <w:sz w:val="28"/>
        </w:rPr>
        <w:t>data</w:t>
      </w:r>
      <w:r w:rsidR="002F1018" w:rsidRPr="003201EE">
        <w:rPr>
          <w:sz w:val="28"/>
        </w:rPr>
        <w:t xml:space="preserve"> </w:t>
      </w:r>
      <w:r w:rsidR="00E24EA7" w:rsidRPr="003201EE">
        <w:rPr>
          <w:sz w:val="28"/>
        </w:rPr>
        <w:t>and</w:t>
      </w:r>
      <w:r w:rsidR="002F1018" w:rsidRPr="003201EE">
        <w:rPr>
          <w:sz w:val="28"/>
        </w:rPr>
        <w:t xml:space="preserve"> </w:t>
      </w:r>
      <w:r w:rsidR="00E24EA7" w:rsidRPr="003201EE">
        <w:rPr>
          <w:sz w:val="28"/>
        </w:rPr>
        <w:t>to</w:t>
      </w:r>
      <w:r w:rsidR="002F1018" w:rsidRPr="003201EE">
        <w:rPr>
          <w:sz w:val="28"/>
        </w:rPr>
        <w:t xml:space="preserve"> </w:t>
      </w:r>
      <w:r w:rsidR="00E24EA7" w:rsidRPr="003201EE">
        <w:rPr>
          <w:sz w:val="28"/>
        </w:rPr>
        <w:t>have</w:t>
      </w:r>
      <w:r w:rsidR="002F1018" w:rsidRPr="003201EE">
        <w:rPr>
          <w:sz w:val="28"/>
        </w:rPr>
        <w:t xml:space="preserve"> </w:t>
      </w:r>
      <w:r w:rsidR="00E24EA7" w:rsidRPr="003201EE">
        <w:rPr>
          <w:sz w:val="28"/>
        </w:rPr>
        <w:t>minimum redundancy</w:t>
      </w:r>
      <w:r w:rsidRPr="003201EE">
        <w:rPr>
          <w:sz w:val="28"/>
        </w:rPr>
        <w:t xml:space="preserve"> </w:t>
      </w:r>
      <w:r w:rsidR="00E24EA7" w:rsidRPr="003201EE">
        <w:rPr>
          <w:sz w:val="28"/>
        </w:rPr>
        <w:t>and</w:t>
      </w:r>
      <w:r w:rsidRPr="003201EE">
        <w:rPr>
          <w:sz w:val="28"/>
        </w:rPr>
        <w:t xml:space="preserve"> </w:t>
      </w:r>
      <w:r w:rsidR="00E24EA7" w:rsidRPr="003201EE">
        <w:rPr>
          <w:sz w:val="28"/>
        </w:rPr>
        <w:t>maximum</w:t>
      </w:r>
      <w:r w:rsidRPr="003201EE">
        <w:rPr>
          <w:sz w:val="28"/>
        </w:rPr>
        <w:t xml:space="preserve"> </w:t>
      </w:r>
      <w:r w:rsidR="00E24EA7" w:rsidRPr="003201EE">
        <w:rPr>
          <w:sz w:val="28"/>
        </w:rPr>
        <w:t>stability.</w:t>
      </w:r>
      <w:r w:rsidRPr="003201EE">
        <w:rPr>
          <w:sz w:val="28"/>
        </w:rPr>
        <w:t xml:space="preserve"> </w:t>
      </w:r>
      <w:r w:rsidR="00E24EA7" w:rsidRPr="003201EE">
        <w:rPr>
          <w:sz w:val="28"/>
        </w:rPr>
        <w:t>This ensures</w:t>
      </w:r>
      <w:r w:rsidRPr="003201EE">
        <w:rPr>
          <w:sz w:val="28"/>
        </w:rPr>
        <w:t xml:space="preserve"> </w:t>
      </w:r>
      <w:r w:rsidR="00E24EA7" w:rsidRPr="003201EE">
        <w:rPr>
          <w:sz w:val="28"/>
        </w:rPr>
        <w:t>minimizing</w:t>
      </w:r>
      <w:r w:rsidRPr="003201EE">
        <w:rPr>
          <w:sz w:val="28"/>
        </w:rPr>
        <w:t xml:space="preserve"> </w:t>
      </w:r>
      <w:r w:rsidR="00E24EA7" w:rsidRPr="003201EE">
        <w:rPr>
          <w:sz w:val="28"/>
        </w:rPr>
        <w:t>data</w:t>
      </w:r>
      <w:r w:rsidRPr="003201EE">
        <w:rPr>
          <w:sz w:val="28"/>
        </w:rPr>
        <w:t xml:space="preserve"> </w:t>
      </w:r>
      <w:r w:rsidR="00E24EA7" w:rsidRPr="003201EE">
        <w:rPr>
          <w:sz w:val="28"/>
        </w:rPr>
        <w:t>storage required, minimizing chances of data inconsistencies and optimizing for</w:t>
      </w:r>
      <w:r w:rsidR="002F1018" w:rsidRPr="003201EE">
        <w:rPr>
          <w:sz w:val="28"/>
        </w:rPr>
        <w:t xml:space="preserve"> </w:t>
      </w:r>
      <w:r w:rsidR="00E24EA7" w:rsidRPr="003201EE">
        <w:rPr>
          <w:sz w:val="28"/>
        </w:rPr>
        <w:t>updates.</w:t>
      </w:r>
      <w:r w:rsidR="002F1018" w:rsidRPr="003201EE">
        <w:rPr>
          <w:sz w:val="28"/>
        </w:rPr>
        <w:t xml:space="preserve"> </w:t>
      </w:r>
      <w:r w:rsidR="00E24EA7" w:rsidRPr="003201EE">
        <w:rPr>
          <w:sz w:val="28"/>
        </w:rPr>
        <w:t>The</w:t>
      </w:r>
      <w:r w:rsidR="002F1018" w:rsidRPr="003201EE">
        <w:rPr>
          <w:sz w:val="28"/>
        </w:rPr>
        <w:t xml:space="preserve"> </w:t>
      </w:r>
      <w:r w:rsidR="00E24EA7" w:rsidRPr="003201EE">
        <w:rPr>
          <w:sz w:val="28"/>
        </w:rPr>
        <w:t>MySQL</w:t>
      </w:r>
      <w:r w:rsidR="002F1018" w:rsidRPr="003201EE">
        <w:rPr>
          <w:sz w:val="28"/>
        </w:rPr>
        <w:t xml:space="preserve"> </w:t>
      </w:r>
      <w:r w:rsidR="00E24EA7" w:rsidRPr="003201EE">
        <w:rPr>
          <w:sz w:val="28"/>
        </w:rPr>
        <w:t>Access</w:t>
      </w:r>
      <w:r w:rsidR="002F1018" w:rsidRPr="003201EE">
        <w:rPr>
          <w:sz w:val="28"/>
        </w:rPr>
        <w:t xml:space="preserve"> </w:t>
      </w:r>
      <w:r w:rsidR="00E24EA7" w:rsidRPr="003201EE">
        <w:rPr>
          <w:sz w:val="28"/>
        </w:rPr>
        <w:t>database</w:t>
      </w:r>
      <w:r w:rsidR="002F1018" w:rsidRPr="003201EE">
        <w:rPr>
          <w:sz w:val="28"/>
        </w:rPr>
        <w:t xml:space="preserve"> </w:t>
      </w:r>
      <w:r w:rsidR="00E24EA7" w:rsidRPr="003201EE">
        <w:rPr>
          <w:sz w:val="28"/>
        </w:rPr>
        <w:t>has</w:t>
      </w:r>
      <w:r w:rsidR="002F1018" w:rsidRPr="003201EE">
        <w:rPr>
          <w:sz w:val="28"/>
        </w:rPr>
        <w:t xml:space="preserve"> </w:t>
      </w:r>
      <w:r w:rsidR="00E24EA7" w:rsidRPr="003201EE">
        <w:rPr>
          <w:sz w:val="28"/>
        </w:rPr>
        <w:t>been</w:t>
      </w:r>
      <w:r w:rsidR="002F1018" w:rsidRPr="003201EE">
        <w:rPr>
          <w:sz w:val="28"/>
        </w:rPr>
        <w:t xml:space="preserve"> </w:t>
      </w:r>
      <w:r w:rsidR="00E24EA7" w:rsidRPr="003201EE">
        <w:rPr>
          <w:sz w:val="28"/>
        </w:rPr>
        <w:t>chosen</w:t>
      </w:r>
      <w:r w:rsidR="002F1018" w:rsidRPr="003201EE">
        <w:rPr>
          <w:sz w:val="28"/>
        </w:rPr>
        <w:t xml:space="preserve"> </w:t>
      </w:r>
      <w:r w:rsidR="00E24EA7" w:rsidRPr="003201EE">
        <w:rPr>
          <w:sz w:val="28"/>
        </w:rPr>
        <w:t>for</w:t>
      </w:r>
      <w:r w:rsidR="002F1018" w:rsidRPr="003201EE">
        <w:rPr>
          <w:sz w:val="28"/>
        </w:rPr>
        <w:t xml:space="preserve"> </w:t>
      </w:r>
      <w:r w:rsidR="00E24EA7" w:rsidRPr="003201EE">
        <w:rPr>
          <w:sz w:val="28"/>
        </w:rPr>
        <w:t>developing</w:t>
      </w:r>
      <w:r w:rsidR="002F1018" w:rsidRPr="003201EE">
        <w:rPr>
          <w:sz w:val="28"/>
        </w:rPr>
        <w:t xml:space="preserve"> </w:t>
      </w:r>
      <w:r w:rsidR="00E24EA7" w:rsidRPr="003201EE">
        <w:rPr>
          <w:sz w:val="28"/>
        </w:rPr>
        <w:t>the</w:t>
      </w:r>
      <w:r w:rsidR="002F1018" w:rsidRPr="003201EE">
        <w:rPr>
          <w:sz w:val="28"/>
        </w:rPr>
        <w:t xml:space="preserve"> </w:t>
      </w:r>
      <w:r w:rsidR="00E24EA7" w:rsidRPr="003201EE">
        <w:rPr>
          <w:sz w:val="28"/>
        </w:rPr>
        <w:t>relevant</w:t>
      </w:r>
      <w:r w:rsidR="002F1018" w:rsidRPr="003201EE">
        <w:rPr>
          <w:sz w:val="28"/>
        </w:rPr>
        <w:t xml:space="preserve"> </w:t>
      </w:r>
      <w:r w:rsidR="00E24EA7" w:rsidRPr="003201EE">
        <w:rPr>
          <w:sz w:val="28"/>
        </w:rPr>
        <w:t>databases.</w:t>
      </w:r>
    </w:p>
    <w:p w:rsidR="004B73AD" w:rsidRPr="003201EE" w:rsidRDefault="004B73AD" w:rsidP="003201EE">
      <w:pPr>
        <w:spacing w:before="127" w:line="439" w:lineRule="auto"/>
        <w:ind w:left="1151" w:right="1442"/>
        <w:rPr>
          <w:sz w:val="28"/>
        </w:rPr>
      </w:pPr>
    </w:p>
    <w:p w:rsidR="00023240" w:rsidRPr="003201EE" w:rsidRDefault="00E24EA7" w:rsidP="003201EE">
      <w:pPr>
        <w:pStyle w:val="Heading4"/>
        <w:spacing w:line="319" w:lineRule="exact"/>
        <w:ind w:left="1151"/>
      </w:pPr>
      <w:r w:rsidRPr="003201EE">
        <w:t>Paying</w:t>
      </w:r>
      <w:r w:rsidR="00D02E7F" w:rsidRPr="003201EE">
        <w:t xml:space="preserve"> </w:t>
      </w:r>
      <w:r w:rsidRPr="003201EE">
        <w:t>Guest</w:t>
      </w:r>
      <w:r w:rsidR="00D02E7F" w:rsidRPr="003201EE">
        <w:t xml:space="preserve"> </w:t>
      </w:r>
      <w:r w:rsidRPr="003201EE">
        <w:t>Accomodation</w:t>
      </w:r>
      <w:r w:rsidR="00D02E7F" w:rsidRPr="003201EE">
        <w:t xml:space="preserve"> </w:t>
      </w:r>
      <w:r w:rsidRPr="003201EE">
        <w:t>System</w:t>
      </w:r>
      <w:r w:rsidR="00D02E7F" w:rsidRPr="003201EE">
        <w:t xml:space="preserve"> </w:t>
      </w:r>
      <w:r w:rsidRPr="003201EE">
        <w:t>(PGAS)</w:t>
      </w:r>
      <w:r w:rsidR="00D02E7F" w:rsidRPr="003201EE">
        <w:t xml:space="preserve"> </w:t>
      </w:r>
      <w:r w:rsidRPr="003201EE">
        <w:t>contains</w:t>
      </w:r>
      <w:r w:rsidR="00D02E7F" w:rsidRPr="003201EE">
        <w:t xml:space="preserve"> </w:t>
      </w:r>
      <w:r w:rsidRPr="003201EE">
        <w:t>8</w:t>
      </w:r>
      <w:r w:rsidR="00D02E7F" w:rsidRPr="003201EE">
        <w:t xml:space="preserve"> </w:t>
      </w:r>
      <w:r w:rsidRPr="003201EE">
        <w:t>My</w:t>
      </w:r>
      <w:r w:rsidR="002F1018" w:rsidRPr="003201EE">
        <w:t xml:space="preserve"> </w:t>
      </w:r>
      <w:r w:rsidRPr="003201EE">
        <w:t>SQL</w:t>
      </w:r>
      <w:r w:rsidR="002F1018" w:rsidRPr="003201EE">
        <w:t xml:space="preserve"> </w:t>
      </w:r>
      <w:r w:rsidRPr="003201EE">
        <w:t>tables:</w:t>
      </w:r>
    </w:p>
    <w:p w:rsidR="004B73AD" w:rsidRPr="003201EE" w:rsidRDefault="004B73AD" w:rsidP="003201EE">
      <w:pPr>
        <w:pStyle w:val="Heading4"/>
        <w:spacing w:line="319" w:lineRule="exact"/>
        <w:ind w:left="1151"/>
      </w:pPr>
    </w:p>
    <w:p w:rsidR="004B73AD" w:rsidRPr="003201EE" w:rsidRDefault="004B73AD" w:rsidP="003201EE">
      <w:pPr>
        <w:pStyle w:val="Heading4"/>
        <w:spacing w:line="319" w:lineRule="exact"/>
        <w:ind w:left="1151"/>
      </w:pPr>
    </w:p>
    <w:p w:rsidR="00023240" w:rsidRPr="003201EE" w:rsidRDefault="00023240" w:rsidP="003201EE">
      <w:pPr>
        <w:pStyle w:val="BodyText"/>
        <w:spacing w:before="5"/>
        <w:rPr>
          <w:b/>
          <w:sz w:val="44"/>
        </w:rPr>
      </w:pPr>
    </w:p>
    <w:p w:rsidR="00023240" w:rsidRPr="003201EE" w:rsidRDefault="00E24EA7" w:rsidP="003201EE">
      <w:pPr>
        <w:spacing w:before="1"/>
        <w:ind w:left="1151"/>
        <w:rPr>
          <w:sz w:val="28"/>
        </w:rPr>
      </w:pPr>
      <w:r w:rsidRPr="003201EE">
        <w:rPr>
          <w:b/>
          <w:sz w:val="28"/>
        </w:rPr>
        <w:t>tbladmin:</w:t>
      </w:r>
      <w:r w:rsidR="002F1018" w:rsidRPr="003201EE">
        <w:rPr>
          <w:b/>
          <w:sz w:val="28"/>
        </w:rPr>
        <w:t xml:space="preserve"> </w:t>
      </w:r>
      <w:r w:rsidRPr="003201EE">
        <w:rPr>
          <w:sz w:val="28"/>
        </w:rPr>
        <w:t>This</w:t>
      </w:r>
      <w:r w:rsidR="002F1018" w:rsidRPr="003201EE">
        <w:rPr>
          <w:sz w:val="28"/>
        </w:rPr>
        <w:t xml:space="preserve"> </w:t>
      </w:r>
      <w:r w:rsidRPr="003201EE">
        <w:rPr>
          <w:sz w:val="28"/>
        </w:rPr>
        <w:t>table</w:t>
      </w:r>
      <w:r w:rsidR="002F1018" w:rsidRPr="003201EE">
        <w:rPr>
          <w:sz w:val="28"/>
        </w:rPr>
        <w:t xml:space="preserve"> </w:t>
      </w:r>
      <w:r w:rsidRPr="003201EE">
        <w:rPr>
          <w:sz w:val="28"/>
        </w:rPr>
        <w:t>store</w:t>
      </w:r>
      <w:r w:rsidR="002F1018" w:rsidRPr="003201EE">
        <w:rPr>
          <w:sz w:val="28"/>
        </w:rPr>
        <w:t xml:space="preserve"> </w:t>
      </w:r>
      <w:r w:rsidRPr="003201EE">
        <w:rPr>
          <w:sz w:val="28"/>
        </w:rPr>
        <w:t>the admin</w:t>
      </w:r>
      <w:r w:rsidR="002F1018" w:rsidRPr="003201EE">
        <w:rPr>
          <w:sz w:val="28"/>
        </w:rPr>
        <w:t xml:space="preserve"> </w:t>
      </w:r>
      <w:r w:rsidRPr="003201EE">
        <w:rPr>
          <w:sz w:val="28"/>
        </w:rPr>
        <w:t>log</w:t>
      </w:r>
      <w:r w:rsidR="002F1018" w:rsidRPr="003201EE">
        <w:rPr>
          <w:sz w:val="28"/>
        </w:rPr>
        <w:t xml:space="preserve"> </w:t>
      </w:r>
      <w:r w:rsidRPr="003201EE">
        <w:rPr>
          <w:sz w:val="28"/>
        </w:rPr>
        <w:t>in</w:t>
      </w:r>
      <w:r w:rsidR="002F1018" w:rsidRPr="003201EE">
        <w:rPr>
          <w:sz w:val="28"/>
        </w:rPr>
        <w:t xml:space="preserve"> </w:t>
      </w:r>
      <w:r w:rsidRPr="003201EE">
        <w:rPr>
          <w:sz w:val="28"/>
        </w:rPr>
        <w:t>details</w:t>
      </w:r>
    </w:p>
    <w:p w:rsidR="0031089A" w:rsidRDefault="0031089A" w:rsidP="003201EE">
      <w:pPr>
        <w:spacing w:before="1"/>
        <w:ind w:left="1151"/>
        <w:rPr>
          <w:sz w:val="28"/>
        </w:rPr>
        <w:sectPr w:rsidR="0031089A" w:rsidSect="008B0A27">
          <w:pgSz w:w="11910" w:h="16840"/>
          <w:pgMar w:top="1460" w:right="0" w:bottom="280" w:left="200" w:header="0" w:footer="864" w:gutter="0"/>
          <w:cols w:space="720"/>
          <w:titlePg/>
          <w:docGrid w:linePitch="299"/>
        </w:sectPr>
      </w:pPr>
    </w:p>
    <w:p w:rsidR="004B73AD" w:rsidRPr="003201EE" w:rsidRDefault="004B73AD" w:rsidP="003201EE">
      <w:pPr>
        <w:spacing w:before="1"/>
        <w:ind w:left="1151"/>
        <w:rPr>
          <w:sz w:val="28"/>
        </w:rPr>
      </w:pPr>
    </w:p>
    <w:p w:rsidR="004B73AD" w:rsidRPr="003201EE" w:rsidRDefault="004B73AD" w:rsidP="003201EE">
      <w:pPr>
        <w:spacing w:before="1"/>
        <w:ind w:left="1151"/>
        <w:rPr>
          <w:sz w:val="28"/>
        </w:rPr>
      </w:pPr>
    </w:p>
    <w:p w:rsidR="004B73AD" w:rsidRPr="003201EE" w:rsidRDefault="004B73AD" w:rsidP="003201EE">
      <w:pPr>
        <w:pStyle w:val="BodyText"/>
        <w:rPr>
          <w:sz w:val="28"/>
        </w:rPr>
      </w:pPr>
    </w:p>
    <w:p w:rsidR="00023240" w:rsidRPr="003201EE" w:rsidRDefault="002F1018" w:rsidP="003201EE">
      <w:pPr>
        <w:pStyle w:val="BodyText"/>
        <w:rPr>
          <w:sz w:val="28"/>
        </w:rPr>
      </w:pPr>
      <w:r w:rsidRPr="003201EE">
        <w:rPr>
          <w:noProof/>
          <w:sz w:val="28"/>
        </w:rPr>
        <w:drawing>
          <wp:anchor distT="0" distB="0" distL="0" distR="0" simplePos="0" relativeHeight="251652608" behindDoc="0" locked="0" layoutInCell="0" allowOverlap="1">
            <wp:simplePos x="0" y="0"/>
            <wp:positionH relativeFrom="page">
              <wp:posOffset>1105535</wp:posOffset>
            </wp:positionH>
            <wp:positionV relativeFrom="paragraph">
              <wp:posOffset>82550</wp:posOffset>
            </wp:positionV>
            <wp:extent cx="5337810" cy="612140"/>
            <wp:effectExtent l="19050" t="0" r="0" b="0"/>
            <wp:wrapTopAndBottom/>
            <wp:docPr id="26"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16.png"/>
                    <pic:cNvPicPr>
                      <a:picLocks noChangeAspect="1"/>
                      <a:extLst>
                        <a:ext uri="smNativeData">
                          <sm:smNativeData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w15="http://schemas.microsoft.com/office/word/2012/wordml" xmlns:sm="smNativeData" val="SMDATA_16_t6puYhMAAAAlAAAAEQAAAG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cgUAANUOAAChAwAAthAAAAAAAABkAAAAZAAAAAAAAAAjAAAABAAAAGQAAAAXAAAAFAAAAAAAAAAAAAAA/38AAP9/AAAAAQ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TAQAAAKEAAAAAAAAAAAAAAAAAAAAAAABnAwAAAAAAAAIAAABJAwAAJCIAANIEAAAeABcAZwMAAMs4AAAoAAAACAAAAAEAAAABAAAA"/>
                        </a:ext>
                      </a:extLst>
                    </pic:cNvPicPr>
                  </pic:nvPicPr>
                  <pic:blipFill>
                    <a:blip r:embed="rId62"/>
                    <a:srcRect l="13940" t="37970" r="12390" b="42780"/>
                    <a:stretch>
                      <a:fillRect/>
                    </a:stretch>
                  </pic:blipFill>
                  <pic:spPr>
                    <a:xfrm>
                      <a:off x="0" y="0"/>
                      <a:ext cx="5337810" cy="612140"/>
                    </a:xfrm>
                    <a:prstGeom prst="rect">
                      <a:avLst/>
                    </a:prstGeom>
                    <a:noFill/>
                    <a:ln w="9525">
                      <a:noFill/>
                    </a:ln>
                  </pic:spPr>
                </pic:pic>
              </a:graphicData>
            </a:graphic>
          </wp:anchor>
        </w:drawing>
      </w:r>
    </w:p>
    <w:p w:rsidR="00023240" w:rsidRPr="003201EE" w:rsidRDefault="00E24EA7" w:rsidP="003201EE">
      <w:pPr>
        <w:spacing w:before="182"/>
        <w:ind w:left="1151"/>
        <w:rPr>
          <w:sz w:val="28"/>
        </w:rPr>
      </w:pPr>
      <w:r w:rsidRPr="003201EE">
        <w:rPr>
          <w:b/>
          <w:sz w:val="28"/>
        </w:rPr>
        <w:t>tblowner:</w:t>
      </w:r>
      <w:r w:rsidR="002F1018" w:rsidRPr="003201EE">
        <w:rPr>
          <w:b/>
          <w:sz w:val="28"/>
        </w:rPr>
        <w:t xml:space="preserve"> </w:t>
      </w:r>
      <w:r w:rsidRPr="003201EE">
        <w:rPr>
          <w:sz w:val="28"/>
        </w:rPr>
        <w:t>This</w:t>
      </w:r>
      <w:r w:rsidR="002F1018" w:rsidRPr="003201EE">
        <w:rPr>
          <w:sz w:val="28"/>
        </w:rPr>
        <w:t xml:space="preserve"> </w:t>
      </w:r>
      <w:r w:rsidRPr="003201EE">
        <w:rPr>
          <w:sz w:val="28"/>
        </w:rPr>
        <w:t>table</w:t>
      </w:r>
      <w:r w:rsidR="002F1018" w:rsidRPr="003201EE">
        <w:rPr>
          <w:sz w:val="28"/>
        </w:rPr>
        <w:t xml:space="preserve"> </w:t>
      </w:r>
      <w:r w:rsidRPr="003201EE">
        <w:rPr>
          <w:sz w:val="28"/>
        </w:rPr>
        <w:t>store</w:t>
      </w:r>
      <w:r w:rsidR="002F1018" w:rsidRPr="003201EE">
        <w:rPr>
          <w:sz w:val="28"/>
        </w:rPr>
        <w:t xml:space="preserve"> </w:t>
      </w:r>
      <w:r w:rsidRPr="003201EE">
        <w:rPr>
          <w:sz w:val="28"/>
        </w:rPr>
        <w:t>the</w:t>
      </w:r>
      <w:r w:rsidR="002F1018" w:rsidRPr="003201EE">
        <w:rPr>
          <w:sz w:val="28"/>
        </w:rPr>
        <w:t xml:space="preserve"> </w:t>
      </w:r>
      <w:r w:rsidRPr="003201EE">
        <w:rPr>
          <w:sz w:val="28"/>
        </w:rPr>
        <w:t>owners</w:t>
      </w:r>
      <w:r w:rsidR="002F1018" w:rsidRPr="003201EE">
        <w:rPr>
          <w:sz w:val="28"/>
        </w:rPr>
        <w:t xml:space="preserve"> </w:t>
      </w:r>
      <w:r w:rsidRPr="003201EE">
        <w:rPr>
          <w:sz w:val="28"/>
        </w:rPr>
        <w:t>details.</w:t>
      </w:r>
    </w:p>
    <w:p w:rsidR="004B73AD" w:rsidRPr="003201EE" w:rsidRDefault="004B73AD" w:rsidP="003201EE">
      <w:pPr>
        <w:spacing w:before="182"/>
        <w:ind w:left="1151"/>
        <w:rPr>
          <w:sz w:val="28"/>
        </w:rPr>
      </w:pPr>
    </w:p>
    <w:p w:rsidR="004B73AD" w:rsidRPr="003201EE" w:rsidRDefault="004B73AD" w:rsidP="003201EE">
      <w:pPr>
        <w:spacing w:before="182"/>
        <w:ind w:left="1151"/>
        <w:rPr>
          <w:sz w:val="28"/>
        </w:rPr>
      </w:pPr>
    </w:p>
    <w:p w:rsidR="00023240" w:rsidRPr="003201EE" w:rsidRDefault="00023240" w:rsidP="003201EE">
      <w:pPr>
        <w:spacing w:before="182"/>
        <w:ind w:left="1151"/>
        <w:rPr>
          <w:sz w:val="28"/>
        </w:rPr>
      </w:pPr>
    </w:p>
    <w:p w:rsidR="00023240" w:rsidRPr="003201EE" w:rsidRDefault="002F1018" w:rsidP="003201EE">
      <w:pPr>
        <w:spacing w:before="182"/>
        <w:ind w:left="1151"/>
        <w:rPr>
          <w:sz w:val="28"/>
        </w:rPr>
      </w:pPr>
      <w:r w:rsidRPr="003201EE">
        <w:rPr>
          <w:noProof/>
          <w:sz w:val="28"/>
        </w:rPr>
        <w:drawing>
          <wp:inline distT="0" distB="0" distL="0" distR="0">
            <wp:extent cx="5777901" cy="750498"/>
            <wp:effectExtent l="19050" t="0" r="0" b="0"/>
            <wp:docPr id="27" name="Picture 26" descr="Screenshot (1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71).png"/>
                    <pic:cNvPicPr/>
                  </pic:nvPicPr>
                  <pic:blipFill>
                    <a:blip r:embed="rId63"/>
                    <a:srcRect l="17155" t="48475" r="4285" b="43671"/>
                    <a:stretch>
                      <a:fillRect/>
                    </a:stretch>
                  </pic:blipFill>
                  <pic:spPr>
                    <a:xfrm>
                      <a:off x="0" y="0"/>
                      <a:ext cx="5782014" cy="751032"/>
                    </a:xfrm>
                    <a:prstGeom prst="rect">
                      <a:avLst/>
                    </a:prstGeom>
                  </pic:spPr>
                </pic:pic>
              </a:graphicData>
            </a:graphic>
          </wp:inline>
        </w:drawing>
      </w:r>
    </w:p>
    <w:p w:rsidR="00023240" w:rsidRPr="003201EE" w:rsidRDefault="00023240" w:rsidP="003201EE">
      <w:pPr>
        <w:pStyle w:val="BodyText"/>
        <w:spacing w:before="10"/>
      </w:pPr>
    </w:p>
    <w:p w:rsidR="00023240" w:rsidRPr="003201EE" w:rsidRDefault="00E24EA7" w:rsidP="003201EE">
      <w:pPr>
        <w:spacing w:before="167"/>
        <w:ind w:left="1151"/>
        <w:rPr>
          <w:sz w:val="28"/>
        </w:rPr>
      </w:pPr>
      <w:r w:rsidRPr="003201EE">
        <w:rPr>
          <w:noProof/>
        </w:rPr>
        <w:drawing>
          <wp:anchor distT="0" distB="0" distL="0" distR="0" simplePos="0" relativeHeight="251643392" behindDoc="0" locked="0" layoutInCell="0" allowOverlap="1">
            <wp:simplePos x="0" y="0"/>
            <wp:positionH relativeFrom="page">
              <wp:posOffset>1245870</wp:posOffset>
            </wp:positionH>
            <wp:positionV relativeFrom="paragraph">
              <wp:posOffset>893445</wp:posOffset>
            </wp:positionV>
            <wp:extent cx="4324985" cy="1626870"/>
            <wp:effectExtent l="19050" t="0" r="0" b="0"/>
            <wp:wrapTopAndBottom/>
            <wp:docPr id="85" nam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17.png"/>
                    <pic:cNvPicPr>
                      <a:picLocks noChangeAspect="1"/>
                      <a:extLst>
                        <a:ext uri="smNativeData">
                          <sm:smNativeData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w15="http://schemas.microsoft.com/office/word/2012/wordml" xmlns:sm="smNativeData" val="SMDATA_16_t6puYh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PgYAAHcKAABoDQAALwQAAAAAAABkAAAAZAAAAAAAAAAjAAAABAAAAGQAAAAXAAAAFAAAAAAAAAAAAAAA/38AAP9/AAAAAQ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XAQAAAKEAAAAAAAAAAAAAAAAAAAAAAACqBwAAAQAAAAIAAAB/BQAAmxoAAAIKAAAfABcAqgcAAJkPAAAoAAAACAAAAAEAAAABAAAA"/>
                        </a:ext>
                      </a:extLst>
                    </pic:cNvPicPr>
                  </pic:nvPicPr>
                  <pic:blipFill>
                    <a:blip r:embed="rId64"/>
                    <a:srcRect l="15980" t="26790" r="34320" b="10710"/>
                    <a:stretch>
                      <a:fillRect/>
                    </a:stretch>
                  </pic:blipFill>
                  <pic:spPr>
                    <a:xfrm>
                      <a:off x="0" y="0"/>
                      <a:ext cx="4324985" cy="1626870"/>
                    </a:xfrm>
                    <a:prstGeom prst="rect">
                      <a:avLst/>
                    </a:prstGeom>
                    <a:noFill/>
                    <a:ln w="9525">
                      <a:noFill/>
                    </a:ln>
                  </pic:spPr>
                </pic:pic>
              </a:graphicData>
            </a:graphic>
          </wp:anchor>
        </w:drawing>
      </w:r>
      <w:r w:rsidRPr="003201EE">
        <w:rPr>
          <w:b/>
          <w:sz w:val="28"/>
        </w:rPr>
        <w:t>tbluser:</w:t>
      </w:r>
      <w:r w:rsidR="002F1018" w:rsidRPr="003201EE">
        <w:rPr>
          <w:b/>
          <w:sz w:val="28"/>
        </w:rPr>
        <w:t xml:space="preserve"> </w:t>
      </w:r>
      <w:r w:rsidRPr="003201EE">
        <w:rPr>
          <w:sz w:val="28"/>
        </w:rPr>
        <w:t>This</w:t>
      </w:r>
      <w:r w:rsidR="002F1018" w:rsidRPr="003201EE">
        <w:rPr>
          <w:sz w:val="28"/>
        </w:rPr>
        <w:t xml:space="preserve"> </w:t>
      </w:r>
      <w:r w:rsidRPr="003201EE">
        <w:rPr>
          <w:sz w:val="28"/>
        </w:rPr>
        <w:t>table</w:t>
      </w:r>
      <w:r w:rsidR="002F1018" w:rsidRPr="003201EE">
        <w:rPr>
          <w:sz w:val="28"/>
        </w:rPr>
        <w:t xml:space="preserve"> </w:t>
      </w:r>
      <w:r w:rsidRPr="003201EE">
        <w:rPr>
          <w:sz w:val="28"/>
        </w:rPr>
        <w:t>store</w:t>
      </w:r>
      <w:r w:rsidR="002F1018" w:rsidRPr="003201EE">
        <w:rPr>
          <w:sz w:val="28"/>
        </w:rPr>
        <w:t xml:space="preserve"> </w:t>
      </w:r>
      <w:r w:rsidRPr="003201EE">
        <w:rPr>
          <w:sz w:val="28"/>
        </w:rPr>
        <w:t>the</w:t>
      </w:r>
      <w:r w:rsidR="002F1018" w:rsidRPr="003201EE">
        <w:rPr>
          <w:sz w:val="28"/>
        </w:rPr>
        <w:t xml:space="preserve"> </w:t>
      </w:r>
      <w:r w:rsidRPr="003201EE">
        <w:rPr>
          <w:sz w:val="28"/>
        </w:rPr>
        <w:t>users</w:t>
      </w:r>
      <w:r w:rsidR="002F1018" w:rsidRPr="003201EE">
        <w:rPr>
          <w:sz w:val="28"/>
        </w:rPr>
        <w:t xml:space="preserve"> </w:t>
      </w:r>
      <w:r w:rsidRPr="003201EE">
        <w:rPr>
          <w:sz w:val="28"/>
        </w:rPr>
        <w:t>details.</w:t>
      </w:r>
    </w:p>
    <w:p w:rsidR="00023240" w:rsidRPr="003201EE" w:rsidRDefault="00023240" w:rsidP="003201EE">
      <w:pPr>
        <w:pStyle w:val="BodyText"/>
        <w:rPr>
          <w:sz w:val="20"/>
        </w:rPr>
      </w:pPr>
    </w:p>
    <w:p w:rsidR="00023240" w:rsidRPr="003201EE" w:rsidRDefault="00023240" w:rsidP="003201EE">
      <w:pPr>
        <w:pStyle w:val="BodyText"/>
        <w:rPr>
          <w:sz w:val="20"/>
        </w:rPr>
      </w:pPr>
    </w:p>
    <w:p w:rsidR="00023240" w:rsidRPr="003201EE" w:rsidRDefault="00023240" w:rsidP="003201EE">
      <w:pPr>
        <w:pStyle w:val="BodyText"/>
        <w:rPr>
          <w:sz w:val="20"/>
        </w:rPr>
      </w:pPr>
    </w:p>
    <w:p w:rsidR="00023240" w:rsidRPr="003201EE" w:rsidRDefault="00023240" w:rsidP="003201EE">
      <w:pPr>
        <w:pStyle w:val="BodyText"/>
        <w:rPr>
          <w:sz w:val="20"/>
        </w:rPr>
      </w:pPr>
    </w:p>
    <w:p w:rsidR="00023240" w:rsidRPr="003201EE" w:rsidRDefault="00023240" w:rsidP="003201EE">
      <w:pPr>
        <w:pStyle w:val="BodyText"/>
        <w:spacing w:before="2"/>
        <w:rPr>
          <w:sz w:val="22"/>
        </w:rPr>
      </w:pPr>
    </w:p>
    <w:p w:rsidR="002F1018" w:rsidRPr="003201EE" w:rsidRDefault="002F1018" w:rsidP="003201EE">
      <w:pPr>
        <w:sectPr w:rsidR="002F1018" w:rsidRPr="003201EE" w:rsidSect="008B0A27">
          <w:pgSz w:w="11910" w:h="16840"/>
          <w:pgMar w:top="1460" w:right="0" w:bottom="280" w:left="200" w:header="0" w:footer="864" w:gutter="0"/>
          <w:cols w:space="720"/>
          <w:titlePg/>
          <w:docGrid w:linePitch="299"/>
        </w:sectPr>
      </w:pPr>
    </w:p>
    <w:p w:rsidR="00023240" w:rsidRPr="003201EE" w:rsidRDefault="00E24EA7" w:rsidP="003201EE">
      <w:pPr>
        <w:pStyle w:val="BodyText"/>
        <w:ind w:left="1201"/>
        <w:rPr>
          <w:sz w:val="20"/>
        </w:rPr>
      </w:pPr>
      <w:r w:rsidRPr="003201EE">
        <w:rPr>
          <w:noProof/>
        </w:rPr>
        <w:lastRenderedPageBreak/>
        <w:drawing>
          <wp:inline distT="0" distB="0" distL="0" distR="0">
            <wp:extent cx="4837430" cy="2137410"/>
            <wp:effectExtent l="19050" t="0" r="1270" b="0"/>
            <wp:docPr id="4" name="imag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9.png"/>
                    <pic:cNvPicPr>
                      <a:picLocks noChangeAspect="1"/>
                      <a:extLst>
                        <a:ext uri="smNativeData">
                          <sm:smNativeData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w15="http://schemas.microsoft.com/office/word/2012/wordml" xmlns:sm="smNativeData" val="SMDATA_16_t6puYh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MgYAAOkLAADXEgAAjAUAAAAAAABkAAAAZAAAAAAAAAAjAAAABAAAAGQAAAAXAAAAFAAAAAAAAAAAAAAA/38AAP9/AAAAAA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iAQAAB6AAAAAAAAAAAAAAAAAAAAAAAAAAAAAAAAAAAAAAAAAAAAAAwh0AACYNAAAAAAAAAAAAAAAAAAAoAAAACAAAAAEAAAABAAAA"/>
                        </a:ext>
                      </a:extLst>
                    </pic:cNvPicPr>
                  </pic:nvPicPr>
                  <pic:blipFill>
                    <a:blip r:embed="rId65"/>
                    <a:srcRect l="15860" t="30490" r="48230" b="14200"/>
                    <a:stretch>
                      <a:fillRect/>
                    </a:stretch>
                  </pic:blipFill>
                  <pic:spPr>
                    <a:xfrm>
                      <a:off x="0" y="0"/>
                      <a:ext cx="4837430" cy="2137410"/>
                    </a:xfrm>
                    <a:prstGeom prst="rect">
                      <a:avLst/>
                    </a:prstGeom>
                    <a:noFill/>
                    <a:ln w="9525">
                      <a:noFill/>
                    </a:ln>
                  </pic:spPr>
                </pic:pic>
              </a:graphicData>
            </a:graphic>
          </wp:inline>
        </w:drawing>
      </w:r>
    </w:p>
    <w:p w:rsidR="00023240" w:rsidRPr="003201EE" w:rsidRDefault="00023240" w:rsidP="003201EE">
      <w:pPr>
        <w:pStyle w:val="BodyText"/>
        <w:rPr>
          <w:sz w:val="20"/>
        </w:rPr>
      </w:pPr>
    </w:p>
    <w:p w:rsidR="00023240" w:rsidRPr="003201EE" w:rsidRDefault="00023240" w:rsidP="003201EE">
      <w:pPr>
        <w:pStyle w:val="BodyText"/>
        <w:spacing w:before="1"/>
        <w:rPr>
          <w:sz w:val="16"/>
        </w:rPr>
      </w:pPr>
    </w:p>
    <w:p w:rsidR="00023240" w:rsidRPr="003201EE" w:rsidRDefault="00E24EA7" w:rsidP="003201EE">
      <w:pPr>
        <w:spacing w:before="88"/>
        <w:ind w:left="1151"/>
        <w:rPr>
          <w:sz w:val="28"/>
        </w:rPr>
      </w:pPr>
      <w:r w:rsidRPr="003201EE">
        <w:rPr>
          <w:b/>
          <w:sz w:val="28"/>
        </w:rPr>
        <w:t>tblbookpg:</w:t>
      </w:r>
      <w:r w:rsidR="004B73AD" w:rsidRPr="003201EE">
        <w:rPr>
          <w:b/>
          <w:sz w:val="28"/>
        </w:rPr>
        <w:t xml:space="preserve"> </w:t>
      </w:r>
      <w:r w:rsidRPr="003201EE">
        <w:rPr>
          <w:sz w:val="28"/>
        </w:rPr>
        <w:t>This</w:t>
      </w:r>
      <w:r w:rsidR="004B73AD" w:rsidRPr="003201EE">
        <w:rPr>
          <w:sz w:val="28"/>
        </w:rPr>
        <w:t xml:space="preserve"> </w:t>
      </w:r>
      <w:r w:rsidRPr="003201EE">
        <w:rPr>
          <w:sz w:val="28"/>
        </w:rPr>
        <w:t>table</w:t>
      </w:r>
      <w:r w:rsidR="004B73AD" w:rsidRPr="003201EE">
        <w:rPr>
          <w:sz w:val="28"/>
        </w:rPr>
        <w:t xml:space="preserve"> </w:t>
      </w:r>
      <w:r w:rsidRPr="003201EE">
        <w:rPr>
          <w:sz w:val="28"/>
        </w:rPr>
        <w:t>store</w:t>
      </w:r>
      <w:r w:rsidR="004B73AD" w:rsidRPr="003201EE">
        <w:rPr>
          <w:sz w:val="28"/>
        </w:rPr>
        <w:t xml:space="preserve"> </w:t>
      </w:r>
      <w:r w:rsidRPr="003201EE">
        <w:rPr>
          <w:sz w:val="28"/>
        </w:rPr>
        <w:t>the</w:t>
      </w:r>
      <w:r w:rsidR="004B73AD" w:rsidRPr="003201EE">
        <w:rPr>
          <w:sz w:val="28"/>
        </w:rPr>
        <w:t xml:space="preserve"> </w:t>
      </w:r>
      <w:r w:rsidRPr="003201EE">
        <w:rPr>
          <w:sz w:val="28"/>
        </w:rPr>
        <w:t>booking</w:t>
      </w:r>
      <w:r w:rsidR="004B73AD" w:rsidRPr="003201EE">
        <w:rPr>
          <w:sz w:val="28"/>
        </w:rPr>
        <w:t xml:space="preserve"> </w:t>
      </w:r>
      <w:r w:rsidRPr="003201EE">
        <w:rPr>
          <w:sz w:val="28"/>
        </w:rPr>
        <w:t>details</w:t>
      </w:r>
      <w:r w:rsidR="004B73AD" w:rsidRPr="003201EE">
        <w:rPr>
          <w:sz w:val="28"/>
        </w:rPr>
        <w:t xml:space="preserve"> </w:t>
      </w:r>
      <w:r w:rsidRPr="003201EE">
        <w:rPr>
          <w:sz w:val="28"/>
        </w:rPr>
        <w:t>information.</w:t>
      </w:r>
    </w:p>
    <w:p w:rsidR="00023240" w:rsidRPr="003201EE" w:rsidRDefault="00E24EA7" w:rsidP="003201EE">
      <w:pPr>
        <w:pStyle w:val="BodyText"/>
        <w:rPr>
          <w:sz w:val="20"/>
        </w:rPr>
      </w:pPr>
      <w:r w:rsidRPr="003201EE">
        <w:rPr>
          <w:noProof/>
        </w:rPr>
        <w:drawing>
          <wp:anchor distT="0" distB="0" distL="0" distR="0" simplePos="0" relativeHeight="251644416" behindDoc="0" locked="0" layoutInCell="0" allowOverlap="1">
            <wp:simplePos x="0" y="0"/>
            <wp:positionH relativeFrom="page">
              <wp:posOffset>1063625</wp:posOffset>
            </wp:positionH>
            <wp:positionV relativeFrom="paragraph">
              <wp:posOffset>231775</wp:posOffset>
            </wp:positionV>
            <wp:extent cx="4490720" cy="1947545"/>
            <wp:effectExtent l="0" t="0" r="0" b="0"/>
            <wp:wrapTopAndBottom/>
            <wp:docPr id="86" name="imag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20.png"/>
                    <pic:cNvPicPr>
                      <a:picLocks noChangeAspect="1"/>
                      <a:extLst>
                        <a:ext uri="smNativeData">
                          <sm:smNativeData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w15="http://schemas.microsoft.com/office/word/2012/wordml" xmlns:sm="smNativeData" val="SMDATA_16_t6puYhMAAAAlAAAAEQAAAG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VAYAAI4PAADCEQAAgA4AAAAAAABkAAAAZAAAAAAAAAAjAAAABAAAAGQAAAAXAAAAFAAAAAAAAAAAAAAA/38AAP9/AAAAAQ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mAQAAAKEAAAAAAAAAAAAAAAAAAAAAAACLBgAAAAAAAAIAAABtAQAAoBsAAPsLAAAgABgAiwYAAJ8XAAAoAAAACAAAAAEAAAABAAAA"/>
                        </a:ext>
                      </a:extLst>
                    </pic:cNvPicPr>
                  </pic:nvPicPr>
                  <pic:blipFill>
                    <a:blip r:embed="rId66"/>
                    <a:srcRect l="16200" t="39820" r="45460" b="37120"/>
                    <a:stretch>
                      <a:fillRect/>
                    </a:stretch>
                  </pic:blipFill>
                  <pic:spPr>
                    <a:xfrm>
                      <a:off x="0" y="0"/>
                      <a:ext cx="4490720" cy="1947545"/>
                    </a:xfrm>
                    <a:prstGeom prst="rect">
                      <a:avLst/>
                    </a:prstGeom>
                    <a:noFill/>
                    <a:ln w="9525">
                      <a:noFill/>
                    </a:ln>
                  </pic:spPr>
                </pic:pic>
              </a:graphicData>
            </a:graphic>
          </wp:anchor>
        </w:drawing>
      </w:r>
    </w:p>
    <w:p w:rsidR="00023240" w:rsidRPr="003201EE" w:rsidRDefault="00023240" w:rsidP="003201EE">
      <w:pPr>
        <w:pStyle w:val="BodyText"/>
        <w:rPr>
          <w:sz w:val="20"/>
        </w:rPr>
      </w:pPr>
    </w:p>
    <w:p w:rsidR="00023240" w:rsidRPr="003201EE" w:rsidRDefault="00023240" w:rsidP="003201EE">
      <w:pPr>
        <w:pStyle w:val="BodyText"/>
        <w:rPr>
          <w:sz w:val="20"/>
        </w:rPr>
      </w:pPr>
    </w:p>
    <w:p w:rsidR="00023240" w:rsidRPr="003201EE" w:rsidRDefault="00023240" w:rsidP="003201EE">
      <w:pPr>
        <w:pStyle w:val="BodyText"/>
        <w:rPr>
          <w:sz w:val="20"/>
        </w:rPr>
      </w:pPr>
    </w:p>
    <w:p w:rsidR="00023240" w:rsidRPr="003201EE" w:rsidRDefault="00023240" w:rsidP="003201EE">
      <w:pPr>
        <w:pStyle w:val="BodyText"/>
        <w:rPr>
          <w:sz w:val="20"/>
        </w:rPr>
      </w:pPr>
    </w:p>
    <w:p w:rsidR="00023240" w:rsidRPr="003201EE" w:rsidRDefault="00023240" w:rsidP="003201EE">
      <w:pPr>
        <w:pStyle w:val="BodyText"/>
        <w:rPr>
          <w:sz w:val="20"/>
        </w:rPr>
      </w:pPr>
    </w:p>
    <w:p w:rsidR="00023240" w:rsidRPr="003201EE" w:rsidRDefault="00023240" w:rsidP="003201EE">
      <w:pPr>
        <w:pStyle w:val="BodyText"/>
        <w:rPr>
          <w:sz w:val="20"/>
        </w:rPr>
      </w:pPr>
    </w:p>
    <w:p w:rsidR="00023240" w:rsidRPr="003201EE" w:rsidRDefault="00023240" w:rsidP="003201EE">
      <w:pPr>
        <w:pStyle w:val="BodyText"/>
        <w:rPr>
          <w:sz w:val="20"/>
        </w:rPr>
      </w:pPr>
    </w:p>
    <w:p w:rsidR="00023240" w:rsidRPr="003201EE" w:rsidRDefault="00023240" w:rsidP="003201EE">
      <w:pPr>
        <w:pStyle w:val="BodyText"/>
        <w:rPr>
          <w:sz w:val="20"/>
        </w:rPr>
      </w:pPr>
    </w:p>
    <w:p w:rsidR="00023240" w:rsidRPr="003201EE" w:rsidRDefault="00023240" w:rsidP="003201EE">
      <w:pPr>
        <w:pStyle w:val="BodyText"/>
        <w:rPr>
          <w:sz w:val="20"/>
        </w:rPr>
      </w:pPr>
    </w:p>
    <w:p w:rsidR="00023240" w:rsidRPr="003201EE" w:rsidRDefault="00023240" w:rsidP="003201EE">
      <w:pPr>
        <w:pStyle w:val="BodyText"/>
        <w:rPr>
          <w:sz w:val="20"/>
        </w:rPr>
      </w:pPr>
    </w:p>
    <w:p w:rsidR="00023240" w:rsidRPr="003201EE" w:rsidRDefault="00023240" w:rsidP="003201EE">
      <w:pPr>
        <w:sectPr w:rsidR="00023240" w:rsidRPr="003201EE" w:rsidSect="008B0A27">
          <w:headerReference w:type="default" r:id="rId67"/>
          <w:footerReference w:type="default" r:id="rId68"/>
          <w:pgSz w:w="11910" w:h="16840"/>
          <w:pgMar w:top="1480" w:right="0" w:bottom="280" w:left="200" w:header="0" w:footer="144" w:gutter="0"/>
          <w:cols w:space="720"/>
          <w:titlePg/>
          <w:docGrid w:linePitch="299"/>
        </w:sectPr>
      </w:pPr>
    </w:p>
    <w:p w:rsidR="004B73AD" w:rsidRPr="003201EE" w:rsidRDefault="004B73AD" w:rsidP="003201EE">
      <w:pPr>
        <w:spacing w:before="63"/>
        <w:ind w:right="1746"/>
      </w:pPr>
    </w:p>
    <w:p w:rsidR="004B73AD" w:rsidRPr="003201EE" w:rsidRDefault="004B73AD" w:rsidP="003201EE">
      <w:pPr>
        <w:pStyle w:val="Heading5"/>
        <w:spacing w:before="231"/>
        <w:ind w:left="2022"/>
        <w:rPr>
          <w:sz w:val="24"/>
        </w:rPr>
      </w:pPr>
      <w:r w:rsidRPr="003201EE">
        <w:rPr>
          <w:sz w:val="24"/>
        </w:rPr>
        <w:t>Class Diagram:</w:t>
      </w:r>
    </w:p>
    <w:p w:rsidR="004B73AD" w:rsidRPr="003201EE" w:rsidRDefault="004B73AD" w:rsidP="003201EE">
      <w:pPr>
        <w:spacing w:before="63"/>
        <w:ind w:left="2014" w:right="1746"/>
      </w:pPr>
    </w:p>
    <w:p w:rsidR="00023240" w:rsidRPr="003201EE" w:rsidRDefault="00E24EA7" w:rsidP="003201EE">
      <w:pPr>
        <w:spacing w:before="63"/>
        <w:ind w:left="2014" w:right="1746"/>
        <w:rPr>
          <w:sz w:val="14"/>
        </w:rPr>
      </w:pPr>
      <w:r w:rsidRPr="003201EE">
        <w:t>The</w:t>
      </w:r>
      <w:r w:rsidR="004B73AD" w:rsidRPr="003201EE">
        <w:t xml:space="preserve"> </w:t>
      </w:r>
      <w:r w:rsidRPr="003201EE">
        <w:t>class</w:t>
      </w:r>
      <w:r w:rsidR="004B73AD" w:rsidRPr="003201EE">
        <w:t xml:space="preserve"> </w:t>
      </w:r>
      <w:r w:rsidRPr="003201EE">
        <w:t>diagrams</w:t>
      </w:r>
      <w:r w:rsidR="004B73AD" w:rsidRPr="003201EE">
        <w:t xml:space="preserve"> </w:t>
      </w:r>
      <w:r w:rsidRPr="003201EE">
        <w:t>how</w:t>
      </w:r>
      <w:r w:rsidR="004B73AD" w:rsidRPr="003201EE">
        <w:t xml:space="preserve"> </w:t>
      </w:r>
      <w:r w:rsidRPr="003201EE">
        <w:t>a</w:t>
      </w:r>
      <w:r w:rsidR="004B73AD" w:rsidRPr="003201EE">
        <w:t xml:space="preserve"> </w:t>
      </w:r>
      <w:r w:rsidRPr="003201EE">
        <w:t>set of</w:t>
      </w:r>
      <w:r w:rsidR="004B73AD" w:rsidRPr="003201EE">
        <w:t xml:space="preserve"> </w:t>
      </w:r>
      <w:r w:rsidRPr="003201EE">
        <w:t>classes,</w:t>
      </w:r>
      <w:r w:rsidR="004B73AD" w:rsidRPr="003201EE">
        <w:t xml:space="preserve"> </w:t>
      </w:r>
      <w:r w:rsidRPr="003201EE">
        <w:t>interfaces</w:t>
      </w:r>
      <w:r w:rsidR="004B73AD" w:rsidRPr="003201EE">
        <w:t xml:space="preserve"> </w:t>
      </w:r>
      <w:r w:rsidRPr="003201EE">
        <w:t>,collaborations</w:t>
      </w:r>
      <w:r w:rsidR="004B73AD" w:rsidRPr="003201EE">
        <w:t xml:space="preserve"> </w:t>
      </w:r>
      <w:r w:rsidRPr="003201EE">
        <w:t>and</w:t>
      </w:r>
      <w:r w:rsidR="004B73AD" w:rsidRPr="003201EE">
        <w:t xml:space="preserve"> </w:t>
      </w:r>
      <w:r w:rsidRPr="003201EE">
        <w:t>their</w:t>
      </w:r>
      <w:r w:rsidR="004B73AD" w:rsidRPr="003201EE">
        <w:t xml:space="preserve"> </w:t>
      </w:r>
      <w:r w:rsidRPr="003201EE">
        <w:t>relationships</w:t>
      </w:r>
      <w:r w:rsidRPr="003201EE">
        <w:rPr>
          <w:sz w:val="14"/>
        </w:rPr>
        <w:t>.</w:t>
      </w:r>
    </w:p>
    <w:p w:rsidR="00023240" w:rsidRPr="003201EE" w:rsidRDefault="00023240" w:rsidP="003201EE">
      <w:pPr>
        <w:pStyle w:val="BodyText"/>
        <w:rPr>
          <w:sz w:val="20"/>
        </w:rPr>
      </w:pPr>
    </w:p>
    <w:p w:rsidR="00023240" w:rsidRPr="003201EE" w:rsidRDefault="00023240" w:rsidP="003201EE">
      <w:pPr>
        <w:pStyle w:val="BodyText"/>
        <w:rPr>
          <w:sz w:val="20"/>
        </w:rPr>
      </w:pPr>
    </w:p>
    <w:p w:rsidR="00023240" w:rsidRPr="003201EE" w:rsidRDefault="00E24EA7" w:rsidP="003201EE">
      <w:pPr>
        <w:pStyle w:val="BodyText"/>
        <w:rPr>
          <w:sz w:val="20"/>
        </w:rPr>
      </w:pPr>
      <w:r w:rsidRPr="003201EE">
        <w:rPr>
          <w:noProof/>
        </w:rPr>
        <w:drawing>
          <wp:anchor distT="0" distB="0" distL="0" distR="0" simplePos="0" relativeHeight="251645440" behindDoc="0" locked="0" layoutInCell="0" allowOverlap="1">
            <wp:simplePos x="0" y="0"/>
            <wp:positionH relativeFrom="page">
              <wp:posOffset>1182370</wp:posOffset>
            </wp:positionH>
            <wp:positionV relativeFrom="paragraph">
              <wp:posOffset>57785</wp:posOffset>
            </wp:positionV>
            <wp:extent cx="5403850" cy="3184525"/>
            <wp:effectExtent l="0" t="0" r="0" b="0"/>
            <wp:wrapTopAndBottom/>
            <wp:docPr id="87" name="image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21.jpeg"/>
                    <pic:cNvPicPr>
                      <a:picLocks noChangeAspect="1"/>
                      <a:extLst>
                        <a:ext uri="smNativeData">
                          <sm:smNativeData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w15="http://schemas.microsoft.com/office/word/2012/wordml" xmlns:sm="smNativeData" val="SMDATA_16_t6puYh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Q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2AQAAAKEAAAAAAAAAAAAAAAAAAAAAAABGBwAAAAAAAAIAAABbAAAAPiEAAJcTAAAhABkARgcAALEIAAAoAAAACAAAAAEAAAABAAAA"/>
                        </a:ext>
                      </a:extLst>
                    </pic:cNvPicPr>
                  </pic:nvPicPr>
                  <pic:blipFill>
                    <a:blip r:embed="rId69"/>
                    <a:stretch>
                      <a:fillRect/>
                    </a:stretch>
                  </pic:blipFill>
                  <pic:spPr>
                    <a:xfrm>
                      <a:off x="0" y="0"/>
                      <a:ext cx="5403850" cy="3184525"/>
                    </a:xfrm>
                    <a:prstGeom prst="rect">
                      <a:avLst/>
                    </a:prstGeom>
                    <a:noFill/>
                    <a:ln w="9525">
                      <a:noFill/>
                    </a:ln>
                  </pic:spPr>
                </pic:pic>
              </a:graphicData>
            </a:graphic>
          </wp:anchor>
        </w:drawing>
      </w:r>
    </w:p>
    <w:p w:rsidR="00023240" w:rsidRPr="003201EE" w:rsidRDefault="00023240" w:rsidP="003201EE">
      <w:pPr>
        <w:pStyle w:val="BodyText"/>
        <w:rPr>
          <w:sz w:val="20"/>
        </w:rPr>
      </w:pPr>
    </w:p>
    <w:p w:rsidR="00023240" w:rsidRPr="003201EE" w:rsidRDefault="00023240" w:rsidP="003201EE">
      <w:pPr>
        <w:pStyle w:val="BodyText"/>
        <w:rPr>
          <w:sz w:val="20"/>
        </w:rPr>
      </w:pPr>
    </w:p>
    <w:p w:rsidR="00023240" w:rsidRPr="003201EE" w:rsidRDefault="00023240" w:rsidP="003201EE">
      <w:pPr>
        <w:pStyle w:val="BodyText"/>
        <w:rPr>
          <w:sz w:val="20"/>
        </w:rPr>
      </w:pPr>
    </w:p>
    <w:p w:rsidR="0031089A" w:rsidRDefault="0031089A" w:rsidP="003201EE">
      <w:pPr>
        <w:pStyle w:val="Heading1"/>
        <w:spacing w:before="252"/>
        <w:ind w:left="3771" w:right="1746" w:firstLine="549"/>
        <w:jc w:val="left"/>
        <w:sectPr w:rsidR="0031089A" w:rsidSect="008B0A27">
          <w:headerReference w:type="default" r:id="rId70"/>
          <w:footerReference w:type="default" r:id="rId71"/>
          <w:pgSz w:w="11910" w:h="16840"/>
          <w:pgMar w:top="1360" w:right="0" w:bottom="280" w:left="200" w:header="0" w:footer="720" w:gutter="0"/>
          <w:cols w:space="720"/>
          <w:titlePg/>
          <w:docGrid w:linePitch="299"/>
        </w:sectPr>
      </w:pPr>
    </w:p>
    <w:p w:rsidR="004B73AD" w:rsidRPr="003201EE" w:rsidRDefault="004B73AD" w:rsidP="003201EE">
      <w:pPr>
        <w:pStyle w:val="Heading1"/>
        <w:spacing w:before="252"/>
        <w:ind w:left="3771" w:right="1746" w:firstLine="549"/>
        <w:jc w:val="left"/>
      </w:pPr>
    </w:p>
    <w:p w:rsidR="004B73AD" w:rsidRPr="003201EE" w:rsidRDefault="004B73AD" w:rsidP="003201EE">
      <w:pPr>
        <w:pStyle w:val="Heading1"/>
        <w:spacing w:before="252"/>
        <w:ind w:left="3771" w:right="1746" w:firstLine="549"/>
        <w:jc w:val="left"/>
      </w:pPr>
    </w:p>
    <w:p w:rsidR="004B73AD" w:rsidRPr="003201EE" w:rsidRDefault="004B73AD" w:rsidP="003201EE">
      <w:pPr>
        <w:pStyle w:val="Heading1"/>
        <w:spacing w:before="252"/>
        <w:ind w:left="3771" w:right="1746" w:firstLine="549"/>
        <w:jc w:val="left"/>
      </w:pPr>
    </w:p>
    <w:p w:rsidR="003324BA" w:rsidRDefault="003324BA" w:rsidP="003201EE">
      <w:pPr>
        <w:pStyle w:val="Heading1"/>
        <w:spacing w:before="252"/>
        <w:ind w:left="3771" w:right="1746" w:firstLine="549"/>
        <w:jc w:val="left"/>
      </w:pPr>
    </w:p>
    <w:p w:rsidR="00EB4C7D" w:rsidRDefault="00EB4C7D" w:rsidP="00EB4C7D">
      <w:pPr>
        <w:ind w:left="3600" w:firstLine="720"/>
      </w:pPr>
    </w:p>
    <w:p w:rsidR="00EB4C7D" w:rsidRDefault="00EB4C7D" w:rsidP="00EB4C7D">
      <w:pPr>
        <w:ind w:left="3600" w:firstLine="720"/>
      </w:pPr>
    </w:p>
    <w:p w:rsidR="00EB4C7D" w:rsidRDefault="00EB4C7D" w:rsidP="00EB4C7D">
      <w:pPr>
        <w:ind w:left="3600" w:firstLine="720"/>
      </w:pPr>
    </w:p>
    <w:p w:rsidR="00EB4C7D" w:rsidRDefault="00EB4C7D" w:rsidP="00EB4C7D">
      <w:pPr>
        <w:ind w:left="3600" w:firstLine="720"/>
      </w:pPr>
    </w:p>
    <w:p w:rsidR="00EB4C7D" w:rsidRDefault="00EB4C7D" w:rsidP="00EB4C7D">
      <w:pPr>
        <w:ind w:left="3600" w:firstLine="720"/>
      </w:pPr>
    </w:p>
    <w:p w:rsidR="00EB4C7D" w:rsidRDefault="00EB4C7D" w:rsidP="00EB4C7D">
      <w:pPr>
        <w:ind w:left="3600" w:firstLine="720"/>
      </w:pPr>
    </w:p>
    <w:p w:rsidR="00EB4C7D" w:rsidRDefault="00EB4C7D" w:rsidP="00EB4C7D">
      <w:pPr>
        <w:ind w:left="3600" w:firstLine="720"/>
      </w:pPr>
    </w:p>
    <w:p w:rsidR="00EB4C7D" w:rsidRDefault="00EB4C7D" w:rsidP="00EB4C7D">
      <w:pPr>
        <w:ind w:left="3600" w:firstLine="720"/>
      </w:pPr>
    </w:p>
    <w:p w:rsidR="00EB4C7D" w:rsidRDefault="00EB4C7D" w:rsidP="00EB4C7D">
      <w:pPr>
        <w:ind w:left="3600" w:firstLine="720"/>
      </w:pPr>
    </w:p>
    <w:p w:rsidR="00EB4C7D" w:rsidRDefault="00EB4C7D" w:rsidP="00EB4C7D">
      <w:pPr>
        <w:ind w:left="3600" w:firstLine="720"/>
      </w:pPr>
    </w:p>
    <w:p w:rsidR="00EB4C7D" w:rsidRDefault="00EB4C7D" w:rsidP="0031089A"/>
    <w:p w:rsidR="00EB4C7D" w:rsidRDefault="00EB4C7D" w:rsidP="00EB4C7D">
      <w:pPr>
        <w:ind w:left="3600" w:firstLine="720"/>
      </w:pPr>
    </w:p>
    <w:p w:rsidR="00EB4C7D" w:rsidRPr="00EB4C7D" w:rsidRDefault="00EB4C7D" w:rsidP="00EB4C7D">
      <w:pPr>
        <w:ind w:left="3600" w:firstLine="720"/>
        <w:rPr>
          <w:b/>
          <w:sz w:val="24"/>
        </w:rPr>
      </w:pPr>
    </w:p>
    <w:p w:rsidR="003324BA" w:rsidRPr="00EB4C7D" w:rsidRDefault="003324BA" w:rsidP="00EB4C7D">
      <w:pPr>
        <w:ind w:left="3600" w:firstLine="720"/>
        <w:rPr>
          <w:b/>
          <w:sz w:val="48"/>
        </w:rPr>
      </w:pPr>
      <w:r w:rsidRPr="00EB4C7D">
        <w:rPr>
          <w:b/>
          <w:sz w:val="48"/>
        </w:rPr>
        <w:t>CHAPTER 6</w:t>
      </w:r>
    </w:p>
    <w:p w:rsidR="003324BA" w:rsidRPr="00EB4C7D" w:rsidRDefault="00EB4C7D" w:rsidP="00EB4C7D">
      <w:pPr>
        <w:pStyle w:val="Heading1"/>
        <w:spacing w:before="252"/>
        <w:ind w:left="3771" w:right="1746" w:firstLine="549"/>
        <w:jc w:val="left"/>
        <w:rPr>
          <w:sz w:val="48"/>
        </w:rPr>
      </w:pPr>
      <w:r>
        <w:rPr>
          <w:sz w:val="48"/>
        </w:rPr>
        <w:t xml:space="preserve">  </w:t>
      </w:r>
      <w:r w:rsidR="003324BA" w:rsidRPr="00EB4C7D">
        <w:rPr>
          <w:sz w:val="48"/>
        </w:rPr>
        <w:t>TESTING</w:t>
      </w:r>
    </w:p>
    <w:p w:rsidR="0031089A" w:rsidRDefault="0031089A" w:rsidP="00EB4C7D"/>
    <w:p w:rsidR="0031089A" w:rsidRDefault="0031089A" w:rsidP="00EB4C7D"/>
    <w:p w:rsidR="0031089A" w:rsidRDefault="0031089A" w:rsidP="00EB4C7D"/>
    <w:p w:rsidR="0031089A" w:rsidRDefault="0031089A" w:rsidP="00EB4C7D"/>
    <w:p w:rsidR="0031089A" w:rsidRDefault="0031089A" w:rsidP="00EB4C7D"/>
    <w:p w:rsidR="0031089A" w:rsidRDefault="0031089A" w:rsidP="00EB4C7D"/>
    <w:p w:rsidR="0031089A" w:rsidRDefault="0031089A" w:rsidP="00EB4C7D"/>
    <w:p w:rsidR="0031089A" w:rsidRDefault="0031089A" w:rsidP="00EB4C7D"/>
    <w:p w:rsidR="0031089A" w:rsidRDefault="0031089A" w:rsidP="00EB4C7D"/>
    <w:p w:rsidR="0031089A" w:rsidRDefault="0031089A" w:rsidP="00EB4C7D"/>
    <w:p w:rsidR="0031089A" w:rsidRDefault="0031089A" w:rsidP="00EB4C7D"/>
    <w:p w:rsidR="0031089A" w:rsidRDefault="0031089A" w:rsidP="00EB4C7D"/>
    <w:p w:rsidR="0031089A" w:rsidRDefault="0031089A" w:rsidP="00EB4C7D"/>
    <w:p w:rsidR="0031089A" w:rsidRDefault="0031089A" w:rsidP="00EB4C7D"/>
    <w:p w:rsidR="0031089A" w:rsidRDefault="0031089A" w:rsidP="00EB4C7D"/>
    <w:p w:rsidR="0031089A" w:rsidRDefault="0031089A" w:rsidP="00EB4C7D"/>
    <w:p w:rsidR="0031089A" w:rsidRDefault="0031089A" w:rsidP="00EB4C7D"/>
    <w:p w:rsidR="0031089A" w:rsidRDefault="0031089A" w:rsidP="00EB4C7D"/>
    <w:p w:rsidR="0031089A" w:rsidRDefault="0031089A" w:rsidP="00EB4C7D"/>
    <w:p w:rsidR="0031089A" w:rsidRDefault="0031089A" w:rsidP="00EB4C7D"/>
    <w:p w:rsidR="0031089A" w:rsidRDefault="003324BA" w:rsidP="00EB4C7D">
      <w:pPr>
        <w:sectPr w:rsidR="0031089A" w:rsidSect="008B0A27">
          <w:pgSz w:w="11910" w:h="16840"/>
          <w:pgMar w:top="1360" w:right="0" w:bottom="280" w:left="200" w:header="0" w:footer="720" w:gutter="0"/>
          <w:cols w:space="720"/>
          <w:titlePg/>
          <w:docGrid w:linePitch="299"/>
        </w:sectPr>
      </w:pPr>
      <w:r>
        <w:br w:type="page"/>
      </w:r>
    </w:p>
    <w:p w:rsidR="003324BA" w:rsidRDefault="003324BA" w:rsidP="00EB4C7D">
      <w:pPr>
        <w:rPr>
          <w:b/>
          <w:bCs/>
          <w:sz w:val="36"/>
          <w:szCs w:val="36"/>
        </w:rPr>
      </w:pPr>
    </w:p>
    <w:p w:rsidR="004B73AD" w:rsidRPr="003201EE" w:rsidRDefault="004B73AD" w:rsidP="003201EE">
      <w:pPr>
        <w:pStyle w:val="Heading1"/>
        <w:spacing w:before="252"/>
        <w:ind w:left="3771" w:right="1746" w:firstLine="549"/>
        <w:jc w:val="left"/>
      </w:pPr>
    </w:p>
    <w:p w:rsidR="004B73AD" w:rsidRPr="003201EE" w:rsidRDefault="004B73AD" w:rsidP="003201EE">
      <w:pPr>
        <w:pStyle w:val="Heading1"/>
        <w:spacing w:before="252"/>
        <w:ind w:left="3771" w:right="1746" w:firstLine="549"/>
        <w:jc w:val="left"/>
      </w:pPr>
    </w:p>
    <w:p w:rsidR="00023240" w:rsidRPr="003201EE" w:rsidRDefault="00E24EA7" w:rsidP="003201EE">
      <w:pPr>
        <w:pStyle w:val="Heading1"/>
        <w:spacing w:before="252"/>
        <w:ind w:left="3771" w:right="1746" w:firstLine="549"/>
        <w:jc w:val="left"/>
      </w:pPr>
      <w:r w:rsidRPr="003201EE">
        <w:t>SYSTEM</w:t>
      </w:r>
      <w:r w:rsidR="00E7634D" w:rsidRPr="003201EE">
        <w:t xml:space="preserve"> </w:t>
      </w:r>
      <w:r w:rsidRPr="003201EE">
        <w:t>TESTING</w:t>
      </w:r>
    </w:p>
    <w:p w:rsidR="00E7634D" w:rsidRPr="003201EE" w:rsidRDefault="00E7634D" w:rsidP="003201EE">
      <w:pPr>
        <w:pStyle w:val="Heading1"/>
        <w:spacing w:before="252"/>
        <w:ind w:left="3771" w:right="1746" w:firstLine="549"/>
        <w:jc w:val="left"/>
      </w:pPr>
    </w:p>
    <w:p w:rsidR="00023240" w:rsidRPr="003201EE" w:rsidRDefault="00023240" w:rsidP="003201EE"/>
    <w:p w:rsidR="00E7634D" w:rsidRPr="003201EE" w:rsidRDefault="004B73AD" w:rsidP="003201EE">
      <w:pPr>
        <w:pStyle w:val="BodyText"/>
        <w:spacing w:before="62" w:line="355" w:lineRule="auto"/>
        <w:ind w:left="1241" w:right="1442"/>
      </w:pPr>
      <w:r w:rsidRPr="003201EE">
        <w:rPr>
          <w:sz w:val="28"/>
        </w:rPr>
        <w:t>The aim of the system</w:t>
      </w:r>
      <w:r w:rsidR="00E7634D" w:rsidRPr="003201EE">
        <w:rPr>
          <w:sz w:val="28"/>
        </w:rPr>
        <w:t xml:space="preserve"> </w:t>
      </w:r>
      <w:r w:rsidRPr="003201EE">
        <w:rPr>
          <w:sz w:val="28"/>
        </w:rPr>
        <w:t>testing</w:t>
      </w:r>
      <w:r w:rsidR="00E7634D" w:rsidRPr="003201EE">
        <w:rPr>
          <w:sz w:val="28"/>
        </w:rPr>
        <w:t xml:space="preserve"> </w:t>
      </w:r>
      <w:r w:rsidRPr="003201EE">
        <w:rPr>
          <w:sz w:val="28"/>
        </w:rPr>
        <w:t>process</w:t>
      </w:r>
      <w:r w:rsidR="00E7634D" w:rsidRPr="003201EE">
        <w:rPr>
          <w:sz w:val="28"/>
        </w:rPr>
        <w:t xml:space="preserve"> </w:t>
      </w:r>
      <w:r w:rsidRPr="003201EE">
        <w:rPr>
          <w:sz w:val="28"/>
        </w:rPr>
        <w:t>was</w:t>
      </w:r>
      <w:r w:rsidR="00E7634D" w:rsidRPr="003201EE">
        <w:rPr>
          <w:sz w:val="28"/>
        </w:rPr>
        <w:t xml:space="preserve"> </w:t>
      </w:r>
      <w:r w:rsidRPr="003201EE">
        <w:rPr>
          <w:sz w:val="28"/>
        </w:rPr>
        <w:t>determine</w:t>
      </w:r>
      <w:r w:rsidR="00E7634D" w:rsidRPr="003201EE">
        <w:rPr>
          <w:sz w:val="28"/>
        </w:rPr>
        <w:t xml:space="preserve"> </w:t>
      </w:r>
      <w:r w:rsidRPr="003201EE">
        <w:rPr>
          <w:sz w:val="28"/>
        </w:rPr>
        <w:t>all</w:t>
      </w:r>
      <w:r w:rsidR="00E7634D" w:rsidRPr="003201EE">
        <w:rPr>
          <w:sz w:val="28"/>
        </w:rPr>
        <w:t xml:space="preserve"> </w:t>
      </w:r>
      <w:r w:rsidRPr="003201EE">
        <w:rPr>
          <w:sz w:val="28"/>
        </w:rPr>
        <w:t>defects</w:t>
      </w:r>
      <w:r w:rsidR="00E7634D" w:rsidRPr="003201EE">
        <w:rPr>
          <w:sz w:val="28"/>
        </w:rPr>
        <w:t xml:space="preserve"> </w:t>
      </w:r>
      <w:r w:rsidRPr="003201EE">
        <w:rPr>
          <w:sz w:val="28"/>
        </w:rPr>
        <w:t>in</w:t>
      </w:r>
      <w:r w:rsidR="00E7634D" w:rsidRPr="003201EE">
        <w:rPr>
          <w:sz w:val="28"/>
        </w:rPr>
        <w:t xml:space="preserve"> </w:t>
      </w:r>
      <w:r w:rsidRPr="003201EE">
        <w:rPr>
          <w:sz w:val="28"/>
        </w:rPr>
        <w:t>our project.</w:t>
      </w:r>
      <w:r w:rsidR="00E7634D" w:rsidRPr="003201EE">
        <w:rPr>
          <w:sz w:val="28"/>
        </w:rPr>
        <w:t xml:space="preserve"> </w:t>
      </w:r>
      <w:r w:rsidRPr="003201EE">
        <w:rPr>
          <w:sz w:val="28"/>
        </w:rPr>
        <w:t>The</w:t>
      </w:r>
      <w:r w:rsidR="00E7634D" w:rsidRPr="003201EE">
        <w:rPr>
          <w:sz w:val="28"/>
        </w:rPr>
        <w:t xml:space="preserve"> </w:t>
      </w:r>
      <w:r w:rsidRPr="003201EE">
        <w:rPr>
          <w:sz w:val="28"/>
        </w:rPr>
        <w:t>program was subjected to a set of test inputs and various observations were made and based</w:t>
      </w:r>
      <w:r w:rsidR="00E7634D" w:rsidRPr="003201EE">
        <w:rPr>
          <w:sz w:val="28"/>
        </w:rPr>
        <w:t xml:space="preserve"> </w:t>
      </w:r>
      <w:r w:rsidRPr="003201EE">
        <w:rPr>
          <w:sz w:val="28"/>
        </w:rPr>
        <w:t>on</w:t>
      </w:r>
      <w:r w:rsidR="00E7634D" w:rsidRPr="003201EE">
        <w:rPr>
          <w:sz w:val="28"/>
        </w:rPr>
        <w:t xml:space="preserve"> </w:t>
      </w:r>
      <w:r w:rsidRPr="003201EE">
        <w:rPr>
          <w:sz w:val="28"/>
        </w:rPr>
        <w:t>these observations it will be</w:t>
      </w:r>
      <w:r w:rsidR="00E7634D" w:rsidRPr="003201EE">
        <w:rPr>
          <w:sz w:val="28"/>
        </w:rPr>
        <w:t xml:space="preserve"> </w:t>
      </w:r>
      <w:r w:rsidRPr="003201EE">
        <w:rPr>
          <w:sz w:val="28"/>
        </w:rPr>
        <w:t>decided whether</w:t>
      </w:r>
      <w:r w:rsidR="00E7634D" w:rsidRPr="003201EE">
        <w:rPr>
          <w:sz w:val="28"/>
        </w:rPr>
        <w:t xml:space="preserve"> </w:t>
      </w:r>
      <w:r w:rsidRPr="003201EE">
        <w:rPr>
          <w:sz w:val="28"/>
        </w:rPr>
        <w:t>the</w:t>
      </w:r>
      <w:r w:rsidR="00E7634D" w:rsidRPr="003201EE">
        <w:rPr>
          <w:sz w:val="28"/>
        </w:rPr>
        <w:t xml:space="preserve"> </w:t>
      </w:r>
      <w:r w:rsidRPr="003201EE">
        <w:rPr>
          <w:sz w:val="28"/>
        </w:rPr>
        <w:t>program behave</w:t>
      </w:r>
      <w:r w:rsidR="00E7634D" w:rsidRPr="003201EE">
        <w:rPr>
          <w:sz w:val="28"/>
        </w:rPr>
        <w:t xml:space="preserve"> </w:t>
      </w:r>
      <w:r w:rsidRPr="003201EE">
        <w:rPr>
          <w:sz w:val="28"/>
        </w:rPr>
        <w:t>as</w:t>
      </w:r>
      <w:r w:rsidR="00E7634D" w:rsidRPr="003201EE">
        <w:rPr>
          <w:sz w:val="28"/>
        </w:rPr>
        <w:t xml:space="preserve"> </w:t>
      </w:r>
      <w:r w:rsidRPr="003201EE">
        <w:rPr>
          <w:sz w:val="28"/>
        </w:rPr>
        <w:t>expected or</w:t>
      </w:r>
      <w:r w:rsidR="00E7634D" w:rsidRPr="003201EE">
        <w:rPr>
          <w:sz w:val="28"/>
        </w:rPr>
        <w:t xml:space="preserve"> </w:t>
      </w:r>
      <w:r w:rsidRPr="003201EE">
        <w:rPr>
          <w:sz w:val="28"/>
        </w:rPr>
        <w:t>not</w:t>
      </w:r>
      <w:r w:rsidRPr="003201EE">
        <w:t>.</w:t>
      </w:r>
    </w:p>
    <w:p w:rsidR="00E7634D" w:rsidRPr="003201EE" w:rsidRDefault="004B73AD" w:rsidP="003201EE">
      <w:pPr>
        <w:pStyle w:val="BodyText"/>
        <w:spacing w:before="62" w:line="355" w:lineRule="auto"/>
        <w:ind w:left="1241" w:right="1442"/>
        <w:rPr>
          <w:sz w:val="28"/>
        </w:rPr>
      </w:pPr>
      <w:r w:rsidRPr="003201EE">
        <w:rPr>
          <w:sz w:val="28"/>
        </w:rPr>
        <w:t>Our</w:t>
      </w:r>
      <w:r w:rsidR="00E7634D" w:rsidRPr="003201EE">
        <w:rPr>
          <w:sz w:val="28"/>
        </w:rPr>
        <w:t xml:space="preserve"> </w:t>
      </w:r>
      <w:r w:rsidRPr="003201EE">
        <w:rPr>
          <w:sz w:val="28"/>
        </w:rPr>
        <w:t>Project went through two levels of testing</w:t>
      </w:r>
    </w:p>
    <w:p w:rsidR="00E7634D" w:rsidRPr="003201EE" w:rsidRDefault="00E7634D" w:rsidP="003201EE">
      <w:pPr>
        <w:pStyle w:val="BodyText"/>
        <w:spacing w:before="62" w:line="355" w:lineRule="auto"/>
        <w:ind w:left="1241" w:right="1442"/>
      </w:pPr>
    </w:p>
    <w:p w:rsidR="00E7634D" w:rsidRPr="003201EE" w:rsidRDefault="004B73AD" w:rsidP="003201EE">
      <w:pPr>
        <w:pStyle w:val="BodyText"/>
        <w:spacing w:before="62" w:line="355" w:lineRule="auto"/>
        <w:ind w:left="1241" w:right="1442"/>
        <w:rPr>
          <w:sz w:val="28"/>
        </w:rPr>
      </w:pPr>
      <w:r w:rsidRPr="003201EE">
        <w:rPr>
          <w:sz w:val="28"/>
        </w:rPr>
        <w:t>1.</w:t>
      </w:r>
      <w:r w:rsidR="00E7634D" w:rsidRPr="003201EE">
        <w:rPr>
          <w:sz w:val="28"/>
        </w:rPr>
        <w:t xml:space="preserve"> </w:t>
      </w:r>
      <w:r w:rsidRPr="003201EE">
        <w:rPr>
          <w:sz w:val="28"/>
        </w:rPr>
        <w:t>Unit testing</w:t>
      </w:r>
    </w:p>
    <w:p w:rsidR="004B73AD" w:rsidRPr="003201EE" w:rsidRDefault="004B73AD" w:rsidP="003201EE">
      <w:pPr>
        <w:pStyle w:val="BodyText"/>
        <w:spacing w:line="274" w:lineRule="exact"/>
        <w:ind w:left="521" w:firstLine="720"/>
        <w:rPr>
          <w:sz w:val="28"/>
        </w:rPr>
      </w:pPr>
      <w:r w:rsidRPr="003201EE">
        <w:rPr>
          <w:sz w:val="28"/>
        </w:rPr>
        <w:t>2.</w:t>
      </w:r>
      <w:r w:rsidR="00E7634D" w:rsidRPr="003201EE">
        <w:rPr>
          <w:sz w:val="28"/>
        </w:rPr>
        <w:t xml:space="preserve"> </w:t>
      </w:r>
      <w:r w:rsidRPr="003201EE">
        <w:rPr>
          <w:sz w:val="28"/>
        </w:rPr>
        <w:t>Integration</w:t>
      </w:r>
      <w:r w:rsidR="00E7634D" w:rsidRPr="003201EE">
        <w:rPr>
          <w:sz w:val="28"/>
        </w:rPr>
        <w:t xml:space="preserve"> </w:t>
      </w:r>
      <w:r w:rsidRPr="003201EE">
        <w:rPr>
          <w:sz w:val="28"/>
        </w:rPr>
        <w:t>testing</w:t>
      </w:r>
    </w:p>
    <w:p w:rsidR="004B73AD" w:rsidRPr="003201EE" w:rsidRDefault="004B73AD" w:rsidP="003201EE"/>
    <w:p w:rsidR="00872B9A" w:rsidRPr="003201EE" w:rsidRDefault="00872B9A" w:rsidP="003201EE"/>
    <w:p w:rsidR="00872B9A" w:rsidRPr="003201EE" w:rsidRDefault="00872B9A" w:rsidP="003201EE"/>
    <w:p w:rsidR="00872B9A" w:rsidRPr="003201EE" w:rsidRDefault="00872B9A" w:rsidP="003201EE"/>
    <w:p w:rsidR="00872B9A" w:rsidRPr="003201EE" w:rsidRDefault="00872B9A" w:rsidP="003201EE"/>
    <w:p w:rsidR="00872B9A" w:rsidRPr="003201EE" w:rsidRDefault="00872B9A" w:rsidP="003201EE"/>
    <w:p w:rsidR="00872B9A" w:rsidRPr="003201EE" w:rsidRDefault="00872B9A" w:rsidP="00464AAA">
      <w:pPr>
        <w:jc w:val="center"/>
        <w:sectPr w:rsidR="00872B9A" w:rsidRPr="003201EE" w:rsidSect="008B0A27">
          <w:pgSz w:w="11910" w:h="16840"/>
          <w:pgMar w:top="1360" w:right="0" w:bottom="280" w:left="200" w:header="0" w:footer="720" w:gutter="0"/>
          <w:cols w:space="720"/>
          <w:titlePg/>
          <w:docGrid w:linePitch="299"/>
        </w:sectPr>
      </w:pPr>
      <w:r w:rsidRPr="003201EE">
        <w:rPr>
          <w:noProof/>
        </w:rPr>
        <w:drawing>
          <wp:inline distT="0" distB="0" distL="0" distR="0">
            <wp:extent cx="4953000" cy="3781425"/>
            <wp:effectExtent l="19050" t="0" r="0" b="0"/>
            <wp:docPr id="30" name="Picture 29" descr="screenshot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png"/>
                    <pic:cNvPicPr/>
                  </pic:nvPicPr>
                  <pic:blipFill>
                    <a:blip r:embed="rId72"/>
                    <a:stretch>
                      <a:fillRect/>
                    </a:stretch>
                  </pic:blipFill>
                  <pic:spPr>
                    <a:xfrm>
                      <a:off x="0" y="0"/>
                      <a:ext cx="4953000" cy="3781425"/>
                    </a:xfrm>
                    <a:prstGeom prst="rect">
                      <a:avLst/>
                    </a:prstGeom>
                  </pic:spPr>
                </pic:pic>
              </a:graphicData>
            </a:graphic>
          </wp:inline>
        </w:drawing>
      </w:r>
    </w:p>
    <w:p w:rsidR="00023240" w:rsidRPr="003201EE" w:rsidRDefault="00023240" w:rsidP="003201EE">
      <w:pPr>
        <w:pStyle w:val="BodyText"/>
      </w:pPr>
    </w:p>
    <w:p w:rsidR="00023240" w:rsidRPr="003201EE" w:rsidRDefault="00023240" w:rsidP="003201EE">
      <w:pPr>
        <w:pStyle w:val="BodyText"/>
        <w:spacing w:before="11"/>
        <w:rPr>
          <w:sz w:val="20"/>
        </w:rPr>
      </w:pPr>
    </w:p>
    <w:p w:rsidR="00023240" w:rsidRPr="003201EE" w:rsidRDefault="00E24EA7" w:rsidP="00464AAA">
      <w:pPr>
        <w:ind w:left="4484" w:right="1746" w:firstLine="556"/>
        <w:rPr>
          <w:b/>
          <w:sz w:val="24"/>
        </w:rPr>
      </w:pPr>
      <w:r w:rsidRPr="003201EE">
        <w:rPr>
          <w:b/>
          <w:sz w:val="24"/>
          <w:u w:val="single"/>
        </w:rPr>
        <w:t>UNIT</w:t>
      </w:r>
      <w:r w:rsidR="00872B9A" w:rsidRPr="003201EE">
        <w:rPr>
          <w:b/>
          <w:sz w:val="24"/>
          <w:u w:val="single"/>
        </w:rPr>
        <w:t xml:space="preserve"> </w:t>
      </w:r>
      <w:r w:rsidRPr="003201EE">
        <w:rPr>
          <w:b/>
          <w:sz w:val="24"/>
          <w:u w:val="single"/>
        </w:rPr>
        <w:t>TESTING</w:t>
      </w:r>
    </w:p>
    <w:p w:rsidR="00023240" w:rsidRPr="003201EE" w:rsidRDefault="00023240" w:rsidP="003201EE">
      <w:pPr>
        <w:pStyle w:val="BodyText"/>
        <w:rPr>
          <w:b/>
          <w:sz w:val="20"/>
        </w:rPr>
      </w:pPr>
    </w:p>
    <w:p w:rsidR="00023240" w:rsidRPr="003201EE" w:rsidRDefault="00023240" w:rsidP="003201EE">
      <w:pPr>
        <w:pStyle w:val="BodyText"/>
        <w:rPr>
          <w:b/>
          <w:sz w:val="20"/>
        </w:rPr>
      </w:pPr>
    </w:p>
    <w:p w:rsidR="00023240" w:rsidRPr="003201EE" w:rsidRDefault="00023240" w:rsidP="003201EE">
      <w:pPr>
        <w:pStyle w:val="BodyText"/>
        <w:rPr>
          <w:b/>
          <w:sz w:val="20"/>
        </w:rPr>
      </w:pPr>
    </w:p>
    <w:p w:rsidR="00023240" w:rsidRPr="003201EE" w:rsidRDefault="00023240" w:rsidP="003201EE">
      <w:pPr>
        <w:pStyle w:val="BodyText"/>
        <w:spacing w:before="10"/>
        <w:rPr>
          <w:b/>
          <w:sz w:val="20"/>
        </w:rPr>
      </w:pPr>
    </w:p>
    <w:p w:rsidR="00023240" w:rsidRPr="003201EE" w:rsidRDefault="00E24EA7" w:rsidP="003201EE">
      <w:pPr>
        <w:pStyle w:val="BodyText"/>
        <w:spacing w:line="394" w:lineRule="auto"/>
        <w:ind w:left="1244" w:right="1440"/>
      </w:pPr>
      <w:r w:rsidRPr="003201EE">
        <w:t>Unit testing is undertaken when a module has been created and successfully reviewed .In</w:t>
      </w:r>
      <w:r w:rsidR="00872B9A" w:rsidRPr="003201EE">
        <w:t xml:space="preserve"> </w:t>
      </w:r>
      <w:r w:rsidRPr="003201EE">
        <w:t>order to test a single module we need to provide a complete environment that is besides the</w:t>
      </w:r>
      <w:r w:rsidR="00872B9A" w:rsidRPr="003201EE">
        <w:t xml:space="preserve"> </w:t>
      </w:r>
      <w:r w:rsidRPr="003201EE">
        <w:t>module we</w:t>
      </w:r>
      <w:r w:rsidR="00872B9A" w:rsidRPr="003201EE">
        <w:t xml:space="preserve"> </w:t>
      </w:r>
      <w:r w:rsidRPr="003201EE">
        <w:t>would</w:t>
      </w:r>
      <w:r w:rsidR="00872B9A" w:rsidRPr="003201EE">
        <w:t xml:space="preserve"> </w:t>
      </w:r>
      <w:r w:rsidRPr="003201EE">
        <w:t>require</w:t>
      </w:r>
    </w:p>
    <w:p w:rsidR="00023240" w:rsidRPr="003201EE" w:rsidRDefault="00023240" w:rsidP="003201EE">
      <w:pPr>
        <w:pStyle w:val="BodyText"/>
        <w:spacing w:before="9"/>
      </w:pPr>
    </w:p>
    <w:p w:rsidR="00023240" w:rsidRPr="003201EE" w:rsidRDefault="00E24EA7" w:rsidP="003201EE">
      <w:pPr>
        <w:pStyle w:val="BodyText"/>
        <w:spacing w:line="350" w:lineRule="auto"/>
        <w:ind w:left="1241" w:right="3217"/>
      </w:pPr>
      <w:r w:rsidRPr="003201EE">
        <w:t>The procedures belonging to other modules that the module under test calls</w:t>
      </w:r>
      <w:r w:rsidR="00872B9A" w:rsidRPr="003201EE">
        <w:t xml:space="preserve"> </w:t>
      </w:r>
      <w:r w:rsidRPr="003201EE">
        <w:t>Non</w:t>
      </w:r>
      <w:r w:rsidR="00872B9A" w:rsidRPr="003201EE">
        <w:t xml:space="preserve"> </w:t>
      </w:r>
      <w:r w:rsidRPr="003201EE">
        <w:t>local</w:t>
      </w:r>
      <w:r w:rsidR="00872B9A" w:rsidRPr="003201EE">
        <w:t xml:space="preserve"> </w:t>
      </w:r>
      <w:r w:rsidRPr="003201EE">
        <w:t>data structures that</w:t>
      </w:r>
      <w:r w:rsidR="00872B9A" w:rsidRPr="003201EE">
        <w:t xml:space="preserve"> </w:t>
      </w:r>
      <w:r w:rsidRPr="003201EE">
        <w:t>module accesses</w:t>
      </w:r>
    </w:p>
    <w:p w:rsidR="00023240" w:rsidRPr="003201EE" w:rsidRDefault="00E24EA7" w:rsidP="003201EE">
      <w:pPr>
        <w:pStyle w:val="BodyText"/>
        <w:spacing w:line="360" w:lineRule="auto"/>
        <w:ind w:left="1244" w:right="2150" w:hanging="2"/>
      </w:pPr>
      <w:r w:rsidRPr="003201EE">
        <w:t>A procedure to call the functions of the module under test with appropriate parameters</w:t>
      </w:r>
      <w:r w:rsidR="00872B9A" w:rsidRPr="003201EE">
        <w:t xml:space="preserve"> </w:t>
      </w:r>
      <w:r w:rsidRPr="003201EE">
        <w:t>Unit testing</w:t>
      </w:r>
      <w:r w:rsidR="00872B9A" w:rsidRPr="003201EE">
        <w:t xml:space="preserve"> </w:t>
      </w:r>
      <w:r w:rsidRPr="003201EE">
        <w:t>was done</w:t>
      </w:r>
      <w:r w:rsidR="00872B9A" w:rsidRPr="003201EE">
        <w:t xml:space="preserve"> </w:t>
      </w:r>
      <w:r w:rsidRPr="003201EE">
        <w:t>on</w:t>
      </w:r>
      <w:r w:rsidR="00872B9A" w:rsidRPr="003201EE">
        <w:t xml:space="preserve"> </w:t>
      </w:r>
      <w:r w:rsidRPr="003201EE">
        <w:t>each</w:t>
      </w:r>
      <w:r w:rsidR="00872B9A" w:rsidRPr="003201EE">
        <w:t xml:space="preserve"> </w:t>
      </w:r>
      <w:r w:rsidRPr="003201EE">
        <w:t>and every</w:t>
      </w:r>
      <w:r w:rsidR="00872B9A" w:rsidRPr="003201EE">
        <w:t xml:space="preserve"> </w:t>
      </w:r>
      <w:r w:rsidRPr="003201EE">
        <w:t>module.</w:t>
      </w:r>
    </w:p>
    <w:p w:rsidR="00023240" w:rsidRPr="003201EE" w:rsidRDefault="00E24EA7" w:rsidP="003201EE">
      <w:pPr>
        <w:pStyle w:val="ListParagraph"/>
        <w:numPr>
          <w:ilvl w:val="0"/>
          <w:numId w:val="4"/>
        </w:numPr>
        <w:tabs>
          <w:tab w:val="left" w:pos="1964"/>
        </w:tabs>
        <w:spacing w:line="274" w:lineRule="exact"/>
        <w:ind w:left="1964" w:hanging="362"/>
        <w:rPr>
          <w:sz w:val="24"/>
        </w:rPr>
      </w:pPr>
      <w:r w:rsidRPr="003201EE">
        <w:rPr>
          <w:sz w:val="24"/>
        </w:rPr>
        <w:t>Test</w:t>
      </w:r>
      <w:r w:rsidR="00872B9A" w:rsidRPr="003201EE">
        <w:rPr>
          <w:sz w:val="24"/>
        </w:rPr>
        <w:t xml:space="preserve"> Forth </w:t>
      </w:r>
      <w:r w:rsidRPr="003201EE">
        <w:rPr>
          <w:sz w:val="24"/>
        </w:rPr>
        <w:t>admin module</w:t>
      </w:r>
    </w:p>
    <w:p w:rsidR="00023240" w:rsidRPr="003201EE" w:rsidRDefault="00E24EA7" w:rsidP="003201EE">
      <w:pPr>
        <w:pStyle w:val="ListParagraph"/>
        <w:numPr>
          <w:ilvl w:val="1"/>
          <w:numId w:val="4"/>
        </w:numPr>
        <w:tabs>
          <w:tab w:val="left" w:pos="2684"/>
        </w:tabs>
        <w:spacing w:before="146" w:line="348" w:lineRule="auto"/>
        <w:ind w:left="2684" w:right="1447" w:hanging="360"/>
        <w:rPr>
          <w:sz w:val="24"/>
        </w:rPr>
      </w:pPr>
      <w:r w:rsidRPr="003201EE">
        <w:rPr>
          <w:sz w:val="24"/>
        </w:rPr>
        <w:t>Testing admin login form-This form is used for log in of administrator of thesystem.Inthisweentertheusernameandpasswordifbotharecorrectadministration page will open otherwise if any of data is wrong it will get</w:t>
      </w:r>
      <w:r w:rsidR="00872B9A" w:rsidRPr="003201EE">
        <w:rPr>
          <w:sz w:val="24"/>
        </w:rPr>
        <w:t xml:space="preserve"> </w:t>
      </w:r>
      <w:r w:rsidRPr="003201EE">
        <w:rPr>
          <w:sz w:val="24"/>
        </w:rPr>
        <w:t>redirected</w:t>
      </w:r>
      <w:r w:rsidR="00872B9A" w:rsidRPr="003201EE">
        <w:rPr>
          <w:sz w:val="24"/>
        </w:rPr>
        <w:t xml:space="preserve"> </w:t>
      </w:r>
      <w:r w:rsidRPr="003201EE">
        <w:rPr>
          <w:sz w:val="24"/>
        </w:rPr>
        <w:t>back to</w:t>
      </w:r>
      <w:r w:rsidR="00872B9A" w:rsidRPr="003201EE">
        <w:rPr>
          <w:sz w:val="24"/>
        </w:rPr>
        <w:t xml:space="preserve"> </w:t>
      </w:r>
      <w:r w:rsidRPr="003201EE">
        <w:rPr>
          <w:sz w:val="24"/>
        </w:rPr>
        <w:t>the login</w:t>
      </w:r>
      <w:r w:rsidR="00872B9A" w:rsidRPr="003201EE">
        <w:rPr>
          <w:sz w:val="24"/>
        </w:rPr>
        <w:t xml:space="preserve"> </w:t>
      </w:r>
      <w:r w:rsidRPr="003201EE">
        <w:rPr>
          <w:sz w:val="24"/>
        </w:rPr>
        <w:t>page</w:t>
      </w:r>
      <w:r w:rsidR="00872B9A" w:rsidRPr="003201EE">
        <w:rPr>
          <w:sz w:val="24"/>
        </w:rPr>
        <w:t xml:space="preserve"> </w:t>
      </w:r>
      <w:r w:rsidRPr="003201EE">
        <w:rPr>
          <w:sz w:val="24"/>
        </w:rPr>
        <w:t>and</w:t>
      </w:r>
      <w:r w:rsidR="00872B9A" w:rsidRPr="003201EE">
        <w:rPr>
          <w:sz w:val="24"/>
        </w:rPr>
        <w:t xml:space="preserve"> </w:t>
      </w:r>
      <w:r w:rsidRPr="003201EE">
        <w:rPr>
          <w:sz w:val="24"/>
        </w:rPr>
        <w:t>again</w:t>
      </w:r>
      <w:r w:rsidR="00872B9A" w:rsidRPr="003201EE">
        <w:rPr>
          <w:sz w:val="24"/>
        </w:rPr>
        <w:t xml:space="preserve"> </w:t>
      </w:r>
      <w:r w:rsidRPr="003201EE">
        <w:rPr>
          <w:sz w:val="24"/>
        </w:rPr>
        <w:t>ask</w:t>
      </w:r>
      <w:r w:rsidR="00872B9A" w:rsidRPr="003201EE">
        <w:rPr>
          <w:sz w:val="24"/>
        </w:rPr>
        <w:t xml:space="preserve"> </w:t>
      </w:r>
      <w:r w:rsidRPr="003201EE">
        <w:rPr>
          <w:sz w:val="24"/>
        </w:rPr>
        <w:t>for</w:t>
      </w:r>
      <w:r w:rsidR="00872B9A" w:rsidRPr="003201EE">
        <w:rPr>
          <w:sz w:val="24"/>
        </w:rPr>
        <w:t xml:space="preserve"> </w:t>
      </w:r>
      <w:r w:rsidRPr="003201EE">
        <w:rPr>
          <w:sz w:val="24"/>
        </w:rPr>
        <w:t>username and</w:t>
      </w:r>
      <w:r w:rsidR="00872B9A" w:rsidRPr="003201EE">
        <w:rPr>
          <w:sz w:val="24"/>
        </w:rPr>
        <w:t xml:space="preserve"> </w:t>
      </w:r>
      <w:r w:rsidRPr="003201EE">
        <w:rPr>
          <w:sz w:val="24"/>
        </w:rPr>
        <w:t>password.</w:t>
      </w:r>
    </w:p>
    <w:p w:rsidR="00023240" w:rsidRPr="003201EE" w:rsidRDefault="00E24EA7" w:rsidP="003201EE">
      <w:pPr>
        <w:pStyle w:val="ListParagraph"/>
        <w:numPr>
          <w:ilvl w:val="0"/>
          <w:numId w:val="4"/>
        </w:numPr>
        <w:tabs>
          <w:tab w:val="left" w:pos="1710"/>
        </w:tabs>
        <w:spacing w:before="1"/>
        <w:ind w:left="1709" w:hanging="235"/>
        <w:rPr>
          <w:sz w:val="20"/>
        </w:rPr>
      </w:pPr>
      <w:r w:rsidRPr="003201EE">
        <w:rPr>
          <w:sz w:val="20"/>
        </w:rPr>
        <w:t>PG</w:t>
      </w:r>
      <w:r w:rsidR="00872B9A" w:rsidRPr="003201EE">
        <w:rPr>
          <w:sz w:val="20"/>
        </w:rPr>
        <w:t xml:space="preserve"> </w:t>
      </w:r>
      <w:r w:rsidRPr="003201EE">
        <w:rPr>
          <w:sz w:val="20"/>
        </w:rPr>
        <w:t>module</w:t>
      </w:r>
    </w:p>
    <w:p w:rsidR="00023240" w:rsidRPr="003201EE" w:rsidRDefault="00023240" w:rsidP="003201EE">
      <w:pPr>
        <w:pStyle w:val="BodyText"/>
        <w:rPr>
          <w:sz w:val="22"/>
        </w:rPr>
      </w:pPr>
    </w:p>
    <w:p w:rsidR="00023240" w:rsidRPr="003201EE" w:rsidRDefault="00023240" w:rsidP="003201EE">
      <w:pPr>
        <w:pStyle w:val="BodyText"/>
        <w:spacing w:before="1"/>
        <w:rPr>
          <w:sz w:val="32"/>
        </w:rPr>
      </w:pPr>
    </w:p>
    <w:p w:rsidR="00023240" w:rsidRPr="003201EE" w:rsidRDefault="00E24EA7" w:rsidP="003201EE">
      <w:pPr>
        <w:pStyle w:val="ListParagraph"/>
        <w:numPr>
          <w:ilvl w:val="1"/>
          <w:numId w:val="4"/>
        </w:numPr>
        <w:tabs>
          <w:tab w:val="left" w:pos="2684"/>
        </w:tabs>
        <w:spacing w:line="348" w:lineRule="auto"/>
        <w:ind w:left="2684" w:right="1653" w:hanging="360"/>
        <w:rPr>
          <w:sz w:val="24"/>
        </w:rPr>
      </w:pPr>
      <w:r w:rsidRPr="003201EE">
        <w:rPr>
          <w:sz w:val="24"/>
        </w:rPr>
        <w:t>In this section the user can get details from main database and the</w:t>
      </w:r>
      <w:r w:rsidR="00872B9A" w:rsidRPr="003201EE">
        <w:rPr>
          <w:sz w:val="24"/>
        </w:rPr>
        <w:t xml:space="preserve"> </w:t>
      </w:r>
      <w:r w:rsidRPr="003201EE">
        <w:rPr>
          <w:sz w:val="24"/>
        </w:rPr>
        <w:t>whole</w:t>
      </w:r>
      <w:r w:rsidR="00872B9A" w:rsidRPr="003201EE">
        <w:rPr>
          <w:sz w:val="24"/>
        </w:rPr>
        <w:t xml:space="preserve"> </w:t>
      </w:r>
      <w:r w:rsidRPr="003201EE">
        <w:rPr>
          <w:sz w:val="24"/>
        </w:rPr>
        <w:t>information</w:t>
      </w:r>
      <w:r w:rsidR="00872B9A" w:rsidRPr="003201EE">
        <w:rPr>
          <w:sz w:val="24"/>
        </w:rPr>
        <w:t xml:space="preserve"> </w:t>
      </w:r>
      <w:r w:rsidRPr="003201EE">
        <w:rPr>
          <w:sz w:val="24"/>
        </w:rPr>
        <w:t>depending</w:t>
      </w:r>
      <w:r w:rsidR="00872B9A" w:rsidRPr="003201EE">
        <w:rPr>
          <w:sz w:val="24"/>
        </w:rPr>
        <w:t xml:space="preserve"> </w:t>
      </w:r>
      <w:r w:rsidRPr="003201EE">
        <w:rPr>
          <w:sz w:val="24"/>
        </w:rPr>
        <w:t>upon</w:t>
      </w:r>
      <w:r w:rsidR="00872B9A" w:rsidRPr="003201EE">
        <w:rPr>
          <w:sz w:val="24"/>
        </w:rPr>
        <w:t xml:space="preserve"> </w:t>
      </w:r>
      <w:r w:rsidRPr="003201EE">
        <w:rPr>
          <w:sz w:val="24"/>
        </w:rPr>
        <w:t>the</w:t>
      </w:r>
      <w:r w:rsidR="00872B9A" w:rsidRPr="003201EE">
        <w:rPr>
          <w:sz w:val="24"/>
        </w:rPr>
        <w:t xml:space="preserve"> </w:t>
      </w:r>
      <w:r w:rsidRPr="003201EE">
        <w:rPr>
          <w:sz w:val="24"/>
        </w:rPr>
        <w:t>user</w:t>
      </w:r>
      <w:r w:rsidR="00872B9A" w:rsidRPr="003201EE">
        <w:rPr>
          <w:sz w:val="24"/>
        </w:rPr>
        <w:t xml:space="preserve"> </w:t>
      </w:r>
      <w:r w:rsidRPr="003201EE">
        <w:rPr>
          <w:sz w:val="24"/>
        </w:rPr>
        <w:t>specification</w:t>
      </w:r>
      <w:r w:rsidR="00872B9A" w:rsidRPr="003201EE">
        <w:rPr>
          <w:sz w:val="24"/>
        </w:rPr>
        <w:t xml:space="preserve"> </w:t>
      </w:r>
      <w:r w:rsidRPr="003201EE">
        <w:rPr>
          <w:sz w:val="24"/>
        </w:rPr>
        <w:t>is</w:t>
      </w:r>
      <w:r w:rsidR="00872B9A" w:rsidRPr="003201EE">
        <w:rPr>
          <w:sz w:val="24"/>
        </w:rPr>
        <w:t xml:space="preserve"> </w:t>
      </w:r>
      <w:r w:rsidRPr="003201EE">
        <w:rPr>
          <w:sz w:val="24"/>
        </w:rPr>
        <w:t>generate</w:t>
      </w:r>
      <w:r w:rsidR="00872B9A" w:rsidRPr="003201EE">
        <w:rPr>
          <w:sz w:val="24"/>
        </w:rPr>
        <w:t xml:space="preserve"> dat</w:t>
      </w:r>
      <w:r w:rsidRPr="003201EE">
        <w:rPr>
          <w:sz w:val="24"/>
        </w:rPr>
        <w:t>a</w:t>
      </w:r>
      <w:r w:rsidR="00872B9A" w:rsidRPr="003201EE">
        <w:rPr>
          <w:sz w:val="24"/>
        </w:rPr>
        <w:t xml:space="preserve"> </w:t>
      </w:r>
      <w:r w:rsidRPr="003201EE">
        <w:rPr>
          <w:sz w:val="24"/>
        </w:rPr>
        <w:t>table.</w:t>
      </w:r>
    </w:p>
    <w:p w:rsidR="004A1677" w:rsidRPr="003201EE" w:rsidRDefault="004A1677" w:rsidP="003201EE">
      <w:pPr>
        <w:pStyle w:val="ListParagraph"/>
        <w:tabs>
          <w:tab w:val="left" w:pos="2684"/>
        </w:tabs>
        <w:spacing w:line="348" w:lineRule="auto"/>
        <w:ind w:left="1602" w:right="1653" w:firstLine="0"/>
        <w:rPr>
          <w:sz w:val="24"/>
        </w:rPr>
      </w:pPr>
    </w:p>
    <w:p w:rsidR="004A1677" w:rsidRPr="003201EE" w:rsidRDefault="004A1677" w:rsidP="003201EE">
      <w:pPr>
        <w:pStyle w:val="ListParagraph"/>
        <w:tabs>
          <w:tab w:val="left" w:pos="2684"/>
        </w:tabs>
        <w:spacing w:line="348" w:lineRule="auto"/>
        <w:ind w:left="1602" w:right="1653" w:firstLine="0"/>
        <w:rPr>
          <w:sz w:val="24"/>
        </w:rPr>
      </w:pPr>
    </w:p>
    <w:p w:rsidR="00023240" w:rsidRPr="003201EE" w:rsidRDefault="00023240" w:rsidP="003201EE">
      <w:pPr>
        <w:pStyle w:val="BodyText"/>
        <w:rPr>
          <w:rFonts w:ascii="Arial MT" w:hAnsi="Arial MT"/>
          <w:sz w:val="26"/>
        </w:rPr>
      </w:pPr>
    </w:p>
    <w:p w:rsidR="00E53A37" w:rsidRPr="003201EE" w:rsidRDefault="00E53A37" w:rsidP="00464AAA">
      <w:pPr>
        <w:pStyle w:val="Heading6"/>
        <w:spacing w:before="1"/>
        <w:ind w:left="3061" w:firstLine="539"/>
        <w:rPr>
          <w:u w:val="single"/>
        </w:rPr>
      </w:pPr>
      <w:r w:rsidRPr="003201EE">
        <w:rPr>
          <w:u w:val="single"/>
        </w:rPr>
        <w:t>INTEGRATION TESTING</w:t>
      </w:r>
    </w:p>
    <w:p w:rsidR="00E53A37" w:rsidRPr="003201EE" w:rsidRDefault="00E53A37" w:rsidP="003201EE">
      <w:pPr>
        <w:pStyle w:val="Heading6"/>
        <w:spacing w:before="1"/>
        <w:rPr>
          <w:sz w:val="22"/>
        </w:rPr>
      </w:pPr>
    </w:p>
    <w:p w:rsidR="00E53A37" w:rsidRPr="003201EE" w:rsidRDefault="00E53A37" w:rsidP="003201EE">
      <w:pPr>
        <w:pStyle w:val="BodyText"/>
        <w:spacing w:before="62" w:line="353" w:lineRule="auto"/>
        <w:ind w:right="1458"/>
      </w:pPr>
    </w:p>
    <w:p w:rsidR="00E53A37" w:rsidRPr="003201EE" w:rsidRDefault="00E53A37" w:rsidP="003201EE">
      <w:pPr>
        <w:pStyle w:val="BodyText"/>
        <w:spacing w:before="62" w:line="353" w:lineRule="auto"/>
        <w:ind w:left="720" w:right="1458" w:firstLine="720"/>
      </w:pPr>
      <w:r w:rsidRPr="003201EE">
        <w:t>In this type of testing we test various integration of the project module by providing the</w:t>
      </w:r>
      <w:r w:rsidR="004A1677" w:rsidRPr="003201EE">
        <w:t xml:space="preserve"> </w:t>
      </w:r>
      <w:r w:rsidRPr="003201EE">
        <w:t>input .The primary objective is to test the module interfaces in order to ensure that no</w:t>
      </w:r>
      <w:r w:rsidR="004A1677" w:rsidRPr="003201EE">
        <w:t xml:space="preserve"> </w:t>
      </w:r>
      <w:r w:rsidRPr="003201EE">
        <w:t>errors</w:t>
      </w:r>
      <w:r w:rsidR="004A1677" w:rsidRPr="003201EE">
        <w:t xml:space="preserve"> </w:t>
      </w:r>
      <w:r w:rsidRPr="003201EE">
        <w:t>are</w:t>
      </w:r>
      <w:r w:rsidR="004A1677" w:rsidRPr="003201EE">
        <w:t xml:space="preserve"> </w:t>
      </w:r>
      <w:r w:rsidRPr="003201EE">
        <w:t>occurring when one</w:t>
      </w:r>
      <w:r w:rsidR="004A1677" w:rsidRPr="003201EE">
        <w:t xml:space="preserve"> </w:t>
      </w:r>
      <w:r w:rsidRPr="003201EE">
        <w:t>module invokes the</w:t>
      </w:r>
      <w:r w:rsidR="004A1677" w:rsidRPr="003201EE">
        <w:t xml:space="preserve"> </w:t>
      </w:r>
      <w:r w:rsidRPr="003201EE">
        <w:t>other</w:t>
      </w:r>
      <w:r w:rsidR="004A1677" w:rsidRPr="003201EE">
        <w:t xml:space="preserve"> </w:t>
      </w:r>
      <w:r w:rsidRPr="003201EE">
        <w:t>module</w:t>
      </w:r>
    </w:p>
    <w:p w:rsidR="00E53A37" w:rsidRDefault="00E53A37" w:rsidP="003201EE">
      <w:pPr>
        <w:pStyle w:val="Heading6"/>
        <w:spacing w:before="1"/>
        <w:ind w:left="0"/>
        <w:rPr>
          <w:sz w:val="22"/>
        </w:rPr>
      </w:pPr>
    </w:p>
    <w:p w:rsidR="003324BA" w:rsidRDefault="003324BA" w:rsidP="003201EE">
      <w:pPr>
        <w:pStyle w:val="Heading6"/>
        <w:spacing w:before="1"/>
        <w:ind w:left="0"/>
        <w:rPr>
          <w:sz w:val="22"/>
        </w:rPr>
      </w:pPr>
    </w:p>
    <w:p w:rsidR="0031089A" w:rsidRDefault="003324BA">
      <w:pPr>
        <w:sectPr w:rsidR="0031089A" w:rsidSect="008B0A27">
          <w:headerReference w:type="default" r:id="rId73"/>
          <w:footerReference w:type="default" r:id="rId74"/>
          <w:pgSz w:w="11910" w:h="16840"/>
          <w:pgMar w:top="1560" w:right="0" w:bottom="280" w:left="200" w:header="0" w:footer="0" w:gutter="0"/>
          <w:cols w:space="720"/>
          <w:titlePg/>
          <w:docGrid w:linePitch="299"/>
        </w:sectPr>
      </w:pPr>
      <w:r>
        <w:br w:type="page"/>
      </w:r>
    </w:p>
    <w:p w:rsidR="003324BA" w:rsidRDefault="003324BA">
      <w:pPr>
        <w:rPr>
          <w:b/>
          <w:bCs/>
          <w:szCs w:val="24"/>
        </w:rPr>
      </w:pPr>
    </w:p>
    <w:p w:rsidR="003324BA" w:rsidRDefault="003324BA" w:rsidP="003201EE">
      <w:pPr>
        <w:pStyle w:val="Heading6"/>
        <w:spacing w:before="1"/>
        <w:ind w:left="0"/>
        <w:rPr>
          <w:sz w:val="22"/>
        </w:rPr>
      </w:pPr>
    </w:p>
    <w:p w:rsidR="003324BA" w:rsidRDefault="003324BA" w:rsidP="003201EE">
      <w:pPr>
        <w:pStyle w:val="Heading6"/>
        <w:spacing w:before="1"/>
        <w:ind w:left="0"/>
        <w:rPr>
          <w:sz w:val="22"/>
        </w:rPr>
      </w:pPr>
    </w:p>
    <w:p w:rsidR="003324BA" w:rsidRDefault="003324BA" w:rsidP="003201EE">
      <w:pPr>
        <w:pStyle w:val="Heading6"/>
        <w:spacing w:before="1"/>
        <w:ind w:left="0"/>
        <w:rPr>
          <w:sz w:val="22"/>
        </w:rPr>
      </w:pPr>
    </w:p>
    <w:p w:rsidR="003324BA" w:rsidRDefault="003324BA" w:rsidP="003201EE">
      <w:pPr>
        <w:pStyle w:val="Heading6"/>
        <w:spacing w:before="1"/>
        <w:ind w:left="0"/>
        <w:rPr>
          <w:sz w:val="22"/>
        </w:rPr>
      </w:pPr>
    </w:p>
    <w:p w:rsidR="003324BA" w:rsidRDefault="003324BA" w:rsidP="003201EE">
      <w:pPr>
        <w:pStyle w:val="Heading6"/>
        <w:spacing w:before="1"/>
        <w:ind w:left="0"/>
        <w:rPr>
          <w:sz w:val="22"/>
        </w:rPr>
      </w:pPr>
    </w:p>
    <w:p w:rsidR="003324BA" w:rsidRDefault="003324BA" w:rsidP="003201EE">
      <w:pPr>
        <w:pStyle w:val="Heading6"/>
        <w:spacing w:before="1"/>
        <w:ind w:left="0"/>
        <w:rPr>
          <w:sz w:val="22"/>
        </w:rPr>
      </w:pPr>
    </w:p>
    <w:p w:rsidR="003324BA" w:rsidRDefault="003324BA" w:rsidP="003201EE">
      <w:pPr>
        <w:pStyle w:val="Heading6"/>
        <w:spacing w:before="1"/>
        <w:ind w:left="0"/>
        <w:rPr>
          <w:sz w:val="22"/>
        </w:rPr>
      </w:pPr>
    </w:p>
    <w:p w:rsidR="003324BA" w:rsidRDefault="003324BA" w:rsidP="003201EE">
      <w:pPr>
        <w:pStyle w:val="Heading6"/>
        <w:spacing w:before="1"/>
        <w:ind w:left="0"/>
        <w:rPr>
          <w:sz w:val="22"/>
        </w:rPr>
      </w:pPr>
    </w:p>
    <w:p w:rsidR="003324BA" w:rsidRDefault="003324BA" w:rsidP="003201EE">
      <w:pPr>
        <w:pStyle w:val="Heading6"/>
        <w:spacing w:before="1"/>
        <w:ind w:left="0"/>
        <w:rPr>
          <w:sz w:val="22"/>
        </w:rPr>
      </w:pPr>
    </w:p>
    <w:p w:rsidR="003324BA" w:rsidRDefault="003324BA" w:rsidP="003201EE">
      <w:pPr>
        <w:pStyle w:val="Heading6"/>
        <w:spacing w:before="1"/>
        <w:ind w:left="0"/>
        <w:rPr>
          <w:sz w:val="22"/>
        </w:rPr>
      </w:pPr>
    </w:p>
    <w:p w:rsidR="003324BA" w:rsidRDefault="003324BA" w:rsidP="003201EE">
      <w:pPr>
        <w:pStyle w:val="Heading6"/>
        <w:spacing w:before="1"/>
        <w:ind w:left="0"/>
        <w:rPr>
          <w:sz w:val="22"/>
        </w:rPr>
      </w:pPr>
    </w:p>
    <w:p w:rsidR="003324BA" w:rsidRDefault="003324BA" w:rsidP="003201EE">
      <w:pPr>
        <w:pStyle w:val="Heading6"/>
        <w:spacing w:before="1"/>
        <w:ind w:left="0"/>
        <w:rPr>
          <w:sz w:val="22"/>
        </w:rPr>
      </w:pPr>
    </w:p>
    <w:p w:rsidR="003324BA" w:rsidRDefault="003324BA" w:rsidP="003201EE">
      <w:pPr>
        <w:pStyle w:val="Heading6"/>
        <w:spacing w:before="1"/>
        <w:ind w:left="0"/>
        <w:rPr>
          <w:sz w:val="22"/>
        </w:rPr>
      </w:pPr>
    </w:p>
    <w:p w:rsidR="003324BA" w:rsidRDefault="003324BA" w:rsidP="003201EE">
      <w:pPr>
        <w:pStyle w:val="Heading6"/>
        <w:spacing w:before="1"/>
        <w:ind w:left="0"/>
        <w:rPr>
          <w:sz w:val="22"/>
        </w:rPr>
      </w:pPr>
    </w:p>
    <w:p w:rsidR="003324BA" w:rsidRDefault="003324BA" w:rsidP="003201EE">
      <w:pPr>
        <w:pStyle w:val="Heading6"/>
        <w:spacing w:before="1"/>
        <w:ind w:left="0"/>
        <w:rPr>
          <w:sz w:val="22"/>
        </w:rPr>
      </w:pPr>
    </w:p>
    <w:p w:rsidR="003324BA" w:rsidRDefault="003324BA" w:rsidP="003201EE">
      <w:pPr>
        <w:pStyle w:val="Heading6"/>
        <w:spacing w:before="1"/>
        <w:ind w:left="0"/>
        <w:rPr>
          <w:sz w:val="22"/>
        </w:rPr>
      </w:pPr>
    </w:p>
    <w:p w:rsidR="003324BA" w:rsidRDefault="003324BA" w:rsidP="003201EE">
      <w:pPr>
        <w:pStyle w:val="Heading6"/>
        <w:spacing w:before="1"/>
        <w:ind w:left="0"/>
        <w:rPr>
          <w:sz w:val="22"/>
        </w:rPr>
      </w:pPr>
    </w:p>
    <w:p w:rsidR="003324BA" w:rsidRDefault="003324BA" w:rsidP="003201EE">
      <w:pPr>
        <w:pStyle w:val="Heading6"/>
        <w:spacing w:before="1"/>
        <w:ind w:left="0"/>
        <w:rPr>
          <w:sz w:val="22"/>
        </w:rPr>
      </w:pPr>
    </w:p>
    <w:p w:rsidR="003324BA" w:rsidRDefault="003324BA" w:rsidP="003201EE">
      <w:pPr>
        <w:pStyle w:val="Heading6"/>
        <w:spacing w:before="1"/>
        <w:ind w:left="0"/>
        <w:rPr>
          <w:sz w:val="22"/>
        </w:rPr>
      </w:pPr>
    </w:p>
    <w:p w:rsidR="003324BA" w:rsidRDefault="003324BA" w:rsidP="003201EE">
      <w:pPr>
        <w:pStyle w:val="Heading6"/>
        <w:spacing w:before="1"/>
        <w:ind w:left="0"/>
        <w:rPr>
          <w:sz w:val="22"/>
        </w:rPr>
      </w:pPr>
    </w:p>
    <w:p w:rsidR="003324BA" w:rsidRDefault="003324BA" w:rsidP="003201EE">
      <w:pPr>
        <w:pStyle w:val="Heading6"/>
        <w:spacing w:before="1"/>
        <w:ind w:left="0"/>
        <w:rPr>
          <w:sz w:val="22"/>
        </w:rPr>
      </w:pPr>
    </w:p>
    <w:p w:rsidR="003324BA" w:rsidRDefault="003324BA" w:rsidP="003324BA">
      <w:pPr>
        <w:ind w:firstLine="720"/>
        <w:jc w:val="center"/>
        <w:rPr>
          <w:b/>
          <w:sz w:val="36"/>
        </w:rPr>
      </w:pPr>
      <w:r w:rsidRPr="003324BA">
        <w:rPr>
          <w:b/>
          <w:sz w:val="36"/>
        </w:rPr>
        <w:t>CHAPTER 7</w:t>
      </w:r>
    </w:p>
    <w:p w:rsidR="00D17993" w:rsidRPr="003324BA" w:rsidRDefault="00D17993" w:rsidP="003324BA">
      <w:pPr>
        <w:ind w:firstLine="720"/>
        <w:jc w:val="center"/>
        <w:rPr>
          <w:b/>
          <w:sz w:val="36"/>
        </w:rPr>
      </w:pPr>
    </w:p>
    <w:p w:rsidR="003324BA" w:rsidRDefault="003324BA" w:rsidP="003324BA">
      <w:pPr>
        <w:ind w:firstLine="720"/>
        <w:jc w:val="center"/>
        <w:rPr>
          <w:b/>
          <w:sz w:val="36"/>
        </w:rPr>
      </w:pPr>
      <w:r w:rsidRPr="003324BA">
        <w:rPr>
          <w:b/>
          <w:sz w:val="36"/>
        </w:rPr>
        <w:t>SCREENSHOTS OF THE PROJECT</w:t>
      </w:r>
    </w:p>
    <w:p w:rsidR="00D17993" w:rsidRPr="003324BA" w:rsidRDefault="00D17993" w:rsidP="003324BA">
      <w:pPr>
        <w:ind w:firstLine="720"/>
        <w:jc w:val="center"/>
        <w:rPr>
          <w:b/>
          <w:sz w:val="36"/>
        </w:rPr>
      </w:pPr>
    </w:p>
    <w:p w:rsidR="003324BA" w:rsidRDefault="003324BA" w:rsidP="003324BA">
      <w:pPr>
        <w:ind w:firstLine="720"/>
        <w:jc w:val="center"/>
        <w:rPr>
          <w:b/>
          <w:bCs/>
          <w:szCs w:val="24"/>
        </w:rPr>
      </w:pPr>
      <w:r w:rsidRPr="003324BA">
        <w:rPr>
          <w:b/>
          <w:sz w:val="36"/>
        </w:rPr>
        <w:t>PAYING GUEST MANAGEMENT SYSTEM</w:t>
      </w:r>
      <w:r>
        <w:t xml:space="preserve"> </w:t>
      </w:r>
      <w:r>
        <w:br w:type="page"/>
      </w:r>
    </w:p>
    <w:p w:rsidR="003324BA" w:rsidRPr="003201EE" w:rsidRDefault="003324BA" w:rsidP="003201EE">
      <w:pPr>
        <w:pStyle w:val="Heading6"/>
        <w:spacing w:before="1"/>
        <w:ind w:left="0"/>
        <w:rPr>
          <w:sz w:val="22"/>
        </w:rPr>
        <w:sectPr w:rsidR="003324BA" w:rsidRPr="003201EE" w:rsidSect="008B0A27">
          <w:pgSz w:w="11910" w:h="16840"/>
          <w:pgMar w:top="1560" w:right="0" w:bottom="280" w:left="200" w:header="0" w:footer="0" w:gutter="0"/>
          <w:cols w:space="720"/>
          <w:titlePg/>
          <w:docGrid w:linePitch="299"/>
        </w:sectPr>
      </w:pPr>
    </w:p>
    <w:p w:rsidR="00023240" w:rsidRPr="003201EE" w:rsidRDefault="00023240" w:rsidP="003201EE">
      <w:pPr>
        <w:pStyle w:val="BodyText"/>
        <w:rPr>
          <w:sz w:val="20"/>
        </w:rPr>
      </w:pPr>
    </w:p>
    <w:p w:rsidR="00023240" w:rsidRPr="003201EE" w:rsidRDefault="00023240" w:rsidP="003201EE">
      <w:pPr>
        <w:pStyle w:val="BodyText"/>
        <w:spacing w:before="8"/>
        <w:rPr>
          <w:sz w:val="22"/>
        </w:rPr>
      </w:pPr>
    </w:p>
    <w:p w:rsidR="00023240" w:rsidRPr="003201EE" w:rsidRDefault="00023240" w:rsidP="003201EE">
      <w:pPr>
        <w:ind w:left="1241"/>
        <w:rPr>
          <w:rFonts w:ascii="Calibri" w:hAnsi="Calibri"/>
          <w:sz w:val="20"/>
        </w:rPr>
      </w:pPr>
    </w:p>
    <w:p w:rsidR="00023240" w:rsidRPr="003201EE" w:rsidRDefault="00023240" w:rsidP="003201EE">
      <w:pPr>
        <w:ind w:left="1241"/>
        <w:rPr>
          <w:rFonts w:ascii="Calibri" w:hAnsi="Calibri"/>
          <w:sz w:val="20"/>
        </w:rPr>
      </w:pPr>
    </w:p>
    <w:p w:rsidR="004A1677" w:rsidRPr="003201EE" w:rsidRDefault="004A1677" w:rsidP="003201EE">
      <w:pPr>
        <w:ind w:left="1241"/>
        <w:rPr>
          <w:rFonts w:ascii="Calibri" w:hAnsi="Calibri"/>
          <w:sz w:val="20"/>
        </w:rPr>
      </w:pPr>
    </w:p>
    <w:p w:rsidR="00023240" w:rsidRPr="003201EE" w:rsidRDefault="00E24EA7" w:rsidP="003201EE">
      <w:pPr>
        <w:ind w:left="1241"/>
        <w:rPr>
          <w:rFonts w:ascii="Calibri" w:hAnsi="Calibri"/>
        </w:rPr>
      </w:pPr>
      <w:r w:rsidRPr="003201EE">
        <w:rPr>
          <w:rFonts w:ascii="Calibri" w:hAnsi="Calibri"/>
        </w:rPr>
        <w:t>Portfolio</w:t>
      </w:r>
    </w:p>
    <w:p w:rsidR="00023240" w:rsidRPr="003201EE" w:rsidRDefault="00023240" w:rsidP="003201EE">
      <w:pPr>
        <w:ind w:left="1241"/>
        <w:rPr>
          <w:rFonts w:ascii="Calibri" w:hAnsi="Calibri"/>
          <w:sz w:val="20"/>
        </w:rPr>
      </w:pPr>
    </w:p>
    <w:p w:rsidR="00023240" w:rsidRPr="003201EE" w:rsidRDefault="00023240" w:rsidP="003201EE">
      <w:pPr>
        <w:ind w:left="1241"/>
        <w:rPr>
          <w:rFonts w:ascii="Calibri" w:hAnsi="Calibri"/>
          <w:sz w:val="20"/>
        </w:rPr>
      </w:pPr>
    </w:p>
    <w:p w:rsidR="00023240" w:rsidRPr="003201EE" w:rsidRDefault="00023240" w:rsidP="003201EE">
      <w:pPr>
        <w:ind w:left="1241"/>
        <w:rPr>
          <w:rFonts w:ascii="Calibri" w:hAnsi="Calibri"/>
          <w:sz w:val="20"/>
        </w:rPr>
      </w:pPr>
    </w:p>
    <w:p w:rsidR="00023240" w:rsidRPr="003201EE" w:rsidRDefault="00023240" w:rsidP="003201EE">
      <w:pPr>
        <w:ind w:left="1241"/>
        <w:rPr>
          <w:rFonts w:ascii="Calibri" w:hAnsi="Calibri"/>
          <w:sz w:val="20"/>
        </w:rPr>
      </w:pPr>
    </w:p>
    <w:p w:rsidR="00023240" w:rsidRPr="003201EE" w:rsidRDefault="00E24EA7" w:rsidP="003201EE">
      <w:pPr>
        <w:pStyle w:val="Heading1"/>
        <w:ind w:left="0"/>
        <w:jc w:val="left"/>
      </w:pPr>
      <w:r w:rsidRPr="003201EE">
        <w:br w:type="column"/>
      </w:r>
      <w:r w:rsidRPr="003201EE">
        <w:lastRenderedPageBreak/>
        <w:t>PROJECT</w:t>
      </w:r>
      <w:r w:rsidR="004A1677" w:rsidRPr="003201EE">
        <w:t xml:space="preserve"> </w:t>
      </w:r>
      <w:r w:rsidRPr="003201EE">
        <w:t>OUTPUT</w:t>
      </w:r>
      <w:r w:rsidR="004A1677" w:rsidRPr="003201EE">
        <w:t xml:space="preserve"> </w:t>
      </w:r>
      <w:r w:rsidRPr="003201EE">
        <w:t>SCREENS</w:t>
      </w:r>
    </w:p>
    <w:p w:rsidR="00023240" w:rsidRPr="003201EE" w:rsidRDefault="00023240" w:rsidP="003201EE"/>
    <w:p w:rsidR="004A1677" w:rsidRPr="003201EE" w:rsidRDefault="004A1677" w:rsidP="003201EE"/>
    <w:p w:rsidR="004A1677" w:rsidRPr="003201EE" w:rsidRDefault="004A1677" w:rsidP="003201EE"/>
    <w:p w:rsidR="004A1677" w:rsidRPr="003201EE" w:rsidRDefault="004A1677" w:rsidP="003201EE"/>
    <w:p w:rsidR="004A1677" w:rsidRPr="003201EE" w:rsidRDefault="004A1677" w:rsidP="003201EE"/>
    <w:p w:rsidR="004A1677" w:rsidRPr="003201EE" w:rsidRDefault="004A1677" w:rsidP="003201EE"/>
    <w:p w:rsidR="004A1677" w:rsidRPr="003201EE" w:rsidRDefault="004A1677" w:rsidP="003201EE"/>
    <w:p w:rsidR="004A1677" w:rsidRPr="003201EE" w:rsidRDefault="004A1677" w:rsidP="003201EE"/>
    <w:p w:rsidR="004A1677" w:rsidRPr="003201EE" w:rsidRDefault="004A1677" w:rsidP="003201EE"/>
    <w:p w:rsidR="004A1677" w:rsidRPr="003201EE" w:rsidRDefault="004A1677" w:rsidP="003201EE"/>
    <w:p w:rsidR="004A1677" w:rsidRPr="003201EE" w:rsidRDefault="004A1677" w:rsidP="003201EE"/>
    <w:p w:rsidR="004A1677" w:rsidRPr="003201EE" w:rsidRDefault="004A1677" w:rsidP="003201EE"/>
    <w:p w:rsidR="004A1677" w:rsidRPr="003201EE" w:rsidRDefault="004A1677" w:rsidP="003201EE">
      <w:pPr>
        <w:ind w:left="-720"/>
        <w:sectPr w:rsidR="004A1677" w:rsidRPr="003201EE" w:rsidSect="008B0A27">
          <w:headerReference w:type="default" r:id="rId75"/>
          <w:footerReference w:type="default" r:id="rId76"/>
          <w:pgSz w:w="11910" w:h="16840"/>
          <w:pgMar w:top="1360" w:right="0" w:bottom="280" w:left="200" w:header="0" w:footer="720" w:gutter="0"/>
          <w:cols w:num="2" w:space="720" w:equalWidth="0">
            <w:col w:w="2230" w:space="500"/>
            <w:col w:w="8980"/>
          </w:cols>
          <w:titlePg/>
          <w:docGrid w:linePitch="299"/>
        </w:sectPr>
      </w:pPr>
      <w:r w:rsidRPr="003201EE">
        <w:rPr>
          <w:rFonts w:ascii="Calibri" w:hAnsi="Calibri"/>
          <w:noProof/>
          <w:sz w:val="20"/>
        </w:rPr>
        <w:drawing>
          <wp:inline distT="0" distB="0" distL="0" distR="0">
            <wp:extent cx="5092262" cy="2963917"/>
            <wp:effectExtent l="19050" t="0" r="0" b="0"/>
            <wp:docPr id="64" name="Picture 30" descr="Screenshot (1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33).png"/>
                    <pic:cNvPicPr/>
                  </pic:nvPicPr>
                  <pic:blipFill>
                    <a:blip r:embed="rId77"/>
                    <a:srcRect l="4994" t="11328" r="4350" b="19141"/>
                    <a:stretch>
                      <a:fillRect/>
                    </a:stretch>
                  </pic:blipFill>
                  <pic:spPr>
                    <a:xfrm>
                      <a:off x="0" y="0"/>
                      <a:ext cx="5092262" cy="2963917"/>
                    </a:xfrm>
                    <a:prstGeom prst="rect">
                      <a:avLst/>
                    </a:prstGeom>
                  </pic:spPr>
                </pic:pic>
              </a:graphicData>
            </a:graphic>
          </wp:inline>
        </w:drawing>
      </w:r>
    </w:p>
    <w:p w:rsidR="00023240" w:rsidRPr="003201EE" w:rsidRDefault="00E24EA7" w:rsidP="003201EE">
      <w:pPr>
        <w:pStyle w:val="BodyText"/>
        <w:ind w:left="1240"/>
        <w:rPr>
          <w:sz w:val="20"/>
        </w:rPr>
      </w:pPr>
      <w:r w:rsidRPr="003201EE">
        <w:rPr>
          <w:noProof/>
        </w:rPr>
        <w:lastRenderedPageBreak/>
        <w:drawing>
          <wp:inline distT="0" distB="0" distL="0" distR="0">
            <wp:extent cx="5877560" cy="2364740"/>
            <wp:effectExtent l="0" t="0" r="0" b="0"/>
            <wp:docPr id="6" name="image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22.jpeg"/>
                    <pic:cNvPicPr>
                      <a:picLocks noChangeAspect="1"/>
                      <a:extLst>
                        <a:ext uri="smNativeData">
                          <sm:smNativeData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w15="http://schemas.microsoft.com/office/word/2012/wordml" xmlns:sm="smNativeData" val="SMDATA_16_t6puYh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rAEAAM4GAABrAQAAyAMAAAAAAABkAAAAZAAAAAAAAAAjAAAABAAAAGQAAAAXAAAAFAAAAAAAAAAAAAAA/38AAP9/AAAAAA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oAgAAB6AAAAAAAAAAAAAAAAAAAAAAAAAAAAAAAAAAAAAAAAAAAAAAKCQAAIwOAAAAAAAAAAAAAAAAAAAoAAAACAAAAAEAAAABAAAA"/>
                        </a:ext>
                      </a:extLst>
                    </pic:cNvPicPr>
                  </pic:nvPicPr>
                  <pic:blipFill>
                    <a:blip r:embed="rId78"/>
                    <a:srcRect l="4280" t="17420" r="3630" b="9680"/>
                    <a:stretch>
                      <a:fillRect/>
                    </a:stretch>
                  </pic:blipFill>
                  <pic:spPr>
                    <a:xfrm>
                      <a:off x="0" y="0"/>
                      <a:ext cx="5877560" cy="2364740"/>
                    </a:xfrm>
                    <a:prstGeom prst="rect">
                      <a:avLst/>
                    </a:prstGeom>
                    <a:noFill/>
                    <a:ln w="9525">
                      <a:noFill/>
                    </a:ln>
                  </pic:spPr>
                </pic:pic>
              </a:graphicData>
            </a:graphic>
          </wp:inline>
        </w:drawing>
      </w:r>
    </w:p>
    <w:p w:rsidR="00023240" w:rsidRPr="003201EE" w:rsidRDefault="00023240" w:rsidP="003201EE">
      <w:pPr>
        <w:pStyle w:val="BodyText"/>
        <w:spacing w:before="9"/>
        <w:rPr>
          <w:b/>
          <w:sz w:val="12"/>
        </w:rPr>
      </w:pPr>
    </w:p>
    <w:p w:rsidR="004A1677" w:rsidRPr="003201EE" w:rsidRDefault="004A1677" w:rsidP="003201EE">
      <w:pPr>
        <w:spacing w:before="60"/>
        <w:ind w:left="1241"/>
        <w:rPr>
          <w:rFonts w:ascii="Calibri" w:hAnsi="Calibri"/>
          <w:sz w:val="20"/>
        </w:rPr>
      </w:pPr>
    </w:p>
    <w:p w:rsidR="004A1677" w:rsidRPr="003201EE" w:rsidRDefault="004A1677" w:rsidP="003201EE">
      <w:pPr>
        <w:spacing w:before="60"/>
        <w:ind w:left="1241"/>
        <w:rPr>
          <w:rFonts w:ascii="Calibri" w:hAnsi="Calibri"/>
          <w:sz w:val="20"/>
        </w:rPr>
      </w:pPr>
    </w:p>
    <w:p w:rsidR="004A1677" w:rsidRPr="003201EE" w:rsidRDefault="004A1677" w:rsidP="003201EE">
      <w:pPr>
        <w:spacing w:before="60"/>
        <w:ind w:left="1241"/>
        <w:rPr>
          <w:rFonts w:ascii="Calibri" w:hAnsi="Calibri"/>
          <w:sz w:val="20"/>
        </w:rPr>
      </w:pPr>
    </w:p>
    <w:p w:rsidR="00023240" w:rsidRPr="003201EE" w:rsidRDefault="00E24EA7" w:rsidP="003201EE">
      <w:pPr>
        <w:spacing w:before="60"/>
        <w:ind w:left="1241"/>
        <w:rPr>
          <w:rFonts w:ascii="Calibri" w:hAnsi="Calibri"/>
          <w:sz w:val="20"/>
        </w:rPr>
      </w:pPr>
      <w:r w:rsidRPr="003201EE">
        <w:rPr>
          <w:rFonts w:ascii="Calibri" w:hAnsi="Calibri"/>
          <w:sz w:val="20"/>
        </w:rPr>
        <w:t>Dashboard</w:t>
      </w:r>
    </w:p>
    <w:p w:rsidR="00023240" w:rsidRPr="003201EE" w:rsidRDefault="00023240" w:rsidP="003201EE">
      <w:pPr>
        <w:spacing w:before="60"/>
        <w:ind w:left="1241"/>
        <w:rPr>
          <w:rFonts w:ascii="Calibri" w:hAnsi="Calibri"/>
          <w:sz w:val="20"/>
        </w:rPr>
      </w:pPr>
    </w:p>
    <w:p w:rsidR="00023240" w:rsidRPr="003201EE" w:rsidRDefault="00023240" w:rsidP="003201EE">
      <w:pPr>
        <w:spacing w:before="60"/>
        <w:ind w:left="1241"/>
        <w:rPr>
          <w:rFonts w:ascii="Calibri" w:hAnsi="Calibri"/>
          <w:sz w:val="20"/>
        </w:rPr>
      </w:pPr>
    </w:p>
    <w:p w:rsidR="00023240" w:rsidRPr="003201EE" w:rsidRDefault="00E24EA7" w:rsidP="003201EE">
      <w:pPr>
        <w:pStyle w:val="BodyText"/>
        <w:ind w:left="1240"/>
        <w:rPr>
          <w:rFonts w:ascii="Calibri" w:hAnsi="Calibri"/>
          <w:sz w:val="20"/>
        </w:rPr>
      </w:pPr>
      <w:r w:rsidRPr="003201EE">
        <w:rPr>
          <w:noProof/>
        </w:rPr>
        <w:drawing>
          <wp:inline distT="0" distB="0" distL="0" distR="0">
            <wp:extent cx="6043930" cy="2995295"/>
            <wp:effectExtent l="0" t="0" r="0" b="0"/>
            <wp:docPr id="7" name="image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23.jpeg"/>
                    <pic:cNvPicPr>
                      <a:picLocks noChangeAspect="1"/>
                      <a:extLst>
                        <a:ext uri="smNativeData">
                          <sm:smNativeData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w15="http://schemas.microsoft.com/office/word/2012/wordml" xmlns:sm="smNativeData" val="SMDATA_16_t6puYh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P0CAAAAAAAASgUAAAAAAABkAAAAZAAAAAAAAAAjAAAABAAAAGQAAAAXAAAAFAAAAAAAAAAAAAAA/38AAP9/AAAAAA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tAgAAB6AAAAAAAAAAAAAAAAAAAAAAAAAAAAAAAAAAAAAAAAAAAAAALiUAAG0SAAAAAAAAAAAAAAAAAAAoAAAACAAAAAEAAAABAAAA"/>
                        </a:ext>
                      </a:extLst>
                    </pic:cNvPicPr>
                  </pic:nvPicPr>
                  <pic:blipFill>
                    <a:blip r:embed="rId79"/>
                    <a:srcRect t="7650" b="13540"/>
                    <a:stretch>
                      <a:fillRect/>
                    </a:stretch>
                  </pic:blipFill>
                  <pic:spPr>
                    <a:xfrm>
                      <a:off x="0" y="0"/>
                      <a:ext cx="6043930" cy="2995295"/>
                    </a:xfrm>
                    <a:prstGeom prst="rect">
                      <a:avLst/>
                    </a:prstGeom>
                    <a:noFill/>
                    <a:ln w="9525">
                      <a:noFill/>
                    </a:ln>
                  </pic:spPr>
                </pic:pic>
              </a:graphicData>
            </a:graphic>
          </wp:inline>
        </w:drawing>
      </w:r>
    </w:p>
    <w:p w:rsidR="00023240" w:rsidRPr="003201EE" w:rsidRDefault="00023240" w:rsidP="003201EE">
      <w:pPr>
        <w:pStyle w:val="BodyText"/>
        <w:rPr>
          <w:rFonts w:ascii="Calibri" w:hAnsi="Calibri"/>
          <w:sz w:val="20"/>
        </w:rPr>
      </w:pPr>
    </w:p>
    <w:p w:rsidR="00023240" w:rsidRPr="003201EE" w:rsidRDefault="00023240" w:rsidP="003201EE">
      <w:pPr>
        <w:pStyle w:val="BodyText"/>
        <w:rPr>
          <w:rFonts w:ascii="Calibri" w:hAnsi="Calibri"/>
          <w:sz w:val="20"/>
        </w:rPr>
      </w:pPr>
    </w:p>
    <w:p w:rsidR="00023240" w:rsidRPr="003201EE" w:rsidRDefault="00023240" w:rsidP="003201EE">
      <w:pPr>
        <w:pStyle w:val="BodyText"/>
        <w:rPr>
          <w:rFonts w:ascii="Calibri" w:hAnsi="Calibri"/>
          <w:sz w:val="20"/>
        </w:rPr>
      </w:pPr>
    </w:p>
    <w:p w:rsidR="00023240" w:rsidRPr="003201EE" w:rsidRDefault="00023240" w:rsidP="003201EE">
      <w:pPr>
        <w:pStyle w:val="BodyText"/>
        <w:rPr>
          <w:rFonts w:ascii="Calibri" w:hAnsi="Calibri"/>
          <w:sz w:val="20"/>
        </w:rPr>
      </w:pPr>
    </w:p>
    <w:p w:rsidR="00023240" w:rsidRPr="003201EE" w:rsidRDefault="00023240" w:rsidP="003201EE">
      <w:pPr>
        <w:pStyle w:val="BodyText"/>
        <w:rPr>
          <w:rFonts w:ascii="Calibri" w:hAnsi="Calibri"/>
          <w:sz w:val="20"/>
        </w:rPr>
      </w:pPr>
    </w:p>
    <w:p w:rsidR="00023240" w:rsidRPr="003201EE" w:rsidRDefault="00023240" w:rsidP="003201EE">
      <w:pPr>
        <w:pStyle w:val="BodyText"/>
        <w:rPr>
          <w:rFonts w:ascii="Calibri" w:hAnsi="Calibri"/>
          <w:sz w:val="20"/>
        </w:rPr>
      </w:pPr>
    </w:p>
    <w:p w:rsidR="00023240" w:rsidRPr="003201EE" w:rsidRDefault="00023240" w:rsidP="003201EE">
      <w:pPr>
        <w:pStyle w:val="BodyText"/>
        <w:rPr>
          <w:rFonts w:ascii="Calibri" w:hAnsi="Calibri"/>
          <w:sz w:val="20"/>
        </w:rPr>
      </w:pPr>
    </w:p>
    <w:p w:rsidR="00023240" w:rsidRPr="003201EE" w:rsidRDefault="00023240" w:rsidP="003201EE">
      <w:pPr>
        <w:pStyle w:val="BodyText"/>
        <w:rPr>
          <w:rFonts w:ascii="Calibri" w:hAnsi="Calibri"/>
          <w:sz w:val="20"/>
        </w:rPr>
      </w:pPr>
    </w:p>
    <w:p w:rsidR="00023240" w:rsidRPr="003201EE" w:rsidRDefault="00023240" w:rsidP="003201EE">
      <w:pPr>
        <w:pStyle w:val="BodyText"/>
        <w:rPr>
          <w:rFonts w:ascii="Calibri" w:hAnsi="Calibri"/>
          <w:sz w:val="20"/>
        </w:rPr>
      </w:pPr>
    </w:p>
    <w:p w:rsidR="0031089A" w:rsidRDefault="0031089A" w:rsidP="003201EE">
      <w:pPr>
        <w:pStyle w:val="BodyText"/>
        <w:rPr>
          <w:rFonts w:ascii="Calibri" w:hAnsi="Calibri"/>
          <w:sz w:val="20"/>
        </w:rPr>
        <w:sectPr w:rsidR="0031089A" w:rsidSect="008B0A27">
          <w:headerReference w:type="default" r:id="rId80"/>
          <w:footerReference w:type="default" r:id="rId81"/>
          <w:pgSz w:w="11910" w:h="16840"/>
          <w:pgMar w:top="1420" w:right="0" w:bottom="280" w:left="200" w:header="0" w:footer="720" w:gutter="0"/>
          <w:cols w:space="720"/>
          <w:titlePg/>
          <w:docGrid w:linePitch="299"/>
        </w:sectPr>
      </w:pPr>
    </w:p>
    <w:p w:rsidR="00023240" w:rsidRPr="003201EE" w:rsidRDefault="00023240" w:rsidP="003201EE">
      <w:pPr>
        <w:pStyle w:val="BodyText"/>
        <w:rPr>
          <w:rFonts w:ascii="Calibri" w:hAnsi="Calibri"/>
          <w:sz w:val="20"/>
        </w:rPr>
      </w:pPr>
    </w:p>
    <w:p w:rsidR="00023240" w:rsidRPr="003201EE" w:rsidRDefault="00023240" w:rsidP="003201EE">
      <w:pPr>
        <w:pStyle w:val="BodyText"/>
        <w:rPr>
          <w:rFonts w:ascii="Calibri" w:hAnsi="Calibri"/>
          <w:sz w:val="20"/>
        </w:rPr>
      </w:pPr>
    </w:p>
    <w:p w:rsidR="00023240" w:rsidRPr="003201EE" w:rsidRDefault="00023240" w:rsidP="003201EE">
      <w:pPr>
        <w:pStyle w:val="BodyText"/>
        <w:rPr>
          <w:rFonts w:ascii="Calibri" w:hAnsi="Calibri"/>
          <w:sz w:val="20"/>
        </w:rPr>
      </w:pPr>
    </w:p>
    <w:p w:rsidR="00023240" w:rsidRPr="003201EE" w:rsidRDefault="00023240" w:rsidP="003201EE">
      <w:pPr>
        <w:pStyle w:val="BodyText"/>
        <w:rPr>
          <w:rFonts w:ascii="Calibri" w:hAnsi="Calibri"/>
          <w:sz w:val="20"/>
        </w:rPr>
      </w:pPr>
    </w:p>
    <w:p w:rsidR="00023240" w:rsidRPr="003201EE" w:rsidRDefault="00023240" w:rsidP="003201EE">
      <w:pPr>
        <w:pStyle w:val="BodyText"/>
        <w:rPr>
          <w:rFonts w:ascii="Calibri" w:hAnsi="Calibri"/>
          <w:sz w:val="20"/>
        </w:rPr>
      </w:pPr>
    </w:p>
    <w:p w:rsidR="00023240" w:rsidRPr="003201EE" w:rsidRDefault="00023240" w:rsidP="003201EE">
      <w:pPr>
        <w:pStyle w:val="BodyText"/>
        <w:spacing w:before="4"/>
        <w:rPr>
          <w:rFonts w:ascii="Calibri" w:hAnsi="Calibri"/>
          <w:sz w:val="16"/>
        </w:rPr>
      </w:pPr>
    </w:p>
    <w:p w:rsidR="004A1677" w:rsidRPr="003201EE" w:rsidRDefault="004A1677" w:rsidP="003201EE">
      <w:pPr>
        <w:ind w:left="1241"/>
        <w:rPr>
          <w:rFonts w:ascii="Calibri" w:hAnsi="Calibri"/>
          <w:sz w:val="20"/>
        </w:rPr>
      </w:pPr>
    </w:p>
    <w:p w:rsidR="004A1677" w:rsidRPr="003201EE" w:rsidRDefault="004A1677" w:rsidP="003201EE">
      <w:pPr>
        <w:ind w:left="1241"/>
        <w:rPr>
          <w:rFonts w:ascii="Calibri" w:hAnsi="Calibri"/>
          <w:sz w:val="20"/>
        </w:rPr>
      </w:pPr>
    </w:p>
    <w:p w:rsidR="004A1677" w:rsidRPr="003201EE" w:rsidRDefault="004A1677" w:rsidP="003201EE">
      <w:pPr>
        <w:ind w:left="1241"/>
        <w:rPr>
          <w:rFonts w:ascii="Calibri" w:hAnsi="Calibri"/>
          <w:sz w:val="20"/>
        </w:rPr>
      </w:pPr>
    </w:p>
    <w:p w:rsidR="004A1677" w:rsidRPr="003201EE" w:rsidRDefault="004A1677" w:rsidP="003201EE">
      <w:pPr>
        <w:pStyle w:val="BodyText"/>
        <w:ind w:left="1240"/>
        <w:rPr>
          <w:noProof/>
        </w:rPr>
      </w:pPr>
    </w:p>
    <w:p w:rsidR="004A1677" w:rsidRPr="003201EE" w:rsidRDefault="004A1677" w:rsidP="003201EE">
      <w:pPr>
        <w:pStyle w:val="BodyText"/>
        <w:ind w:left="1240"/>
        <w:rPr>
          <w:noProof/>
        </w:rPr>
      </w:pPr>
    </w:p>
    <w:p w:rsidR="00023240" w:rsidRPr="003201EE" w:rsidRDefault="00E24EA7" w:rsidP="003201EE">
      <w:pPr>
        <w:pStyle w:val="BodyText"/>
        <w:ind w:left="1240"/>
        <w:rPr>
          <w:rFonts w:ascii="Calibri" w:hAnsi="Calibri"/>
          <w:sz w:val="20"/>
        </w:rPr>
      </w:pPr>
      <w:r w:rsidRPr="003201EE">
        <w:rPr>
          <w:noProof/>
        </w:rPr>
        <w:drawing>
          <wp:inline distT="0" distB="0" distL="0" distR="0">
            <wp:extent cx="6176645" cy="2601595"/>
            <wp:effectExtent l="0" t="0" r="0" b="0"/>
            <wp:docPr id="8" name="image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24.jpeg"/>
                    <pic:cNvPicPr>
                      <a:picLocks noChangeAspect="1"/>
                      <a:extLst>
                        <a:ext uri="smNativeData">
                          <sm:smNativeData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w15="http://schemas.microsoft.com/office/word/2012/wordml" xmlns:sm="smNativeData" val="SMDATA_16_t6puYh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EDAAAAAAAAkgIAAAAAAABkAAAAZAAAAAAAAAAjAAAABAAAAGQAAAAXAAAAFAAAAAAAAAAAAAAA/38AAP9/AAAAAA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AgAAB6AAAAAAAAAAAAAAAAAAAAAAAAAAAAAAAAAAAAAAAAAAAAAA/yUAAAEQAAAAAAAAAAAAAAAAAAAoAAAACAAAAAEAAAABAAAA"/>
                        </a:ext>
                      </a:extLst>
                    </pic:cNvPicPr>
                  </pic:nvPicPr>
                  <pic:blipFill>
                    <a:blip r:embed="rId82"/>
                    <a:srcRect t="7690" b="6580"/>
                    <a:stretch>
                      <a:fillRect/>
                    </a:stretch>
                  </pic:blipFill>
                  <pic:spPr>
                    <a:xfrm>
                      <a:off x="0" y="0"/>
                      <a:ext cx="6176645" cy="2601595"/>
                    </a:xfrm>
                    <a:prstGeom prst="rect">
                      <a:avLst/>
                    </a:prstGeom>
                    <a:noFill/>
                    <a:ln w="9525">
                      <a:noFill/>
                    </a:ln>
                  </pic:spPr>
                </pic:pic>
              </a:graphicData>
            </a:graphic>
          </wp:inline>
        </w:drawing>
      </w:r>
    </w:p>
    <w:p w:rsidR="00023240" w:rsidRPr="003201EE" w:rsidRDefault="00023240" w:rsidP="003201EE">
      <w:pPr>
        <w:pStyle w:val="BodyText"/>
        <w:rPr>
          <w:rFonts w:ascii="Calibri" w:hAnsi="Calibri"/>
          <w:sz w:val="12"/>
        </w:rPr>
      </w:pPr>
    </w:p>
    <w:p w:rsidR="004A1677" w:rsidRPr="003201EE" w:rsidRDefault="004A1677" w:rsidP="003201EE">
      <w:pPr>
        <w:ind w:left="1241"/>
        <w:rPr>
          <w:rFonts w:ascii="Calibri" w:hAnsi="Calibri"/>
          <w:sz w:val="20"/>
        </w:rPr>
      </w:pPr>
      <w:r w:rsidRPr="003201EE">
        <w:rPr>
          <w:rFonts w:ascii="Calibri" w:hAnsi="Calibri"/>
          <w:sz w:val="20"/>
        </w:rPr>
        <w:t>AdminProfil</w:t>
      </w:r>
    </w:p>
    <w:p w:rsidR="004A1677" w:rsidRPr="003201EE" w:rsidRDefault="004A1677" w:rsidP="003201EE">
      <w:pPr>
        <w:pStyle w:val="BodyText"/>
        <w:rPr>
          <w:rFonts w:ascii="Calibri" w:hAnsi="Calibri"/>
          <w:sz w:val="12"/>
        </w:rPr>
      </w:pPr>
    </w:p>
    <w:p w:rsidR="004A1677" w:rsidRPr="003201EE" w:rsidRDefault="004A1677" w:rsidP="003201EE">
      <w:pPr>
        <w:pStyle w:val="BodyText"/>
        <w:rPr>
          <w:rFonts w:ascii="Calibri" w:hAnsi="Calibri"/>
          <w:sz w:val="12"/>
        </w:rPr>
      </w:pPr>
    </w:p>
    <w:p w:rsidR="004A1677" w:rsidRPr="003201EE" w:rsidRDefault="004A1677" w:rsidP="003201EE">
      <w:pPr>
        <w:pStyle w:val="BodyText"/>
        <w:rPr>
          <w:rFonts w:ascii="Calibri" w:hAnsi="Calibri"/>
          <w:sz w:val="12"/>
        </w:rPr>
      </w:pPr>
    </w:p>
    <w:p w:rsidR="004A1677" w:rsidRPr="003201EE" w:rsidRDefault="004A1677" w:rsidP="003201EE">
      <w:pPr>
        <w:pStyle w:val="BodyText"/>
        <w:rPr>
          <w:rFonts w:ascii="Calibri" w:hAnsi="Calibri"/>
          <w:sz w:val="12"/>
        </w:rPr>
      </w:pPr>
    </w:p>
    <w:p w:rsidR="004A1677" w:rsidRPr="003201EE" w:rsidRDefault="004A1677" w:rsidP="003201EE">
      <w:pPr>
        <w:pStyle w:val="BodyText"/>
        <w:rPr>
          <w:rFonts w:ascii="Calibri" w:hAnsi="Calibri"/>
          <w:sz w:val="12"/>
        </w:rPr>
      </w:pPr>
    </w:p>
    <w:p w:rsidR="004A1677" w:rsidRPr="003201EE" w:rsidRDefault="004A1677" w:rsidP="003201EE">
      <w:pPr>
        <w:pStyle w:val="BodyText"/>
        <w:rPr>
          <w:rFonts w:ascii="Calibri" w:hAnsi="Calibri"/>
          <w:sz w:val="12"/>
        </w:rPr>
      </w:pPr>
    </w:p>
    <w:p w:rsidR="004A1677" w:rsidRPr="003201EE" w:rsidRDefault="004A1677" w:rsidP="003201EE">
      <w:pPr>
        <w:pStyle w:val="BodyText"/>
        <w:rPr>
          <w:rFonts w:ascii="Calibri" w:hAnsi="Calibri"/>
          <w:sz w:val="12"/>
        </w:rPr>
      </w:pPr>
    </w:p>
    <w:p w:rsidR="004A1677" w:rsidRPr="003201EE" w:rsidRDefault="004A1677" w:rsidP="003201EE">
      <w:pPr>
        <w:pStyle w:val="BodyText"/>
        <w:rPr>
          <w:rFonts w:ascii="Calibri" w:hAnsi="Calibri"/>
          <w:sz w:val="12"/>
        </w:rPr>
      </w:pPr>
    </w:p>
    <w:p w:rsidR="00023240" w:rsidRPr="003201EE" w:rsidRDefault="00E24EA7" w:rsidP="003201EE">
      <w:pPr>
        <w:spacing w:before="60"/>
        <w:ind w:left="1241"/>
        <w:rPr>
          <w:rFonts w:ascii="Calibri" w:hAnsi="Calibri"/>
          <w:sz w:val="20"/>
        </w:rPr>
      </w:pPr>
      <w:r w:rsidRPr="003201EE">
        <w:rPr>
          <w:rFonts w:ascii="Calibri" w:hAnsi="Calibri"/>
          <w:sz w:val="20"/>
        </w:rPr>
        <w:t>ChangePassword</w:t>
      </w:r>
    </w:p>
    <w:p w:rsidR="004A1677" w:rsidRPr="003201EE" w:rsidRDefault="004A1677" w:rsidP="003201EE">
      <w:pPr>
        <w:spacing w:before="60"/>
        <w:ind w:left="1241"/>
        <w:rPr>
          <w:rFonts w:ascii="Calibri" w:hAnsi="Calibri"/>
          <w:sz w:val="20"/>
        </w:rPr>
      </w:pPr>
    </w:p>
    <w:p w:rsidR="004A1677" w:rsidRPr="003201EE" w:rsidRDefault="004A1677" w:rsidP="003201EE">
      <w:pPr>
        <w:spacing w:before="60"/>
        <w:ind w:left="1241"/>
        <w:rPr>
          <w:rFonts w:ascii="Calibri" w:hAnsi="Calibri"/>
          <w:sz w:val="20"/>
        </w:rPr>
      </w:pPr>
    </w:p>
    <w:p w:rsidR="004A1677" w:rsidRPr="003201EE" w:rsidRDefault="004A1677" w:rsidP="003201EE">
      <w:pPr>
        <w:spacing w:before="60"/>
        <w:ind w:left="1241"/>
        <w:rPr>
          <w:rFonts w:ascii="Calibri" w:hAnsi="Calibri"/>
          <w:sz w:val="20"/>
        </w:rPr>
      </w:pPr>
    </w:p>
    <w:p w:rsidR="00023240" w:rsidRPr="003201EE" w:rsidRDefault="00E24EA7" w:rsidP="003201EE">
      <w:pPr>
        <w:pStyle w:val="BodyText"/>
        <w:ind w:left="1240"/>
        <w:rPr>
          <w:rFonts w:ascii="Calibri" w:hAnsi="Calibri"/>
          <w:sz w:val="20"/>
        </w:rPr>
      </w:pPr>
      <w:r w:rsidRPr="003201EE">
        <w:rPr>
          <w:noProof/>
        </w:rPr>
        <w:drawing>
          <wp:inline distT="0" distB="0" distL="0" distR="0">
            <wp:extent cx="5747385" cy="2286635"/>
            <wp:effectExtent l="0" t="0" r="0" b="0"/>
            <wp:docPr id="9" name="image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25.jpeg"/>
                    <pic:cNvPicPr>
                      <a:picLocks noChangeAspect="1"/>
                      <a:extLst>
                        <a:ext uri="smNativeData">
                          <sm:smNativeData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w15="http://schemas.microsoft.com/office/word/2012/wordml" xmlns:sm="smNativeData" val="SMDATA_16_t6puYh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H0FAAAAAAAA8gIAAAAAAABkAAAAZAAAAAAAAAAjAAAABAAAAGQAAAAXAAAAFAAAAAAAAAAAAAAA/38AAP9/AAAAAA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BAgAAB6AAAAAAAAAAAAAAAAAAAAAAAAAAAAAAAAAAAAAAAAAAAAAAWyMAABEOAAAAAAAAAAAAAAAAAAAoAAAACAAAAAEAAAABAAAA"/>
                        </a:ext>
                      </a:extLst>
                    </pic:cNvPicPr>
                  </pic:nvPicPr>
                  <pic:blipFill>
                    <a:blip r:embed="rId83"/>
                    <a:srcRect t="14050" b="7540"/>
                    <a:stretch>
                      <a:fillRect/>
                    </a:stretch>
                  </pic:blipFill>
                  <pic:spPr>
                    <a:xfrm>
                      <a:off x="0" y="0"/>
                      <a:ext cx="5747385" cy="2286635"/>
                    </a:xfrm>
                    <a:prstGeom prst="rect">
                      <a:avLst/>
                    </a:prstGeom>
                    <a:noFill/>
                    <a:ln w="9525">
                      <a:noFill/>
                    </a:ln>
                  </pic:spPr>
                </pic:pic>
              </a:graphicData>
            </a:graphic>
          </wp:inline>
        </w:drawing>
      </w:r>
    </w:p>
    <w:p w:rsidR="00023240" w:rsidRPr="003201EE" w:rsidRDefault="00023240" w:rsidP="003201EE">
      <w:pPr>
        <w:pStyle w:val="BodyText"/>
        <w:spacing w:before="4"/>
        <w:rPr>
          <w:rFonts w:ascii="Calibri" w:hAnsi="Calibri"/>
          <w:sz w:val="16"/>
        </w:rPr>
      </w:pPr>
    </w:p>
    <w:p w:rsidR="00023240" w:rsidRPr="003201EE" w:rsidRDefault="00023240" w:rsidP="003201EE">
      <w:pPr>
        <w:spacing w:before="1"/>
        <w:ind w:left="1241"/>
        <w:rPr>
          <w:rFonts w:ascii="Calibri" w:hAnsi="Calibri"/>
          <w:sz w:val="20"/>
        </w:rPr>
      </w:pPr>
    </w:p>
    <w:p w:rsidR="00023240" w:rsidRPr="003201EE" w:rsidRDefault="00023240" w:rsidP="003201EE">
      <w:pPr>
        <w:sectPr w:rsidR="00023240" w:rsidRPr="003201EE" w:rsidSect="008B0A27">
          <w:pgSz w:w="11910" w:h="16840"/>
          <w:pgMar w:top="1420" w:right="0" w:bottom="280" w:left="200" w:header="0" w:footer="720" w:gutter="0"/>
          <w:cols w:space="720"/>
          <w:titlePg/>
          <w:docGrid w:linePitch="299"/>
        </w:sectPr>
      </w:pPr>
    </w:p>
    <w:p w:rsidR="00023240" w:rsidRPr="003201EE" w:rsidRDefault="00023240" w:rsidP="003201EE">
      <w:pPr>
        <w:pStyle w:val="BodyText"/>
        <w:ind w:left="1240"/>
        <w:rPr>
          <w:rFonts w:ascii="Calibri" w:hAnsi="Calibri"/>
          <w:sz w:val="20"/>
        </w:rPr>
      </w:pPr>
    </w:p>
    <w:p w:rsidR="00023240" w:rsidRPr="003201EE" w:rsidRDefault="00023240" w:rsidP="003201EE">
      <w:pPr>
        <w:pStyle w:val="BodyText"/>
        <w:rPr>
          <w:rFonts w:ascii="Calibri" w:hAnsi="Calibri"/>
          <w:sz w:val="20"/>
        </w:rPr>
      </w:pPr>
    </w:p>
    <w:p w:rsidR="00023240" w:rsidRPr="003201EE" w:rsidRDefault="00023240" w:rsidP="003201EE">
      <w:pPr>
        <w:pStyle w:val="BodyText"/>
        <w:spacing w:before="5"/>
        <w:rPr>
          <w:rFonts w:ascii="Calibri" w:hAnsi="Calibri"/>
          <w:sz w:val="14"/>
        </w:rPr>
      </w:pPr>
    </w:p>
    <w:p w:rsidR="004A1677" w:rsidRPr="003201EE" w:rsidRDefault="00E24EA7" w:rsidP="003201EE">
      <w:pPr>
        <w:pStyle w:val="BodyText"/>
        <w:ind w:left="1240"/>
        <w:rPr>
          <w:rFonts w:ascii="Calibri" w:hAnsi="Calibri"/>
          <w:sz w:val="20"/>
        </w:rPr>
      </w:pPr>
      <w:r w:rsidRPr="003201EE">
        <w:rPr>
          <w:noProof/>
        </w:rPr>
        <w:drawing>
          <wp:inline distT="0" distB="0" distL="0" distR="0">
            <wp:extent cx="5883910" cy="2459355"/>
            <wp:effectExtent l="0" t="0" r="0" b="0"/>
            <wp:docPr id="10" name="image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28.jpeg"/>
                    <pic:cNvPicPr>
                      <a:picLocks noChangeAspect="1"/>
                      <a:extLst>
                        <a:ext uri="smNativeData">
                          <sm:smNativeData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w15="http://schemas.microsoft.com/office/word/2012/wordml" xmlns:sm="smNativeData" val="SMDATA_16_t6puYh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JgEAAAAAAAA/QIAAAAAAABkAAAAZAAAAAAAAAAjAAAABAAAAGQAAAAXAAAAFAAAAAAAAAAAAAAA/38AAP9/AAAAAA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HAgAAB6AAAAAAAAAAAAAAAAAAAAAAAAAAAAAAAAAAAAAAAAAAAAAAMiQAACEPAAAAAAAAAAAAAAAAAAAoAAAACAAAAAEAAAABAAAA"/>
                        </a:ext>
                      </a:extLst>
                    </pic:cNvPicPr>
                  </pic:nvPicPr>
                  <pic:blipFill>
                    <a:blip r:embed="rId84"/>
                    <a:srcRect t="11760" b="7650"/>
                    <a:stretch>
                      <a:fillRect/>
                    </a:stretch>
                  </pic:blipFill>
                  <pic:spPr>
                    <a:xfrm>
                      <a:off x="0" y="0"/>
                      <a:ext cx="5883910" cy="2459355"/>
                    </a:xfrm>
                    <a:prstGeom prst="rect">
                      <a:avLst/>
                    </a:prstGeom>
                    <a:noFill/>
                    <a:ln w="9525">
                      <a:noFill/>
                    </a:ln>
                  </pic:spPr>
                </pic:pic>
              </a:graphicData>
            </a:graphic>
          </wp:inline>
        </w:drawing>
      </w:r>
    </w:p>
    <w:p w:rsidR="004A1677" w:rsidRPr="003201EE" w:rsidRDefault="004A1677" w:rsidP="003201EE"/>
    <w:p w:rsidR="004A1677" w:rsidRPr="003201EE" w:rsidRDefault="004A1677" w:rsidP="003201EE"/>
    <w:p w:rsidR="004A1677" w:rsidRPr="003201EE" w:rsidRDefault="004A1677" w:rsidP="003201EE"/>
    <w:p w:rsidR="004A1677" w:rsidRPr="003201EE" w:rsidRDefault="004A1677" w:rsidP="003201EE">
      <w:pPr>
        <w:ind w:left="520" w:firstLine="720"/>
        <w:rPr>
          <w:rFonts w:ascii="Calibri" w:hAnsi="Calibri"/>
          <w:sz w:val="20"/>
        </w:rPr>
      </w:pPr>
      <w:r w:rsidRPr="003201EE">
        <w:rPr>
          <w:rFonts w:ascii="Calibri" w:hAnsi="Calibri"/>
          <w:sz w:val="20"/>
        </w:rPr>
        <w:t>PGDetails</w:t>
      </w:r>
    </w:p>
    <w:p w:rsidR="004A1677" w:rsidRPr="003201EE" w:rsidRDefault="004A1677" w:rsidP="003201EE"/>
    <w:p w:rsidR="004A1677" w:rsidRPr="003201EE" w:rsidRDefault="004A1677" w:rsidP="003201EE"/>
    <w:p w:rsidR="004A1677" w:rsidRPr="003201EE" w:rsidRDefault="004A1677" w:rsidP="003201EE">
      <w:pPr>
        <w:tabs>
          <w:tab w:val="left" w:pos="4345"/>
        </w:tabs>
      </w:pPr>
    </w:p>
    <w:p w:rsidR="004A1677" w:rsidRPr="003201EE" w:rsidRDefault="004A1677" w:rsidP="003201EE"/>
    <w:p w:rsidR="00023240" w:rsidRPr="003201EE" w:rsidRDefault="004A1677" w:rsidP="003324BA">
      <w:pPr>
        <w:ind w:left="-187"/>
        <w:jc w:val="center"/>
        <w:sectPr w:rsidR="00023240" w:rsidRPr="003201EE" w:rsidSect="008B0A27">
          <w:headerReference w:type="default" r:id="rId85"/>
          <w:footerReference w:type="default" r:id="rId86"/>
          <w:pgSz w:w="11910" w:h="16840"/>
          <w:pgMar w:top="1580" w:right="0" w:bottom="280" w:left="200" w:header="0" w:footer="720" w:gutter="0"/>
          <w:cols w:space="720"/>
          <w:titlePg/>
          <w:docGrid w:linePitch="299"/>
        </w:sectPr>
      </w:pPr>
      <w:r w:rsidRPr="003201EE">
        <w:rPr>
          <w:noProof/>
        </w:rPr>
        <w:drawing>
          <wp:inline distT="0" distB="0" distL="0" distR="0">
            <wp:extent cx="6445184" cy="2979683"/>
            <wp:effectExtent l="19050" t="0" r="0" b="0"/>
            <wp:docPr id="65"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46"/>
                    <pic:cNvPicPr>
                      <a:picLocks noChangeAspect="1"/>
                      <a:extLst>
                        <a:ext uri="smNativeData">
                          <sm:smNativeData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w15="http://schemas.microsoft.com/office/word/2012/wordml" xmlns:sm="smNativeData" val="SMDATA_16_t6puYh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OwDAAC6AAAA5QIAAAAAAABkAAAAZAAAAAAAAAAjAAAABAAAAGQAAAAXAAAAFAAAAAAAAAAAAAAA/38AAP9/AAAAAA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NAgAAB6AAAAAAAAAAAAAAAAAAAAAAAAAAAAAAAAAAAAAAAAAAAAAApScAAFQSAAAAAAAAAAAAAAAAAAAoAAAACAAAAAEAAAABAAAA"/>
                        </a:ext>
                      </a:extLst>
                    </pic:cNvPicPr>
                  </pic:nvPicPr>
                  <pic:blipFill>
                    <a:blip r:embed="rId87"/>
                    <a:srcRect t="10040" r="1860" b="7410"/>
                    <a:stretch>
                      <a:fillRect/>
                    </a:stretch>
                  </pic:blipFill>
                  <pic:spPr>
                    <a:xfrm>
                      <a:off x="0" y="0"/>
                      <a:ext cx="6444615" cy="2979420"/>
                    </a:xfrm>
                    <a:prstGeom prst="rect">
                      <a:avLst/>
                    </a:prstGeom>
                    <a:noFill/>
                    <a:ln w="12700">
                      <a:noFill/>
                    </a:ln>
                  </pic:spPr>
                </pic:pic>
              </a:graphicData>
            </a:graphic>
          </wp:inline>
        </w:drawing>
      </w:r>
    </w:p>
    <w:p w:rsidR="004A1677" w:rsidRPr="003201EE" w:rsidRDefault="004A1677" w:rsidP="003201EE">
      <w:pPr>
        <w:ind w:left="520" w:firstLine="720"/>
        <w:rPr>
          <w:rFonts w:ascii="Calibri" w:hAnsi="Calibri"/>
          <w:sz w:val="20"/>
        </w:rPr>
      </w:pPr>
      <w:r w:rsidRPr="003201EE">
        <w:rPr>
          <w:rFonts w:ascii="Calibri" w:hAnsi="Calibri"/>
          <w:sz w:val="20"/>
        </w:rPr>
        <w:lastRenderedPageBreak/>
        <w:t>Forgot Password</w:t>
      </w:r>
    </w:p>
    <w:p w:rsidR="004A1677" w:rsidRPr="003201EE" w:rsidRDefault="004A1677" w:rsidP="003201EE">
      <w:pPr>
        <w:ind w:left="520" w:firstLine="720"/>
        <w:rPr>
          <w:rFonts w:ascii="Calibri" w:hAnsi="Calibri"/>
          <w:sz w:val="20"/>
        </w:rPr>
      </w:pPr>
    </w:p>
    <w:p w:rsidR="00023240" w:rsidRPr="003201EE" w:rsidRDefault="00023240" w:rsidP="003201EE">
      <w:pPr>
        <w:pStyle w:val="BodyText"/>
        <w:ind w:left="630"/>
        <w:rPr>
          <w:rFonts w:ascii="Calibri" w:hAnsi="Calibri"/>
          <w:sz w:val="20"/>
        </w:rPr>
      </w:pPr>
    </w:p>
    <w:p w:rsidR="004A1677" w:rsidRPr="003201EE" w:rsidRDefault="004A1677" w:rsidP="003201EE">
      <w:r w:rsidRPr="003201EE">
        <w:rPr>
          <w:noProof/>
        </w:rPr>
        <w:drawing>
          <wp:inline distT="0" distB="0" distL="0" distR="0">
            <wp:extent cx="6102659" cy="2285413"/>
            <wp:effectExtent l="19050" t="0" r="0" b="0"/>
            <wp:docPr id="66"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49"/>
                    <pic:cNvPicPr>
                      <a:picLocks noChangeAspect="1"/>
                      <a:extLst>
                        <a:ext uri="smNativeData">
                          <sm:smNativeData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w15="http://schemas.microsoft.com/office/word/2012/wordml" xmlns:sm="smNativeData" val="SMDATA_16_t6puYh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ggYAABgIAAAAAAAATgkAAAAAAABkAAAAZAAAAAAAAAAjAAAABAAAAGQAAAAXAAAAFAAAAAAAAAAAAAAA/38AAP9/AAAAAA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UAgAAB6AAAAAAAAAAAAAAAAAAAAAAAAAAAAAAAAAAAAAAAAAAAAAA4x8AAPELAAAAAAAAAAAAAAAAAAAoAAAACAAAAAEAAAABAAAA"/>
                        </a:ext>
                      </a:extLst>
                    </pic:cNvPicPr>
                  </pic:nvPicPr>
                  <pic:blipFill>
                    <a:blip r:embed="rId88"/>
                    <a:srcRect l="16660" t="20720" b="23820"/>
                    <a:stretch>
                      <a:fillRect/>
                    </a:stretch>
                  </pic:blipFill>
                  <pic:spPr>
                    <a:xfrm>
                      <a:off x="0" y="0"/>
                      <a:ext cx="6114941" cy="2290012"/>
                    </a:xfrm>
                    <a:prstGeom prst="rect">
                      <a:avLst/>
                    </a:prstGeom>
                    <a:noFill/>
                    <a:ln w="12700">
                      <a:noFill/>
                    </a:ln>
                  </pic:spPr>
                </pic:pic>
              </a:graphicData>
            </a:graphic>
          </wp:inline>
        </w:drawing>
      </w:r>
    </w:p>
    <w:p w:rsidR="004A1677" w:rsidRPr="003201EE" w:rsidRDefault="004A1677" w:rsidP="003201EE"/>
    <w:p w:rsidR="004A1677" w:rsidRPr="003201EE" w:rsidRDefault="004A1677" w:rsidP="003201EE"/>
    <w:p w:rsidR="004A1677" w:rsidRPr="003201EE" w:rsidRDefault="004A1677" w:rsidP="003201EE"/>
    <w:p w:rsidR="004A1677" w:rsidRPr="003201EE" w:rsidRDefault="004A1677" w:rsidP="003201EE"/>
    <w:p w:rsidR="004A1677" w:rsidRPr="003201EE" w:rsidRDefault="004A1677" w:rsidP="003201EE"/>
    <w:p w:rsidR="004A1677" w:rsidRPr="003201EE" w:rsidRDefault="004A1677" w:rsidP="003201EE"/>
    <w:p w:rsidR="004A1677" w:rsidRPr="003201EE" w:rsidRDefault="004A1677" w:rsidP="003201EE">
      <w:pPr>
        <w:pStyle w:val="BodyText"/>
        <w:spacing w:before="8"/>
        <w:rPr>
          <w:rFonts w:ascii="Calibri" w:hAnsi="Calibri"/>
          <w:sz w:val="11"/>
        </w:rPr>
      </w:pPr>
    </w:p>
    <w:p w:rsidR="004A1677" w:rsidRPr="003201EE" w:rsidRDefault="004A1677" w:rsidP="003201EE">
      <w:pPr>
        <w:spacing w:before="60"/>
        <w:ind w:left="1241"/>
        <w:rPr>
          <w:rFonts w:ascii="Calibri" w:hAnsi="Calibri"/>
          <w:sz w:val="20"/>
        </w:rPr>
      </w:pPr>
      <w:r w:rsidRPr="003201EE">
        <w:rPr>
          <w:rFonts w:ascii="Calibri" w:hAnsi="Calibri"/>
          <w:noProof/>
          <w:sz w:val="20"/>
        </w:rPr>
        <w:drawing>
          <wp:anchor distT="0" distB="0" distL="0" distR="0" simplePos="0" relativeHeight="251653632" behindDoc="0" locked="0" layoutInCell="0" allowOverlap="1">
            <wp:simplePos x="0" y="0"/>
            <wp:positionH relativeFrom="page">
              <wp:posOffset>1012190</wp:posOffset>
            </wp:positionH>
            <wp:positionV relativeFrom="paragraph">
              <wp:posOffset>1205230</wp:posOffset>
            </wp:positionV>
            <wp:extent cx="5624830" cy="2490470"/>
            <wp:effectExtent l="19050" t="0" r="0" b="0"/>
            <wp:wrapTopAndBottom/>
            <wp:docPr id="68" name="image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41.jpeg"/>
                    <pic:cNvPicPr>
                      <a:picLocks noChangeAspect="1"/>
                      <a:extLst>
                        <a:ext uri="smNativeData">
                          <sm:smNativeData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w15="http://schemas.microsoft.com/office/word/2012/wordml" xmlns:sm="smNativeData" val="SMDATA_16_t6puYh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F4EAAAAAAAAeQIAAAAAAABkAAAAZAAAAAAAAAAjAAAABAAAAGQAAAAXAAAAFAAAAAAAAAAAAAAA/38AAP9/AAAAAQ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aAgAAAKEAAAAAAAAAAAAAAAAAAAAAAAClBQAAAAAAAAIAAAD9AAAAmiIAAFAPAAAqACIApQUAALwLAAAoAAAACAAAAAEAAAABAAAA"/>
                        </a:ext>
                      </a:extLst>
                    </pic:cNvPicPr>
                  </pic:nvPicPr>
                  <pic:blipFill>
                    <a:blip r:embed="rId89"/>
                    <a:srcRect t="11180" b="6330"/>
                    <a:stretch>
                      <a:fillRect/>
                    </a:stretch>
                  </pic:blipFill>
                  <pic:spPr>
                    <a:xfrm>
                      <a:off x="0" y="0"/>
                      <a:ext cx="5624830" cy="2490470"/>
                    </a:xfrm>
                    <a:prstGeom prst="rect">
                      <a:avLst/>
                    </a:prstGeom>
                    <a:noFill/>
                    <a:ln w="9525">
                      <a:noFill/>
                    </a:ln>
                  </pic:spPr>
                </pic:pic>
              </a:graphicData>
            </a:graphic>
          </wp:anchor>
        </w:drawing>
      </w:r>
      <w:r w:rsidRPr="003201EE">
        <w:rPr>
          <w:rFonts w:ascii="Calibri" w:hAnsi="Calibri"/>
          <w:sz w:val="20"/>
        </w:rPr>
        <w:t>OwnerDashboard</w:t>
      </w:r>
    </w:p>
    <w:p w:rsidR="004A1677" w:rsidRPr="003201EE" w:rsidRDefault="004A1677" w:rsidP="003201EE">
      <w:pPr>
        <w:tabs>
          <w:tab w:val="left" w:pos="4469"/>
        </w:tabs>
      </w:pPr>
    </w:p>
    <w:p w:rsidR="004A1677" w:rsidRPr="003201EE" w:rsidRDefault="004A1677" w:rsidP="003201EE">
      <w:pPr>
        <w:sectPr w:rsidR="004A1677" w:rsidRPr="003201EE" w:rsidSect="008B0A27">
          <w:headerReference w:type="default" r:id="rId90"/>
          <w:footerReference w:type="default" r:id="rId91"/>
          <w:pgSz w:w="11910" w:h="16840"/>
          <w:pgMar w:top="1420" w:right="0" w:bottom="280" w:left="200" w:header="0" w:footer="720" w:gutter="0"/>
          <w:cols w:space="720"/>
          <w:titlePg/>
          <w:docGrid w:linePitch="299"/>
        </w:sectPr>
      </w:pPr>
    </w:p>
    <w:p w:rsidR="00023240" w:rsidRPr="003201EE" w:rsidRDefault="00023240" w:rsidP="003201EE">
      <w:pPr>
        <w:pStyle w:val="BodyText"/>
        <w:rPr>
          <w:rFonts w:ascii="Calibri" w:hAnsi="Calibri"/>
          <w:sz w:val="16"/>
        </w:rPr>
      </w:pPr>
    </w:p>
    <w:p w:rsidR="004A1677" w:rsidRPr="003201EE" w:rsidRDefault="004A1677" w:rsidP="003201EE">
      <w:pPr>
        <w:ind w:left="1241"/>
        <w:rPr>
          <w:rFonts w:ascii="Calibri" w:hAnsi="Calibri"/>
          <w:sz w:val="20"/>
        </w:rPr>
      </w:pPr>
      <w:r w:rsidRPr="003201EE">
        <w:rPr>
          <w:rFonts w:ascii="Calibri" w:hAnsi="Calibri"/>
          <w:sz w:val="20"/>
        </w:rPr>
        <w:t>OwnerProfile</w:t>
      </w:r>
    </w:p>
    <w:p w:rsidR="004A1677" w:rsidRPr="003201EE" w:rsidRDefault="004A1677" w:rsidP="003201EE">
      <w:pPr>
        <w:ind w:left="1241"/>
        <w:rPr>
          <w:rFonts w:ascii="Calibri" w:hAnsi="Calibri"/>
          <w:sz w:val="20"/>
        </w:rPr>
      </w:pPr>
    </w:p>
    <w:p w:rsidR="004A1677" w:rsidRPr="003201EE" w:rsidRDefault="004A1677" w:rsidP="003201EE">
      <w:pPr>
        <w:ind w:left="1241"/>
        <w:rPr>
          <w:rFonts w:ascii="Calibri" w:hAnsi="Calibri"/>
          <w:sz w:val="20"/>
        </w:rPr>
      </w:pPr>
      <w:r w:rsidRPr="003201EE">
        <w:rPr>
          <w:rFonts w:ascii="Calibri" w:hAnsi="Calibri"/>
          <w:noProof/>
          <w:sz w:val="20"/>
        </w:rPr>
        <w:drawing>
          <wp:inline distT="0" distB="0" distL="0" distR="0">
            <wp:extent cx="5971540" cy="2332990"/>
            <wp:effectExtent l="0" t="0" r="0" b="0"/>
            <wp:docPr id="69" name="image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42.jpeg"/>
                    <pic:cNvPicPr>
                      <a:picLocks noChangeAspect="1"/>
                      <a:extLst>
                        <a:ext uri="smNativeData">
                          <sm:smNativeData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w15="http://schemas.microsoft.com/office/word/2012/wordml" xmlns:sm="smNativeData" val="SMDATA_16_t6puYh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OIFAABAAQAAAAQAAAAAAABkAAAAZAAAAAAAAAAjAAAABAAAAGQAAAAXAAAAFAAAAAAAAAAAAAAA/38AAP9/AAAAAA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dAgAAB6AAAAAAAAAAAAAAAAAAAAAAAAAAAAAAAAAAAAAAAAAAAAAAvCQAAFoOAAAAAAAAAAAAAAAAAAAoAAAACAAAAAEAAAABAAAA"/>
                        </a:ext>
                      </a:extLst>
                    </pic:cNvPicPr>
                  </pic:nvPicPr>
                  <pic:blipFill>
                    <a:blip r:embed="rId92"/>
                    <a:srcRect t="15060" r="3200" b="10240"/>
                    <a:stretch>
                      <a:fillRect/>
                    </a:stretch>
                  </pic:blipFill>
                  <pic:spPr>
                    <a:xfrm>
                      <a:off x="0" y="0"/>
                      <a:ext cx="5971540" cy="2332990"/>
                    </a:xfrm>
                    <a:prstGeom prst="rect">
                      <a:avLst/>
                    </a:prstGeom>
                    <a:noFill/>
                    <a:ln w="9525">
                      <a:noFill/>
                    </a:ln>
                  </pic:spPr>
                </pic:pic>
              </a:graphicData>
            </a:graphic>
          </wp:inline>
        </w:drawing>
      </w:r>
    </w:p>
    <w:p w:rsidR="004A1677" w:rsidRPr="003201EE" w:rsidRDefault="004A1677" w:rsidP="003201EE"/>
    <w:p w:rsidR="004A1677" w:rsidRPr="003201EE" w:rsidRDefault="004A1677" w:rsidP="003201EE"/>
    <w:p w:rsidR="004A1677" w:rsidRPr="003201EE" w:rsidRDefault="004A1677" w:rsidP="003324BA">
      <w:pPr>
        <w:spacing w:before="60"/>
        <w:ind w:left="540"/>
        <w:rPr>
          <w:rFonts w:ascii="Calibri" w:hAnsi="Calibri"/>
          <w:sz w:val="20"/>
        </w:rPr>
      </w:pPr>
      <w:r w:rsidRPr="003201EE">
        <w:rPr>
          <w:rFonts w:ascii="Calibri" w:hAnsi="Calibri"/>
          <w:sz w:val="20"/>
        </w:rPr>
        <w:t>ChangePassword</w:t>
      </w:r>
    </w:p>
    <w:p w:rsidR="00023240" w:rsidRPr="003201EE" w:rsidRDefault="00023240" w:rsidP="003201EE"/>
    <w:p w:rsidR="004A1677" w:rsidRPr="003201EE" w:rsidRDefault="004A1677" w:rsidP="003324BA">
      <w:pPr>
        <w:tabs>
          <w:tab w:val="left" w:pos="90"/>
        </w:tabs>
        <w:jc w:val="center"/>
        <w:sectPr w:rsidR="004A1677" w:rsidRPr="003201EE" w:rsidSect="008B0A27">
          <w:headerReference w:type="default" r:id="rId93"/>
          <w:footerReference w:type="default" r:id="rId94"/>
          <w:pgSz w:w="11910" w:h="16840"/>
          <w:pgMar w:top="1420" w:right="0" w:bottom="280" w:left="200" w:header="0" w:footer="720" w:gutter="0"/>
          <w:cols w:space="720"/>
          <w:titlePg/>
          <w:docGrid w:linePitch="299"/>
        </w:sectPr>
      </w:pPr>
      <w:r w:rsidRPr="003201EE">
        <w:rPr>
          <w:noProof/>
        </w:rPr>
        <w:drawing>
          <wp:inline distT="0" distB="0" distL="0" distR="0">
            <wp:extent cx="5849007" cy="2600003"/>
            <wp:effectExtent l="19050" t="0" r="0" b="0"/>
            <wp:docPr id="70" name="image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43.jpeg"/>
                    <pic:cNvPicPr>
                      <a:picLocks noChangeAspect="1"/>
                      <a:extLst>
                        <a:ext uri="smNativeData">
                          <sm:smNativeData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w15="http://schemas.microsoft.com/office/word/2012/wordml" xmlns:sm="smNativeData" val="SMDATA_16_t6puYh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OIFAAAAAAAAWQIAAAAAAABkAAAAZAAAAAAAAAAjAAAABAAAAGQAAAAXAAAAFAAAAAAAAAAAAAAA/38AAP9/AAAAAA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hAgAAB6AAAAAAAAAAAAAAAAAAAAAAAAAAAAAAAAAAAAAAAAAAAAAAlhwAALUMAAAAAAAAAAAAAAAAAAAoAAAACAAAAAEAAAABAAAA"/>
                        </a:ext>
                      </a:extLst>
                    </pic:cNvPicPr>
                  </pic:nvPicPr>
                  <pic:blipFill>
                    <a:blip r:embed="rId95"/>
                    <a:srcRect t="15060" b="6010"/>
                    <a:stretch>
                      <a:fillRect/>
                    </a:stretch>
                  </pic:blipFill>
                  <pic:spPr>
                    <a:xfrm>
                      <a:off x="0" y="0"/>
                      <a:ext cx="5850061" cy="2600471"/>
                    </a:xfrm>
                    <a:prstGeom prst="rect">
                      <a:avLst/>
                    </a:prstGeom>
                    <a:noFill/>
                    <a:ln w="9525">
                      <a:noFill/>
                    </a:ln>
                  </pic:spPr>
                </pic:pic>
              </a:graphicData>
            </a:graphic>
          </wp:inline>
        </w:drawing>
      </w:r>
    </w:p>
    <w:p w:rsidR="00023240" w:rsidRPr="003201EE" w:rsidRDefault="00E24EA7" w:rsidP="003201EE">
      <w:pPr>
        <w:pStyle w:val="BodyText"/>
        <w:ind w:left="1240"/>
        <w:rPr>
          <w:rFonts w:ascii="Calibri" w:hAnsi="Calibri"/>
          <w:sz w:val="20"/>
        </w:rPr>
      </w:pPr>
      <w:r w:rsidRPr="003201EE">
        <w:rPr>
          <w:rFonts w:ascii="Calibri" w:hAnsi="Calibri"/>
          <w:sz w:val="20"/>
        </w:rPr>
        <w:lastRenderedPageBreak/>
        <w:br/>
      </w:r>
    </w:p>
    <w:p w:rsidR="004A1677" w:rsidRPr="003201EE" w:rsidRDefault="004A1677" w:rsidP="003201EE">
      <w:pPr>
        <w:spacing w:before="45"/>
        <w:ind w:left="1241"/>
        <w:rPr>
          <w:rFonts w:ascii="Calibri" w:hAnsi="Calibri"/>
          <w:sz w:val="20"/>
        </w:rPr>
      </w:pPr>
      <w:r w:rsidRPr="003201EE">
        <w:rPr>
          <w:rFonts w:ascii="Calibri" w:hAnsi="Calibri"/>
          <w:sz w:val="20"/>
        </w:rPr>
        <w:t>UpdatePG</w:t>
      </w:r>
    </w:p>
    <w:p w:rsidR="004A1677" w:rsidRPr="003201EE" w:rsidRDefault="004A1677" w:rsidP="003201EE">
      <w:pPr>
        <w:spacing w:before="45"/>
        <w:ind w:left="1241"/>
        <w:rPr>
          <w:rFonts w:ascii="Calibri" w:hAnsi="Calibri"/>
          <w:sz w:val="20"/>
        </w:rPr>
      </w:pPr>
    </w:p>
    <w:p w:rsidR="004A1677" w:rsidRPr="003201EE" w:rsidRDefault="004A1677" w:rsidP="003201EE">
      <w:pPr>
        <w:spacing w:before="45"/>
        <w:ind w:left="1241"/>
        <w:rPr>
          <w:rFonts w:ascii="Calibri" w:hAnsi="Calibri"/>
          <w:sz w:val="20"/>
        </w:rPr>
      </w:pPr>
    </w:p>
    <w:p w:rsidR="00023240" w:rsidRPr="003201EE" w:rsidRDefault="00023240" w:rsidP="003201EE"/>
    <w:p w:rsidR="004A1677" w:rsidRPr="003201EE" w:rsidRDefault="004A1677" w:rsidP="003324BA">
      <w:pPr>
        <w:tabs>
          <w:tab w:val="left" w:pos="90"/>
        </w:tabs>
        <w:jc w:val="center"/>
        <w:sectPr w:rsidR="004A1677" w:rsidRPr="003201EE" w:rsidSect="008B0A27">
          <w:headerReference w:type="default" r:id="rId96"/>
          <w:footerReference w:type="default" r:id="rId97"/>
          <w:pgSz w:w="11910" w:h="16840"/>
          <w:pgMar w:top="1420" w:right="0" w:bottom="280" w:left="200" w:header="0" w:footer="720" w:gutter="0"/>
          <w:cols w:space="720"/>
          <w:titlePg/>
          <w:docGrid w:linePitch="299"/>
        </w:sectPr>
      </w:pPr>
      <w:r w:rsidRPr="003201EE">
        <w:rPr>
          <w:noProof/>
        </w:rPr>
        <w:drawing>
          <wp:inline distT="0" distB="0" distL="0" distR="0">
            <wp:extent cx="5845810" cy="2711450"/>
            <wp:effectExtent l="0" t="0" r="0" b="0"/>
            <wp:docPr id="72" name="image4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46.jpeg"/>
                    <pic:cNvPicPr>
                      <a:picLocks noChangeAspect="1"/>
                      <a:extLst>
                        <a:ext uri="smNativeData">
                          <sm:smNativeData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w15="http://schemas.microsoft.com/office/word/2012/wordml" xmlns:sm="smNativeData" val="SMDATA_16_t6puYh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JYEAADtAAAA7wIAAAAAAABkAAAAZAAAAAAAAAAjAAAABAAAAGQAAAAXAAAAFAAAAAAAAAAAAAAA/38AAP9/AAAAAA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nAgAAB6AAAAAAAAAAAAAAAAAAAAAAAAAAAAAAAAAAAAAAAAAAAAAA9iMAAK4QAAAAAAAAAAAAAAAAAAAoAAAACAAAAAEAAAABAAAA"/>
                        </a:ext>
                      </a:extLst>
                    </pic:cNvPicPr>
                  </pic:nvPicPr>
                  <pic:blipFill>
                    <a:blip r:embed="rId98"/>
                    <a:srcRect t="11740" r="2370" b="7510"/>
                    <a:stretch>
                      <a:fillRect/>
                    </a:stretch>
                  </pic:blipFill>
                  <pic:spPr>
                    <a:xfrm>
                      <a:off x="0" y="0"/>
                      <a:ext cx="5845810" cy="2711450"/>
                    </a:xfrm>
                    <a:prstGeom prst="rect">
                      <a:avLst/>
                    </a:prstGeom>
                    <a:noFill/>
                    <a:ln w="9525">
                      <a:noFill/>
                    </a:ln>
                  </pic:spPr>
                </pic:pic>
              </a:graphicData>
            </a:graphic>
          </wp:inline>
        </w:drawing>
      </w:r>
    </w:p>
    <w:p w:rsidR="00023240" w:rsidRPr="003201EE" w:rsidRDefault="004A1677" w:rsidP="003201EE">
      <w:pPr>
        <w:pStyle w:val="BodyText"/>
        <w:ind w:left="1240"/>
        <w:rPr>
          <w:rFonts w:ascii="Calibri" w:hAnsi="Calibri"/>
          <w:sz w:val="20"/>
        </w:rPr>
      </w:pPr>
      <w:r w:rsidRPr="003201EE">
        <w:rPr>
          <w:rFonts w:ascii="Calibri" w:hAnsi="Calibri"/>
          <w:sz w:val="20"/>
        </w:rPr>
        <w:lastRenderedPageBreak/>
        <w:t>Full image</w:t>
      </w:r>
    </w:p>
    <w:p w:rsidR="00023240" w:rsidRPr="003201EE" w:rsidRDefault="00023240" w:rsidP="003201EE">
      <w:pPr>
        <w:pStyle w:val="BodyText"/>
        <w:spacing w:before="6"/>
        <w:rPr>
          <w:rFonts w:ascii="Calibri" w:hAnsi="Calibri"/>
          <w:sz w:val="12"/>
        </w:rPr>
      </w:pPr>
    </w:p>
    <w:p w:rsidR="00023240" w:rsidRPr="003201EE" w:rsidRDefault="004A1677" w:rsidP="003201EE">
      <w:pPr>
        <w:spacing w:before="60"/>
        <w:ind w:left="1241"/>
        <w:rPr>
          <w:rFonts w:ascii="Calibri" w:hAnsi="Calibri"/>
          <w:sz w:val="20"/>
        </w:rPr>
      </w:pPr>
      <w:r w:rsidRPr="003201EE">
        <w:rPr>
          <w:rFonts w:ascii="Calibri" w:hAnsi="Calibri"/>
          <w:noProof/>
          <w:sz w:val="20"/>
        </w:rPr>
        <w:drawing>
          <wp:inline distT="0" distB="0" distL="0" distR="0">
            <wp:extent cx="5608955" cy="8608060"/>
            <wp:effectExtent l="0" t="0" r="0" b="0"/>
            <wp:docPr id="73" name="image5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53.jpeg"/>
                    <pic:cNvPicPr>
                      <a:picLocks noChangeAspect="1"/>
                      <a:extLst>
                        <a:ext uri="smNativeData">
                          <sm:smNativeData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w15="http://schemas.microsoft.com/office/word/2012/wordml" xmlns:sm="smNativeData" val="SMDATA_16_t6puYh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sAgAAB6AAAAAAAAAAAAAAAAAAAAAAAAAAAAAAAAAAAAAAAAAAAAAAgSIAAPQ0AAAAAAAAAAAAAAAAAAAoAAAACAAAAAEAAAABAAAA"/>
                        </a:ext>
                      </a:extLst>
                    </pic:cNvPicPr>
                  </pic:nvPicPr>
                  <pic:blipFill>
                    <a:blip r:embed="rId99"/>
                    <a:stretch>
                      <a:fillRect/>
                    </a:stretch>
                  </pic:blipFill>
                  <pic:spPr>
                    <a:xfrm>
                      <a:off x="0" y="0"/>
                      <a:ext cx="5608955" cy="8608060"/>
                    </a:xfrm>
                    <a:prstGeom prst="rect">
                      <a:avLst/>
                    </a:prstGeom>
                    <a:noFill/>
                    <a:ln w="9525">
                      <a:noFill/>
                    </a:ln>
                  </pic:spPr>
                </pic:pic>
              </a:graphicData>
            </a:graphic>
          </wp:inline>
        </w:drawing>
      </w:r>
    </w:p>
    <w:p w:rsidR="0031089A" w:rsidRDefault="00CB566F" w:rsidP="003201EE">
      <w:pPr>
        <w:spacing w:before="45"/>
        <w:ind w:left="1241"/>
        <w:rPr>
          <w:rFonts w:ascii="Calibri" w:hAnsi="Calibri"/>
          <w:sz w:val="20"/>
        </w:rPr>
        <w:sectPr w:rsidR="0031089A" w:rsidSect="008B0A27">
          <w:headerReference w:type="default" r:id="rId100"/>
          <w:footerReference w:type="default" r:id="rId101"/>
          <w:pgSz w:w="11910" w:h="16840"/>
          <w:pgMar w:top="1420" w:right="0" w:bottom="280" w:left="200" w:header="0" w:footer="720" w:gutter="0"/>
          <w:cols w:space="720"/>
          <w:titlePg/>
          <w:docGrid w:linePitch="299"/>
        </w:sectPr>
      </w:pPr>
      <w:r w:rsidRPr="003201EE">
        <w:rPr>
          <w:rFonts w:ascii="Calibri" w:hAnsi="Calibri"/>
          <w:sz w:val="20"/>
        </w:rPr>
        <w:t>AboutUs</w:t>
      </w:r>
    </w:p>
    <w:p w:rsidR="00CB566F" w:rsidRPr="003201EE" w:rsidRDefault="00CB566F" w:rsidP="003201EE">
      <w:pPr>
        <w:spacing w:before="45"/>
        <w:ind w:left="1241"/>
        <w:rPr>
          <w:rFonts w:ascii="Calibri" w:hAnsi="Calibri"/>
          <w:sz w:val="20"/>
        </w:rPr>
      </w:pPr>
    </w:p>
    <w:p w:rsidR="00023240" w:rsidRPr="003201EE" w:rsidRDefault="00CB566F" w:rsidP="003201EE">
      <w:pPr>
        <w:pStyle w:val="BodyText"/>
        <w:ind w:left="1530"/>
        <w:rPr>
          <w:rFonts w:ascii="Calibri" w:hAnsi="Calibri"/>
          <w:sz w:val="20"/>
        </w:rPr>
      </w:pPr>
      <w:r w:rsidRPr="003201EE">
        <w:rPr>
          <w:rFonts w:ascii="Calibri" w:hAnsi="Calibri"/>
          <w:noProof/>
          <w:sz w:val="20"/>
        </w:rPr>
        <w:drawing>
          <wp:inline distT="0" distB="0" distL="0" distR="0">
            <wp:extent cx="5843270" cy="8276590"/>
            <wp:effectExtent l="0" t="0" r="0" b="0"/>
            <wp:docPr id="74" name="image5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54.jpeg"/>
                    <pic:cNvPicPr>
                      <a:picLocks noChangeAspect="1"/>
                      <a:extLst>
                        <a:ext uri="smNativeData">
                          <sm:smNativeData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w15="http://schemas.microsoft.com/office/word/2012/wordml" xmlns:sm="smNativeData" val="SMDATA_16_t6puYh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uAgAAB6AAAAAAAAAAAAAAAAAAAAAAAAAAAAAAAAAAAAAAAAAAAAAA8iMAAOoyAAAAAAAAAAAAAAAAAAAoAAAACAAAAAEAAAABAAAA"/>
                        </a:ext>
                      </a:extLst>
                    </pic:cNvPicPr>
                  </pic:nvPicPr>
                  <pic:blipFill>
                    <a:blip r:embed="rId102"/>
                    <a:stretch>
                      <a:fillRect/>
                    </a:stretch>
                  </pic:blipFill>
                  <pic:spPr>
                    <a:xfrm>
                      <a:off x="0" y="0"/>
                      <a:ext cx="5843270" cy="8276590"/>
                    </a:xfrm>
                    <a:prstGeom prst="rect">
                      <a:avLst/>
                    </a:prstGeom>
                    <a:noFill/>
                    <a:ln w="9525">
                      <a:noFill/>
                    </a:ln>
                  </pic:spPr>
                </pic:pic>
              </a:graphicData>
            </a:graphic>
          </wp:inline>
        </w:drawing>
      </w:r>
    </w:p>
    <w:p w:rsidR="00023240" w:rsidRPr="003201EE" w:rsidRDefault="00023240" w:rsidP="003201EE">
      <w:pPr>
        <w:sectPr w:rsidR="00023240" w:rsidRPr="003201EE" w:rsidSect="008B0A27">
          <w:pgSz w:w="11910" w:h="16840"/>
          <w:pgMar w:top="1420" w:right="0" w:bottom="280" w:left="200" w:header="0" w:footer="720" w:gutter="0"/>
          <w:cols w:space="720"/>
          <w:titlePg/>
          <w:docGrid w:linePitch="299"/>
        </w:sectPr>
      </w:pPr>
    </w:p>
    <w:p w:rsidR="00023240" w:rsidRPr="003201EE" w:rsidRDefault="00023240" w:rsidP="003201EE">
      <w:pPr>
        <w:spacing w:before="45"/>
        <w:rPr>
          <w:rFonts w:ascii="Calibri" w:hAnsi="Calibri"/>
          <w:sz w:val="20"/>
        </w:rPr>
      </w:pPr>
    </w:p>
    <w:p w:rsidR="00023240" w:rsidRPr="003201EE" w:rsidRDefault="00023240" w:rsidP="003201EE">
      <w:pPr>
        <w:spacing w:line="213" w:lineRule="exact"/>
        <w:rPr>
          <w:rFonts w:ascii="Calibri" w:hAnsi="Calibri"/>
          <w:sz w:val="20"/>
        </w:rPr>
      </w:pPr>
    </w:p>
    <w:p w:rsidR="00023240" w:rsidRPr="003201EE" w:rsidRDefault="00023240" w:rsidP="003201EE">
      <w:pPr>
        <w:pStyle w:val="BodyText"/>
        <w:ind w:left="1240"/>
        <w:rPr>
          <w:rFonts w:ascii="Calibri" w:hAnsi="Calibri"/>
          <w:sz w:val="20"/>
        </w:rPr>
      </w:pPr>
    </w:p>
    <w:p w:rsidR="00023240" w:rsidRPr="003201EE" w:rsidRDefault="00023240" w:rsidP="003201EE">
      <w:pPr>
        <w:pStyle w:val="BodyText"/>
        <w:ind w:left="1240"/>
        <w:rPr>
          <w:rFonts w:ascii="Calibri" w:hAnsi="Calibri"/>
          <w:sz w:val="20"/>
        </w:rPr>
      </w:pPr>
    </w:p>
    <w:p w:rsidR="00023240" w:rsidRPr="003201EE" w:rsidRDefault="00E24EA7" w:rsidP="003201EE">
      <w:pPr>
        <w:spacing w:before="45"/>
        <w:ind w:left="1241"/>
        <w:rPr>
          <w:rFonts w:ascii="Calibri" w:hAnsi="Calibri"/>
          <w:sz w:val="20"/>
        </w:rPr>
      </w:pPr>
      <w:r w:rsidRPr="003201EE">
        <w:rPr>
          <w:rFonts w:ascii="Calibri" w:hAnsi="Calibri"/>
          <w:sz w:val="20"/>
        </w:rPr>
        <w:t>ContactUs</w:t>
      </w:r>
    </w:p>
    <w:p w:rsidR="00AE1BCA" w:rsidRPr="003201EE" w:rsidRDefault="00AE1BCA" w:rsidP="003201EE">
      <w:pPr>
        <w:spacing w:before="45"/>
        <w:ind w:left="1241"/>
        <w:rPr>
          <w:rFonts w:ascii="Calibri" w:hAnsi="Calibri"/>
          <w:sz w:val="20"/>
        </w:rPr>
      </w:pPr>
    </w:p>
    <w:p w:rsidR="00023240" w:rsidRPr="003201EE" w:rsidRDefault="00E24EA7" w:rsidP="003201EE">
      <w:pPr>
        <w:pStyle w:val="BodyText"/>
        <w:ind w:left="900"/>
        <w:rPr>
          <w:rFonts w:ascii="Calibri" w:hAnsi="Calibri"/>
          <w:sz w:val="20"/>
        </w:rPr>
      </w:pPr>
      <w:r w:rsidRPr="003201EE">
        <w:rPr>
          <w:noProof/>
        </w:rPr>
        <w:drawing>
          <wp:inline distT="0" distB="0" distL="0" distR="0">
            <wp:extent cx="6145530" cy="6646545"/>
            <wp:effectExtent l="0" t="0" r="0" b="0"/>
            <wp:docPr id="18" name="image5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55.jpeg"/>
                    <pic:cNvPicPr>
                      <a:picLocks noChangeAspect="1"/>
                      <a:extLst>
                        <a:ext uri="smNativeData">
                          <sm:smNativeData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w15="http://schemas.microsoft.com/office/word/2012/wordml" xmlns:sm="smNativeData" val="SMDATA_16_t6puYh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wAgAAB6AAAAAAAAAAAAAAAAAAAAAAAAAAAAAAAAAAAAAAAAAAAAAAziUAAOMoAAAAAAAAAAAAAAAAAAAoAAAACAAAAAEAAAABAAAA"/>
                        </a:ext>
                      </a:extLst>
                    </pic:cNvPicPr>
                  </pic:nvPicPr>
                  <pic:blipFill>
                    <a:blip r:embed="rId103"/>
                    <a:stretch>
                      <a:fillRect/>
                    </a:stretch>
                  </pic:blipFill>
                  <pic:spPr>
                    <a:xfrm>
                      <a:off x="0" y="0"/>
                      <a:ext cx="6145530" cy="6646545"/>
                    </a:xfrm>
                    <a:prstGeom prst="rect">
                      <a:avLst/>
                    </a:prstGeom>
                    <a:noFill/>
                    <a:ln w="9525">
                      <a:noFill/>
                    </a:ln>
                  </pic:spPr>
                </pic:pic>
              </a:graphicData>
            </a:graphic>
          </wp:inline>
        </w:drawing>
      </w:r>
    </w:p>
    <w:p w:rsidR="00023240" w:rsidRPr="003201EE" w:rsidRDefault="00023240" w:rsidP="003201EE">
      <w:pPr>
        <w:sectPr w:rsidR="00023240" w:rsidRPr="003201EE" w:rsidSect="008B0A27">
          <w:headerReference w:type="default" r:id="rId104"/>
          <w:footerReference w:type="default" r:id="rId105"/>
          <w:pgSz w:w="11910" w:h="16840"/>
          <w:pgMar w:top="1380" w:right="0" w:bottom="280" w:left="200" w:header="0" w:footer="720" w:gutter="0"/>
          <w:cols w:space="720"/>
          <w:titlePg/>
          <w:docGrid w:linePitch="299"/>
        </w:sectPr>
      </w:pPr>
    </w:p>
    <w:p w:rsidR="00AE1BCA" w:rsidRPr="003201EE" w:rsidRDefault="00AE1BCA" w:rsidP="003201EE">
      <w:pPr>
        <w:pStyle w:val="BodyText"/>
        <w:tabs>
          <w:tab w:val="left" w:pos="1170"/>
          <w:tab w:val="left" w:pos="1260"/>
        </w:tabs>
        <w:ind w:left="810" w:firstLine="430"/>
        <w:rPr>
          <w:noProof/>
        </w:rPr>
      </w:pPr>
    </w:p>
    <w:p w:rsidR="00AE1BCA" w:rsidRPr="003201EE" w:rsidRDefault="00AE1BCA" w:rsidP="003201EE">
      <w:pPr>
        <w:spacing w:before="148"/>
        <w:ind w:left="1241"/>
        <w:rPr>
          <w:rFonts w:ascii="Calibri" w:hAnsi="Calibri"/>
          <w:sz w:val="20"/>
        </w:rPr>
      </w:pPr>
      <w:r w:rsidRPr="003201EE">
        <w:rPr>
          <w:rFonts w:ascii="Calibri" w:hAnsi="Calibri"/>
          <w:sz w:val="20"/>
        </w:rPr>
        <w:t>UserSignUp</w:t>
      </w:r>
    </w:p>
    <w:p w:rsidR="00AE1BCA" w:rsidRPr="003201EE" w:rsidRDefault="00AE1BCA" w:rsidP="003201EE">
      <w:pPr>
        <w:pStyle w:val="BodyText"/>
        <w:tabs>
          <w:tab w:val="left" w:pos="1170"/>
          <w:tab w:val="left" w:pos="1260"/>
        </w:tabs>
        <w:ind w:left="810" w:firstLine="430"/>
        <w:rPr>
          <w:noProof/>
        </w:rPr>
      </w:pPr>
    </w:p>
    <w:p w:rsidR="00AE1BCA" w:rsidRPr="003201EE" w:rsidRDefault="00AE1BCA" w:rsidP="003201EE">
      <w:pPr>
        <w:pStyle w:val="BodyText"/>
        <w:tabs>
          <w:tab w:val="left" w:pos="1170"/>
          <w:tab w:val="left" w:pos="1260"/>
        </w:tabs>
        <w:ind w:left="810" w:firstLine="430"/>
        <w:rPr>
          <w:noProof/>
        </w:rPr>
      </w:pPr>
    </w:p>
    <w:p w:rsidR="00AE1BCA" w:rsidRPr="003201EE" w:rsidRDefault="00AE1BCA" w:rsidP="003201EE">
      <w:pPr>
        <w:pStyle w:val="BodyText"/>
        <w:tabs>
          <w:tab w:val="left" w:pos="1170"/>
          <w:tab w:val="left" w:pos="1260"/>
        </w:tabs>
        <w:ind w:left="810" w:firstLine="430"/>
        <w:rPr>
          <w:noProof/>
        </w:rPr>
      </w:pPr>
    </w:p>
    <w:p w:rsidR="00023240" w:rsidRPr="003201EE" w:rsidRDefault="00E24EA7" w:rsidP="003201EE">
      <w:pPr>
        <w:pStyle w:val="BodyText"/>
        <w:tabs>
          <w:tab w:val="left" w:pos="1170"/>
          <w:tab w:val="left" w:pos="1260"/>
        </w:tabs>
        <w:ind w:left="810" w:firstLine="430"/>
        <w:rPr>
          <w:rFonts w:ascii="Calibri" w:hAnsi="Calibri"/>
          <w:sz w:val="20"/>
        </w:rPr>
      </w:pPr>
      <w:r w:rsidRPr="003201EE">
        <w:rPr>
          <w:noProof/>
        </w:rPr>
        <w:drawing>
          <wp:inline distT="0" distB="0" distL="0" distR="0">
            <wp:extent cx="5932805" cy="3893820"/>
            <wp:effectExtent l="0" t="0" r="0" b="0"/>
            <wp:docPr id="19" name="image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56.jpeg"/>
                    <pic:cNvPicPr>
                      <a:picLocks noChangeAspect="1"/>
                      <a:extLst>
                        <a:ext uri="smNativeData">
                          <sm:smNativeData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w15="http://schemas.microsoft.com/office/word/2012/wordml" xmlns:sm="smNativeData" val="SMDATA_16_t6puYh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NwEAAAhAgAA1gEAAAAAAABkAAAAZAAAAAAAAAAjAAAABAAAAGQAAAAXAAAAFAAAAAAAAAAAAAAA/38AAP9/AAAAAA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yAgAAB6AAAAAAAAAAAAAAAAAAAAAAAAAAAAAAAAAAAAAAAAAAAAAAfyQAAPQXAAAAAAAAAAAAAAAAAAAoAAAACAAAAAEAAAABAAAA"/>
                        </a:ext>
                      </a:extLst>
                    </pic:cNvPicPr>
                  </pic:nvPicPr>
                  <pic:blipFill>
                    <a:blip r:embed="rId106"/>
                    <a:srcRect t="12440" r="5450" b="4700"/>
                    <a:stretch>
                      <a:fillRect/>
                    </a:stretch>
                  </pic:blipFill>
                  <pic:spPr>
                    <a:xfrm>
                      <a:off x="0" y="0"/>
                      <a:ext cx="5932805" cy="3893820"/>
                    </a:xfrm>
                    <a:prstGeom prst="rect">
                      <a:avLst/>
                    </a:prstGeom>
                    <a:noFill/>
                    <a:ln w="9525">
                      <a:noFill/>
                    </a:ln>
                  </pic:spPr>
                </pic:pic>
              </a:graphicData>
            </a:graphic>
          </wp:inline>
        </w:drawing>
      </w:r>
    </w:p>
    <w:p w:rsidR="00CB566F" w:rsidRPr="003201EE" w:rsidRDefault="00CB566F" w:rsidP="003201EE"/>
    <w:p w:rsidR="00CB566F" w:rsidRPr="003201EE" w:rsidRDefault="00CB566F" w:rsidP="003201EE"/>
    <w:p w:rsidR="00CB566F" w:rsidRPr="003201EE" w:rsidRDefault="00CB566F" w:rsidP="003201EE"/>
    <w:p w:rsidR="00CB566F" w:rsidRPr="003201EE" w:rsidRDefault="00CB566F" w:rsidP="003201EE">
      <w:pPr>
        <w:spacing w:before="45"/>
        <w:ind w:left="1241"/>
        <w:rPr>
          <w:rFonts w:ascii="Calibri" w:hAnsi="Calibri"/>
          <w:sz w:val="20"/>
        </w:rPr>
      </w:pPr>
      <w:r w:rsidRPr="003201EE">
        <w:rPr>
          <w:rFonts w:ascii="Calibri" w:hAnsi="Calibri"/>
          <w:sz w:val="20"/>
        </w:rPr>
        <w:t>Signin</w:t>
      </w:r>
    </w:p>
    <w:p w:rsidR="00CB566F" w:rsidRPr="003201EE" w:rsidRDefault="00CB566F" w:rsidP="003201EE">
      <w:pPr>
        <w:spacing w:before="45"/>
        <w:ind w:left="1241"/>
        <w:rPr>
          <w:rFonts w:ascii="Calibri" w:hAnsi="Calibri"/>
          <w:sz w:val="20"/>
        </w:rPr>
      </w:pPr>
      <w:r w:rsidRPr="003201EE">
        <w:rPr>
          <w:rFonts w:ascii="Calibri" w:hAnsi="Calibri"/>
          <w:noProof/>
          <w:sz w:val="20"/>
        </w:rPr>
        <w:drawing>
          <wp:inline distT="0" distB="0" distL="0" distR="0">
            <wp:extent cx="5404485" cy="3736340"/>
            <wp:effectExtent l="0" t="0" r="0" b="0"/>
            <wp:docPr id="77" name="image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57.jpeg"/>
                    <pic:cNvPicPr>
                      <a:picLocks noChangeAspect="1"/>
                      <a:extLst>
                        <a:ext uri="smNativeData">
                          <sm:smNativeData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w15="http://schemas.microsoft.com/office/word/2012/wordml" xmlns:sm="smNativeData" val="SMDATA_16_t6puYh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PQMAAEwEAABvAwAAHQQAAAAAAABkAAAAZAAAAAAAAAAjAAAABAAAAGQAAAAXAAAAFAAAAAAAAAAAAAAA/38AAP9/AAAAAA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0AgAAB6AAAAAAAAAAAAAAAAAAAAAAAAAAAAAAAAAAAAAAAAAAAAAAPyEAAPwWAAAAAAAAAAAAAAAAAAAoAAAACAAAAAEAAAABAAAA"/>
                        </a:ext>
                      </a:extLst>
                    </pic:cNvPicPr>
                  </pic:nvPicPr>
                  <pic:blipFill>
                    <a:blip r:embed="rId107"/>
                    <a:srcRect l="8290" t="11000" r="8790" b="10530"/>
                    <a:stretch>
                      <a:fillRect/>
                    </a:stretch>
                  </pic:blipFill>
                  <pic:spPr>
                    <a:xfrm>
                      <a:off x="0" y="0"/>
                      <a:ext cx="5404485" cy="3736340"/>
                    </a:xfrm>
                    <a:prstGeom prst="rect">
                      <a:avLst/>
                    </a:prstGeom>
                    <a:noFill/>
                    <a:ln w="9525">
                      <a:noFill/>
                    </a:ln>
                  </pic:spPr>
                </pic:pic>
              </a:graphicData>
            </a:graphic>
          </wp:inline>
        </w:drawing>
      </w:r>
    </w:p>
    <w:p w:rsidR="00CB566F" w:rsidRPr="003201EE" w:rsidRDefault="00CB566F" w:rsidP="003201EE">
      <w:pPr>
        <w:tabs>
          <w:tab w:val="left" w:pos="4560"/>
        </w:tabs>
      </w:pPr>
    </w:p>
    <w:p w:rsidR="00CB566F" w:rsidRPr="003201EE" w:rsidRDefault="00CB566F" w:rsidP="003201EE"/>
    <w:p w:rsidR="00023240" w:rsidRPr="003201EE" w:rsidRDefault="00023240" w:rsidP="003201EE">
      <w:pPr>
        <w:sectPr w:rsidR="00023240" w:rsidRPr="003201EE" w:rsidSect="008B0A27">
          <w:headerReference w:type="default" r:id="rId108"/>
          <w:footerReference w:type="default" r:id="rId109"/>
          <w:pgSz w:w="11910" w:h="16840"/>
          <w:pgMar w:top="1420" w:right="0" w:bottom="280" w:left="200" w:header="0" w:footer="720" w:gutter="0"/>
          <w:cols w:space="720"/>
          <w:titlePg/>
          <w:docGrid w:linePitch="299"/>
        </w:sectPr>
      </w:pPr>
    </w:p>
    <w:p w:rsidR="00CB566F" w:rsidRPr="003201EE" w:rsidRDefault="00CB566F" w:rsidP="003201EE">
      <w:pPr>
        <w:spacing w:before="150"/>
        <w:ind w:left="1241"/>
        <w:rPr>
          <w:rFonts w:ascii="Calibri" w:hAnsi="Calibri"/>
          <w:sz w:val="20"/>
        </w:rPr>
      </w:pPr>
      <w:r w:rsidRPr="003201EE">
        <w:rPr>
          <w:rFonts w:ascii="Calibri" w:hAnsi="Calibri"/>
          <w:sz w:val="20"/>
        </w:rPr>
        <w:lastRenderedPageBreak/>
        <w:t>UserProfile</w:t>
      </w:r>
    </w:p>
    <w:p w:rsidR="00CB566F" w:rsidRPr="003201EE" w:rsidRDefault="00CB566F" w:rsidP="003201EE">
      <w:pPr>
        <w:spacing w:before="150"/>
        <w:ind w:left="1241"/>
        <w:rPr>
          <w:rFonts w:ascii="Calibri" w:hAnsi="Calibri"/>
          <w:sz w:val="20"/>
        </w:rPr>
      </w:pPr>
      <w:r w:rsidRPr="003201EE">
        <w:rPr>
          <w:rFonts w:ascii="Calibri" w:hAnsi="Calibri"/>
          <w:noProof/>
          <w:sz w:val="20"/>
        </w:rPr>
        <w:drawing>
          <wp:inline distT="0" distB="0" distL="0" distR="0">
            <wp:extent cx="6153150" cy="3024361"/>
            <wp:effectExtent l="19050" t="0" r="0" b="0"/>
            <wp:docPr id="90"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43"/>
                    <pic:cNvPicPr>
                      <a:picLocks noChangeAspect="1"/>
                      <a:extLst>
                        <a:ext uri="smNativeData">
                          <sm:smNativeData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w15="http://schemas.microsoft.com/office/word/2012/wordml" xmlns:sm="smNativeData" val="SMDATA_16_t6puYh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EwFAAAGAQAA/AEAAAAAAABkAAAAZAAAAAAAAAAjAAAABAAAAGQAAAAXAAAAFAAAAAAAAAAAAAAA/38AAP9/AAAAAA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4AgAAB6AAAAAAAAAAAAAAAAAAAAAAAAAAAAAAAAAAAAAAAAAAAAAApScAAJ8SAAAAAAAAAAAAAAAAAAAoAAAACAAAAAEAAAABAAAA"/>
                        </a:ext>
                      </a:extLst>
                    </pic:cNvPicPr>
                  </pic:nvPicPr>
                  <pic:blipFill>
                    <a:blip r:embed="rId110"/>
                    <a:srcRect t="13560" r="2620" b="5080"/>
                    <a:stretch>
                      <a:fillRect/>
                    </a:stretch>
                  </pic:blipFill>
                  <pic:spPr>
                    <a:xfrm>
                      <a:off x="0" y="0"/>
                      <a:ext cx="6158611" cy="3027045"/>
                    </a:xfrm>
                    <a:prstGeom prst="rect">
                      <a:avLst/>
                    </a:prstGeom>
                    <a:noFill/>
                    <a:ln w="12700">
                      <a:noFill/>
                    </a:ln>
                  </pic:spPr>
                </pic:pic>
              </a:graphicData>
            </a:graphic>
          </wp:inline>
        </w:drawing>
      </w:r>
    </w:p>
    <w:p w:rsidR="00CB566F" w:rsidRPr="003201EE" w:rsidRDefault="00CB566F" w:rsidP="003201EE">
      <w:pPr>
        <w:spacing w:before="45"/>
        <w:ind w:left="1241"/>
        <w:rPr>
          <w:rFonts w:ascii="Calibri" w:hAnsi="Calibri"/>
          <w:sz w:val="20"/>
        </w:rPr>
      </w:pPr>
    </w:p>
    <w:p w:rsidR="00CB566F" w:rsidRPr="003201EE" w:rsidRDefault="00CB566F" w:rsidP="003201EE">
      <w:pPr>
        <w:spacing w:before="60"/>
        <w:ind w:left="720" w:firstLine="720"/>
        <w:rPr>
          <w:rFonts w:ascii="Calibri" w:hAnsi="Calibri"/>
          <w:sz w:val="20"/>
        </w:rPr>
      </w:pPr>
      <w:r w:rsidRPr="003201EE">
        <w:rPr>
          <w:rFonts w:ascii="Calibri" w:hAnsi="Calibri"/>
          <w:sz w:val="20"/>
        </w:rPr>
        <w:t>Booking</w:t>
      </w:r>
    </w:p>
    <w:p w:rsidR="00CB566F" w:rsidRPr="003201EE" w:rsidRDefault="00CB566F" w:rsidP="003201EE">
      <w:pPr>
        <w:spacing w:before="45"/>
        <w:ind w:left="1241"/>
        <w:rPr>
          <w:rFonts w:ascii="Calibri" w:hAnsi="Calibri"/>
          <w:sz w:val="20"/>
        </w:rPr>
      </w:pPr>
    </w:p>
    <w:p w:rsidR="00CB566F" w:rsidRPr="003201EE" w:rsidRDefault="00CB566F" w:rsidP="003201EE">
      <w:pPr>
        <w:spacing w:before="45"/>
        <w:ind w:left="1241"/>
        <w:rPr>
          <w:rFonts w:ascii="Calibri" w:hAnsi="Calibri"/>
          <w:sz w:val="20"/>
        </w:rPr>
      </w:pPr>
    </w:p>
    <w:p w:rsidR="00023240" w:rsidRPr="003201EE" w:rsidRDefault="00CB566F" w:rsidP="003324BA">
      <w:pPr>
        <w:tabs>
          <w:tab w:val="left" w:pos="540"/>
        </w:tabs>
        <w:ind w:left="446" w:hanging="446"/>
        <w:jc w:val="center"/>
        <w:sectPr w:rsidR="00023240" w:rsidRPr="003201EE" w:rsidSect="008B0A27">
          <w:headerReference w:type="default" r:id="rId111"/>
          <w:footerReference w:type="default" r:id="rId112"/>
          <w:footerReference w:type="first" r:id="rId113"/>
          <w:pgSz w:w="11910" w:h="16840"/>
          <w:pgMar w:top="1380" w:right="0" w:bottom="280" w:left="200" w:header="0" w:footer="576" w:gutter="0"/>
          <w:cols w:space="720"/>
          <w:titlePg/>
          <w:docGrid w:linePitch="299"/>
        </w:sectPr>
      </w:pPr>
      <w:r w:rsidRPr="003201EE">
        <w:rPr>
          <w:rFonts w:ascii="Calibri" w:hAnsi="Calibri"/>
          <w:noProof/>
          <w:sz w:val="20"/>
        </w:rPr>
        <w:drawing>
          <wp:inline distT="0" distB="0" distL="0" distR="0">
            <wp:extent cx="6305550" cy="2436235"/>
            <wp:effectExtent l="19050" t="0" r="0" b="0"/>
            <wp:docPr id="91" name="image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59.jpeg"/>
                    <pic:cNvPicPr>
                      <a:picLocks noChangeAspect="1"/>
                      <a:extLst>
                        <a:ext uri="smNativeData">
                          <sm:smNativeData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w15="http://schemas.microsoft.com/office/word/2012/wordml" xmlns:sm="smNativeData" val="SMDATA_16_t6puYh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DMEAAAAAAAAvwQAAAAAAABkAAAAZAAAAAAAAAAjAAAABAAAAGQAAAAXAAAAFAAAAAAAAAAAAAAA/38AAP9/AAAAAA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5AgAAB6AAAAAAAAAAAAAAAAAAAAAAAAAAAAAAAAAAAAAAAAAAAAAA1SQAAAEQAAAAAAAAAAAAAAAAAAAoAAAACAAAAAEAAAABAAAA"/>
                        </a:ext>
                      </a:extLst>
                    </pic:cNvPicPr>
                  </pic:nvPicPr>
                  <pic:blipFill>
                    <a:blip r:embed="rId114"/>
                    <a:srcRect t="10750" b="12150"/>
                    <a:stretch>
                      <a:fillRect/>
                    </a:stretch>
                  </pic:blipFill>
                  <pic:spPr>
                    <a:xfrm>
                      <a:off x="0" y="0"/>
                      <a:ext cx="6331823" cy="2446386"/>
                    </a:xfrm>
                    <a:prstGeom prst="rect">
                      <a:avLst/>
                    </a:prstGeom>
                    <a:noFill/>
                    <a:ln w="9525">
                      <a:noFill/>
                    </a:ln>
                  </pic:spPr>
                </pic:pic>
              </a:graphicData>
            </a:graphic>
          </wp:inline>
        </w:drawing>
      </w:r>
    </w:p>
    <w:p w:rsidR="00023240" w:rsidRPr="003201EE" w:rsidRDefault="00023240" w:rsidP="003201EE">
      <w:pPr>
        <w:pStyle w:val="BodyText"/>
        <w:rPr>
          <w:rFonts w:ascii="Calibri" w:hAnsi="Calibri"/>
          <w:sz w:val="20"/>
        </w:rPr>
      </w:pPr>
    </w:p>
    <w:p w:rsidR="00CB566F" w:rsidRPr="003201EE" w:rsidRDefault="00CB566F" w:rsidP="003201EE">
      <w:pPr>
        <w:pStyle w:val="BodyText"/>
        <w:spacing w:before="9"/>
        <w:rPr>
          <w:rFonts w:ascii="Calibri" w:hAnsi="Calibri"/>
          <w:sz w:val="8"/>
        </w:rPr>
      </w:pPr>
    </w:p>
    <w:p w:rsidR="00CB566F" w:rsidRPr="003201EE" w:rsidRDefault="00CB566F" w:rsidP="003201EE">
      <w:pPr>
        <w:spacing w:before="60"/>
        <w:ind w:left="1241"/>
        <w:rPr>
          <w:rFonts w:ascii="Calibri" w:hAnsi="Calibri"/>
          <w:sz w:val="20"/>
        </w:rPr>
      </w:pPr>
      <w:r w:rsidRPr="003201EE">
        <w:rPr>
          <w:rFonts w:ascii="Calibri" w:hAnsi="Calibri"/>
          <w:sz w:val="20"/>
        </w:rPr>
        <w:t>ChangePassword</w:t>
      </w:r>
    </w:p>
    <w:p w:rsidR="00CB566F" w:rsidRPr="003201EE" w:rsidRDefault="00CB566F" w:rsidP="003201EE">
      <w:pPr>
        <w:spacing w:before="150"/>
        <w:ind w:left="1241"/>
        <w:rPr>
          <w:rFonts w:ascii="Calibri" w:hAnsi="Calibri"/>
          <w:sz w:val="20"/>
        </w:rPr>
      </w:pPr>
      <w:r w:rsidRPr="003201EE">
        <w:rPr>
          <w:rFonts w:ascii="Calibri" w:hAnsi="Calibri"/>
          <w:noProof/>
          <w:sz w:val="20"/>
        </w:rPr>
        <w:drawing>
          <wp:inline distT="0" distB="0" distL="0" distR="0">
            <wp:extent cx="6153150" cy="2640234"/>
            <wp:effectExtent l="19050" t="0" r="0" b="0"/>
            <wp:docPr id="92" name="image6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60.jpeg"/>
                    <pic:cNvPicPr>
                      <a:picLocks noChangeAspect="1"/>
                      <a:extLst>
                        <a:ext uri="smNativeData">
                          <sm:smNativeData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w15="http://schemas.microsoft.com/office/word/2012/wordml" xmlns:sm="smNativeData" val="SMDATA_16_t6puYh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kAYAACAJAAA8AQAAjgIAAAAAAABkAAAAZAAAAAAAAAAjAAAABAAAAGQAAAAXAAAAFAAAAAAAAAAAAAAA/38AAP9/AAAAAA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9AgAAB6AAAAAAAAAAAAAAAAAAAAAAAAAAAAAAAAAAAAAAAAAAAAAAgx0AAIwOAAAAAAAAAAAAAAAAAAAoAAAACAAAAAEAAAABAAAA"/>
                        </a:ext>
                      </a:extLst>
                    </pic:cNvPicPr>
                  </pic:nvPicPr>
                  <pic:blipFill>
                    <a:blip r:embed="rId115"/>
                    <a:srcRect l="16800" t="23360" r="3160" b="6540"/>
                    <a:stretch>
                      <a:fillRect/>
                    </a:stretch>
                  </pic:blipFill>
                  <pic:spPr>
                    <a:xfrm>
                      <a:off x="0" y="0"/>
                      <a:ext cx="6184156" cy="2653538"/>
                    </a:xfrm>
                    <a:prstGeom prst="rect">
                      <a:avLst/>
                    </a:prstGeom>
                    <a:noFill/>
                    <a:ln w="9525">
                      <a:noFill/>
                    </a:ln>
                  </pic:spPr>
                </pic:pic>
              </a:graphicData>
            </a:graphic>
          </wp:inline>
        </w:drawing>
      </w:r>
    </w:p>
    <w:p w:rsidR="00CB566F" w:rsidRPr="003201EE" w:rsidRDefault="00CB566F" w:rsidP="003201EE">
      <w:pPr>
        <w:spacing w:before="150"/>
        <w:ind w:left="1241"/>
        <w:rPr>
          <w:rFonts w:ascii="Calibri" w:hAnsi="Calibri"/>
          <w:sz w:val="20"/>
        </w:rPr>
      </w:pPr>
    </w:p>
    <w:p w:rsidR="00CB566F" w:rsidRPr="003201EE" w:rsidRDefault="00CB566F" w:rsidP="003201EE">
      <w:pPr>
        <w:spacing w:before="150"/>
        <w:ind w:left="1241"/>
        <w:rPr>
          <w:rFonts w:ascii="Calibri" w:hAnsi="Calibri"/>
          <w:sz w:val="20"/>
        </w:rPr>
      </w:pPr>
    </w:p>
    <w:p w:rsidR="00CB566F" w:rsidRPr="003201EE" w:rsidRDefault="00CB566F" w:rsidP="003201EE">
      <w:pPr>
        <w:spacing w:before="150"/>
        <w:ind w:left="1241"/>
        <w:rPr>
          <w:rFonts w:ascii="Calibri" w:hAnsi="Calibri"/>
          <w:sz w:val="20"/>
        </w:rPr>
      </w:pPr>
    </w:p>
    <w:p w:rsidR="00023240" w:rsidRPr="003201EE" w:rsidRDefault="00023240" w:rsidP="003201EE">
      <w:pPr>
        <w:rPr>
          <w:rFonts w:ascii="Calibri" w:hAnsi="Calibri"/>
          <w:sz w:val="20"/>
        </w:rPr>
      </w:pPr>
    </w:p>
    <w:p w:rsidR="00023240" w:rsidRPr="003201EE" w:rsidRDefault="00023240" w:rsidP="003201EE">
      <w:pPr>
        <w:tabs>
          <w:tab w:val="left" w:pos="10170"/>
        </w:tabs>
        <w:ind w:left="630" w:right="910"/>
        <w:rPr>
          <w:rFonts w:ascii="Calibri" w:hAnsi="Calibri"/>
          <w:sz w:val="20"/>
        </w:rPr>
      </w:pPr>
    </w:p>
    <w:p w:rsidR="003324BA" w:rsidRDefault="00CB566F" w:rsidP="003324BA">
      <w:pPr>
        <w:tabs>
          <w:tab w:val="left" w:pos="540"/>
        </w:tabs>
        <w:jc w:val="center"/>
      </w:pPr>
      <w:r w:rsidRPr="003201EE">
        <w:rPr>
          <w:noProof/>
        </w:rPr>
        <w:drawing>
          <wp:inline distT="0" distB="0" distL="0" distR="0">
            <wp:extent cx="5920826" cy="2634980"/>
            <wp:effectExtent l="19050" t="0" r="3724" b="0"/>
            <wp:docPr id="93" name="image6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61.jpeg"/>
                    <pic:cNvPicPr>
                      <a:picLocks noChangeAspect="1"/>
                      <a:extLst>
                        <a:ext uri="smNativeData">
                          <sm:smNativeData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w15="http://schemas.microsoft.com/office/word/2012/wordml" xmlns:sm="smNativeData" val="SMDATA_16_t6puYh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NUDAADtAAAAHAUAAAAAAABkAAAAZAAAAAAAAAAjAAAABAAAAGQAAAAXAAAAFAAAAAAAAAAAAAAA/38AAP9/AAAAAA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AAgAAB6AAAAAAAAAAAAAAAAAAAAAAAAAAAAAAAAAAAAAAAAAAAAAA9iMAAAEQAAAAAAAAAAAAAAAAAAAoAAAACAAAAAEAAAABAAAA"/>
                        </a:ext>
                      </a:extLst>
                    </pic:cNvPicPr>
                  </pic:nvPicPr>
                  <pic:blipFill>
                    <a:blip r:embed="rId116"/>
                    <a:srcRect t="9810" r="2370" b="13080"/>
                    <a:stretch>
                      <a:fillRect/>
                    </a:stretch>
                  </pic:blipFill>
                  <pic:spPr>
                    <a:xfrm>
                      <a:off x="0" y="0"/>
                      <a:ext cx="5921425" cy="2635246"/>
                    </a:xfrm>
                    <a:prstGeom prst="rect">
                      <a:avLst/>
                    </a:prstGeom>
                    <a:noFill/>
                    <a:ln w="9525">
                      <a:noFill/>
                    </a:ln>
                  </pic:spPr>
                </pic:pic>
              </a:graphicData>
            </a:graphic>
          </wp:inline>
        </w:drawing>
      </w:r>
    </w:p>
    <w:p w:rsidR="003324BA" w:rsidRPr="003324BA" w:rsidRDefault="003324BA" w:rsidP="003324BA"/>
    <w:p w:rsidR="003324BA" w:rsidRPr="003324BA" w:rsidRDefault="003324BA" w:rsidP="003324BA"/>
    <w:p w:rsidR="003324BA" w:rsidRPr="003324BA" w:rsidRDefault="003324BA" w:rsidP="003324BA"/>
    <w:p w:rsidR="003324BA" w:rsidRPr="003324BA" w:rsidRDefault="003324BA" w:rsidP="003324BA"/>
    <w:p w:rsidR="003324BA" w:rsidRPr="003324BA" w:rsidRDefault="003324BA" w:rsidP="003324BA"/>
    <w:p w:rsidR="003324BA" w:rsidRPr="003324BA" w:rsidRDefault="003324BA" w:rsidP="003324BA"/>
    <w:p w:rsidR="003324BA" w:rsidRDefault="003324BA" w:rsidP="003324BA"/>
    <w:p w:rsidR="003324BA" w:rsidRDefault="003324BA" w:rsidP="003324BA">
      <w:pPr>
        <w:tabs>
          <w:tab w:val="left" w:pos="3331"/>
        </w:tabs>
      </w:pPr>
      <w:r>
        <w:tab/>
      </w:r>
    </w:p>
    <w:p w:rsidR="0031089A" w:rsidRDefault="0031089A">
      <w:pPr>
        <w:sectPr w:rsidR="0031089A" w:rsidSect="008B0A27">
          <w:headerReference w:type="default" r:id="rId117"/>
          <w:footerReference w:type="default" r:id="rId118"/>
          <w:pgSz w:w="11910" w:h="16840"/>
          <w:pgMar w:top="1380" w:right="300" w:bottom="280" w:left="200" w:header="0" w:footer="720" w:gutter="0"/>
          <w:cols w:space="720"/>
          <w:titlePg/>
          <w:docGrid w:linePitch="299"/>
        </w:sectPr>
      </w:pPr>
    </w:p>
    <w:p w:rsidR="0031089A" w:rsidRDefault="0031089A"/>
    <w:p w:rsidR="0031089A" w:rsidRDefault="0031089A"/>
    <w:p w:rsidR="0031089A" w:rsidRDefault="0031089A"/>
    <w:p w:rsidR="0031089A" w:rsidRDefault="0031089A"/>
    <w:p w:rsidR="0031089A" w:rsidRDefault="0031089A"/>
    <w:p w:rsidR="0031089A" w:rsidRDefault="0031089A"/>
    <w:p w:rsidR="0031089A" w:rsidRDefault="0031089A"/>
    <w:p w:rsidR="003324BA" w:rsidRDefault="003324BA" w:rsidP="0031089A">
      <w:pPr>
        <w:rPr>
          <w:b/>
          <w:sz w:val="40"/>
        </w:rPr>
      </w:pPr>
    </w:p>
    <w:p w:rsidR="003324BA" w:rsidRDefault="003324BA" w:rsidP="003324BA">
      <w:pPr>
        <w:jc w:val="center"/>
        <w:rPr>
          <w:b/>
          <w:sz w:val="40"/>
        </w:rPr>
      </w:pPr>
    </w:p>
    <w:p w:rsidR="003324BA" w:rsidRDefault="003324BA" w:rsidP="003324BA">
      <w:pPr>
        <w:jc w:val="center"/>
        <w:rPr>
          <w:b/>
          <w:sz w:val="40"/>
        </w:rPr>
      </w:pPr>
    </w:p>
    <w:p w:rsidR="003324BA" w:rsidRDefault="003324BA" w:rsidP="003324BA">
      <w:pPr>
        <w:jc w:val="center"/>
        <w:rPr>
          <w:b/>
          <w:sz w:val="40"/>
        </w:rPr>
      </w:pPr>
    </w:p>
    <w:p w:rsidR="003324BA" w:rsidRDefault="003324BA" w:rsidP="003324BA">
      <w:pPr>
        <w:jc w:val="center"/>
        <w:rPr>
          <w:b/>
          <w:sz w:val="40"/>
        </w:rPr>
      </w:pPr>
    </w:p>
    <w:p w:rsidR="003324BA" w:rsidRDefault="003324BA" w:rsidP="003324BA">
      <w:pPr>
        <w:jc w:val="center"/>
        <w:rPr>
          <w:b/>
          <w:sz w:val="40"/>
        </w:rPr>
      </w:pPr>
    </w:p>
    <w:p w:rsidR="003324BA" w:rsidRPr="003324BA" w:rsidRDefault="003324BA" w:rsidP="003324BA">
      <w:pPr>
        <w:jc w:val="center"/>
        <w:rPr>
          <w:b/>
          <w:sz w:val="40"/>
        </w:rPr>
      </w:pPr>
    </w:p>
    <w:p w:rsidR="003324BA" w:rsidRDefault="003324BA" w:rsidP="003324BA">
      <w:pPr>
        <w:jc w:val="center"/>
        <w:rPr>
          <w:b/>
          <w:sz w:val="40"/>
        </w:rPr>
      </w:pPr>
      <w:r w:rsidRPr="003324BA">
        <w:rPr>
          <w:b/>
          <w:sz w:val="40"/>
        </w:rPr>
        <w:t>CHAPTER 8</w:t>
      </w:r>
    </w:p>
    <w:p w:rsidR="003324BA" w:rsidRPr="003324BA" w:rsidRDefault="003324BA" w:rsidP="003324BA">
      <w:pPr>
        <w:jc w:val="center"/>
        <w:rPr>
          <w:b/>
          <w:sz w:val="40"/>
        </w:rPr>
      </w:pPr>
    </w:p>
    <w:p w:rsidR="00023240" w:rsidRPr="003324BA" w:rsidRDefault="003324BA" w:rsidP="003324BA">
      <w:pPr>
        <w:ind w:left="1440" w:firstLine="720"/>
        <w:rPr>
          <w:b/>
          <w:sz w:val="40"/>
        </w:rPr>
        <w:sectPr w:rsidR="00023240" w:rsidRPr="003324BA" w:rsidSect="008B0A27">
          <w:pgSz w:w="11910" w:h="16840"/>
          <w:pgMar w:top="1380" w:right="300" w:bottom="280" w:left="200" w:header="0" w:footer="720" w:gutter="0"/>
          <w:cols w:space="720"/>
          <w:titlePg/>
          <w:docGrid w:linePitch="299"/>
        </w:sectPr>
      </w:pPr>
      <w:r>
        <w:rPr>
          <w:b/>
          <w:sz w:val="40"/>
        </w:rPr>
        <w:t xml:space="preserve">                   </w:t>
      </w:r>
      <w:r w:rsidR="00D17993">
        <w:rPr>
          <w:b/>
          <w:sz w:val="40"/>
        </w:rPr>
        <w:t xml:space="preserve"> </w:t>
      </w:r>
      <w:r>
        <w:rPr>
          <w:b/>
          <w:sz w:val="40"/>
        </w:rPr>
        <w:t xml:space="preserve">  </w:t>
      </w:r>
      <w:r w:rsidRPr="003324BA">
        <w:rPr>
          <w:b/>
          <w:sz w:val="40"/>
        </w:rPr>
        <w:t xml:space="preserve">CONCLUSION </w:t>
      </w:r>
    </w:p>
    <w:p w:rsidR="00023240" w:rsidRPr="003201EE" w:rsidRDefault="00023240" w:rsidP="003201EE">
      <w:pPr>
        <w:pStyle w:val="BodyText"/>
        <w:ind w:left="1240"/>
        <w:rPr>
          <w:rFonts w:ascii="Calibri" w:hAnsi="Calibri"/>
          <w:sz w:val="20"/>
        </w:rPr>
      </w:pPr>
    </w:p>
    <w:p w:rsidR="00023240" w:rsidRPr="003201EE" w:rsidRDefault="00023240" w:rsidP="003201EE">
      <w:pPr>
        <w:pStyle w:val="BodyText"/>
        <w:spacing w:before="6"/>
        <w:rPr>
          <w:rFonts w:ascii="Calibri" w:hAnsi="Calibri"/>
          <w:sz w:val="6"/>
        </w:rPr>
      </w:pPr>
    </w:p>
    <w:p w:rsidR="00CB566F" w:rsidRPr="003201EE" w:rsidRDefault="00CB566F" w:rsidP="003201EE">
      <w:pPr>
        <w:pStyle w:val="BodyText"/>
        <w:spacing w:before="9"/>
        <w:rPr>
          <w:rFonts w:ascii="Calibri" w:hAnsi="Calibri"/>
        </w:rPr>
      </w:pPr>
    </w:p>
    <w:p w:rsidR="00CB566F" w:rsidRPr="003201EE" w:rsidRDefault="00CB566F" w:rsidP="00D17993">
      <w:pPr>
        <w:pStyle w:val="Heading1"/>
        <w:ind w:left="4071" w:right="1746" w:firstLine="249"/>
        <w:jc w:val="left"/>
      </w:pPr>
      <w:r w:rsidRPr="003201EE">
        <w:t>CONCLUSION</w:t>
      </w:r>
    </w:p>
    <w:p w:rsidR="00CB566F" w:rsidRPr="003201EE" w:rsidRDefault="00CB566F" w:rsidP="003201EE">
      <w:pPr>
        <w:pStyle w:val="Heading1"/>
        <w:ind w:left="0" w:right="1746"/>
        <w:jc w:val="left"/>
      </w:pPr>
    </w:p>
    <w:p w:rsidR="00CB566F" w:rsidRPr="003201EE" w:rsidRDefault="00CB566F" w:rsidP="003201EE">
      <w:pPr>
        <w:pStyle w:val="Heading1"/>
        <w:ind w:left="0" w:right="1746"/>
        <w:jc w:val="left"/>
      </w:pPr>
    </w:p>
    <w:p w:rsidR="00CB566F" w:rsidRPr="003201EE" w:rsidRDefault="00CB566F" w:rsidP="003324BA">
      <w:pPr>
        <w:pStyle w:val="Heading1"/>
        <w:ind w:left="720" w:right="1746" w:firstLine="720"/>
        <w:jc w:val="both"/>
        <w:rPr>
          <w:b w:val="0"/>
          <w:bCs w:val="0"/>
          <w:sz w:val="24"/>
          <w:szCs w:val="24"/>
        </w:rPr>
      </w:pPr>
      <w:r w:rsidRPr="003201EE">
        <w:rPr>
          <w:b w:val="0"/>
          <w:sz w:val="24"/>
          <w:szCs w:val="24"/>
        </w:rPr>
        <w:t xml:space="preserve">This </w:t>
      </w:r>
      <w:r w:rsidRPr="003201EE">
        <w:rPr>
          <w:b w:val="0"/>
          <w:bCs w:val="0"/>
          <w:sz w:val="24"/>
          <w:szCs w:val="24"/>
        </w:rPr>
        <w:t>benefit the students as well as the parents .It makes entire process online where student and parents can search room online just by few clicks. It also has a facility for admin login where admin can login and can see status of flats and room issued as well change there status or give some suggestions. It has a facility of services form where anyone can search for their accommodation and also a suggestion page is there where necessary suggestion to the portal can be made and a mesmerizing collection of pictures so that the overview of the campus can be collected.</w:t>
      </w:r>
    </w:p>
    <w:p w:rsidR="00CB566F" w:rsidRPr="003201EE" w:rsidRDefault="00CB566F" w:rsidP="003324BA">
      <w:pPr>
        <w:pStyle w:val="Heading1"/>
        <w:ind w:left="720" w:right="1746" w:firstLine="720"/>
        <w:jc w:val="both"/>
        <w:rPr>
          <w:b w:val="0"/>
          <w:bCs w:val="0"/>
          <w:sz w:val="24"/>
          <w:szCs w:val="24"/>
        </w:rPr>
      </w:pPr>
      <w:r w:rsidRPr="003201EE">
        <w:rPr>
          <w:b w:val="0"/>
          <w:bCs w:val="0"/>
          <w:sz w:val="24"/>
          <w:szCs w:val="24"/>
        </w:rPr>
        <w:t>Overall this website will help the students as well Parents and will make management of the accommodation very easy very easy.</w:t>
      </w:r>
    </w:p>
    <w:p w:rsidR="00CB566F" w:rsidRPr="003201EE" w:rsidRDefault="00CB566F" w:rsidP="003324BA">
      <w:pPr>
        <w:pStyle w:val="BodyText"/>
        <w:jc w:val="both"/>
      </w:pPr>
    </w:p>
    <w:p w:rsidR="00CB566F" w:rsidRPr="003201EE" w:rsidRDefault="00CB566F" w:rsidP="003201EE">
      <w:pPr>
        <w:pStyle w:val="BodyText"/>
      </w:pPr>
    </w:p>
    <w:p w:rsidR="00CB566F" w:rsidRPr="003201EE" w:rsidRDefault="00CB566F" w:rsidP="003201EE">
      <w:pPr>
        <w:pStyle w:val="BodyText"/>
        <w:spacing w:before="176"/>
        <w:ind w:left="4842"/>
        <w:rPr>
          <w:b/>
          <w:sz w:val="32"/>
          <w:u w:val="single"/>
        </w:rPr>
      </w:pPr>
      <w:r w:rsidRPr="003201EE">
        <w:rPr>
          <w:b/>
          <w:sz w:val="32"/>
          <w:u w:val="single"/>
        </w:rPr>
        <w:t>THANKYOU</w:t>
      </w:r>
    </w:p>
    <w:p w:rsidR="00023240" w:rsidRPr="003201EE" w:rsidRDefault="00023240" w:rsidP="003201EE">
      <w:pPr>
        <w:sectPr w:rsidR="00023240" w:rsidRPr="003201EE" w:rsidSect="008B0A27">
          <w:headerReference w:type="default" r:id="rId119"/>
          <w:footerReference w:type="default" r:id="rId120"/>
          <w:pgSz w:w="11910" w:h="16840"/>
          <w:pgMar w:top="1420" w:right="0" w:bottom="280" w:left="200" w:header="0" w:footer="576" w:gutter="0"/>
          <w:cols w:space="720"/>
          <w:titlePg/>
          <w:docGrid w:linePitch="299"/>
        </w:sectPr>
      </w:pPr>
    </w:p>
    <w:p w:rsidR="00CB566F" w:rsidRPr="003201EE" w:rsidRDefault="00CB566F" w:rsidP="003201EE">
      <w:pPr>
        <w:pStyle w:val="Heading1"/>
        <w:spacing w:before="1"/>
        <w:ind w:left="2014" w:right="1057"/>
        <w:jc w:val="left"/>
      </w:pPr>
    </w:p>
    <w:p w:rsidR="00CB566F" w:rsidRPr="003201EE" w:rsidRDefault="00CB566F" w:rsidP="003201EE">
      <w:pPr>
        <w:pStyle w:val="Heading1"/>
        <w:spacing w:before="1"/>
        <w:ind w:left="2014" w:right="1057"/>
        <w:jc w:val="left"/>
      </w:pPr>
    </w:p>
    <w:p w:rsidR="00CB566F" w:rsidRPr="003201EE" w:rsidRDefault="00CB566F" w:rsidP="00D17993">
      <w:pPr>
        <w:pStyle w:val="Heading1"/>
        <w:spacing w:before="1"/>
        <w:ind w:left="4174" w:right="1057" w:firstLine="146"/>
        <w:jc w:val="left"/>
      </w:pPr>
      <w:r w:rsidRPr="003201EE">
        <w:t>REFERENCES</w:t>
      </w:r>
    </w:p>
    <w:p w:rsidR="00CB566F" w:rsidRPr="003201EE" w:rsidRDefault="00CB566F" w:rsidP="003201EE">
      <w:pPr>
        <w:pStyle w:val="BodyText"/>
        <w:rPr>
          <w:b/>
          <w:sz w:val="20"/>
        </w:rPr>
      </w:pPr>
    </w:p>
    <w:p w:rsidR="00CB566F" w:rsidRPr="003201EE" w:rsidRDefault="008D60CD" w:rsidP="003201EE">
      <w:pPr>
        <w:pStyle w:val="ListParagraph"/>
        <w:numPr>
          <w:ilvl w:val="0"/>
          <w:numId w:val="3"/>
        </w:numPr>
        <w:tabs>
          <w:tab w:val="left" w:pos="1962"/>
        </w:tabs>
        <w:spacing w:before="216" w:line="276" w:lineRule="exact"/>
        <w:ind w:left="1962" w:hanging="360"/>
        <w:rPr>
          <w:rFonts w:ascii="Wingdings" w:hAnsi="Wingdings"/>
          <w:sz w:val="24"/>
        </w:rPr>
      </w:pPr>
      <w:hyperlink r:id="rId121" w:history="1">
        <w:r w:rsidR="00CB566F" w:rsidRPr="003201EE">
          <w:rPr>
            <w:sz w:val="24"/>
          </w:rPr>
          <w:t>www.w3schools.com</w:t>
        </w:r>
      </w:hyperlink>
    </w:p>
    <w:p w:rsidR="00CB566F" w:rsidRPr="003201EE" w:rsidRDefault="00CB566F" w:rsidP="003201EE">
      <w:pPr>
        <w:pStyle w:val="ListParagraph"/>
        <w:numPr>
          <w:ilvl w:val="0"/>
          <w:numId w:val="3"/>
        </w:numPr>
        <w:tabs>
          <w:tab w:val="left" w:pos="1962"/>
        </w:tabs>
        <w:spacing w:line="276" w:lineRule="exact"/>
        <w:ind w:left="1962" w:hanging="361"/>
        <w:rPr>
          <w:rFonts w:ascii="Wingdings" w:hAnsi="Wingdings"/>
          <w:i/>
          <w:sz w:val="24"/>
        </w:rPr>
      </w:pPr>
      <w:r w:rsidRPr="003201EE">
        <w:rPr>
          <w:b/>
          <w:i/>
          <w:sz w:val="24"/>
        </w:rPr>
        <w:t>php</w:t>
      </w:r>
      <w:r w:rsidRPr="003201EE">
        <w:rPr>
          <w:i/>
          <w:sz w:val="24"/>
        </w:rPr>
        <w:t>.net</w:t>
      </w:r>
    </w:p>
    <w:p w:rsidR="00CB566F" w:rsidRPr="003201EE" w:rsidRDefault="00CB566F" w:rsidP="003201EE">
      <w:pPr>
        <w:pStyle w:val="ListParagraph"/>
        <w:numPr>
          <w:ilvl w:val="0"/>
          <w:numId w:val="3"/>
        </w:numPr>
        <w:tabs>
          <w:tab w:val="left" w:pos="1962"/>
        </w:tabs>
        <w:spacing w:line="276" w:lineRule="exact"/>
        <w:ind w:left="1962" w:hanging="361"/>
        <w:rPr>
          <w:rFonts w:ascii="Wingdings" w:hAnsi="Wingdings"/>
          <w:b/>
          <w:i/>
          <w:sz w:val="24"/>
        </w:rPr>
      </w:pPr>
      <w:r w:rsidRPr="003201EE">
        <w:rPr>
          <w:i/>
          <w:sz w:val="24"/>
        </w:rPr>
        <w:t>en.wikipedia.org/wiki/</w:t>
      </w:r>
      <w:r w:rsidRPr="003201EE">
        <w:rPr>
          <w:b/>
          <w:i/>
          <w:sz w:val="24"/>
        </w:rPr>
        <w:t>PHP</w:t>
      </w:r>
    </w:p>
    <w:p w:rsidR="00CB566F" w:rsidRPr="003201EE" w:rsidRDefault="008D60CD" w:rsidP="003201EE">
      <w:pPr>
        <w:pStyle w:val="ListParagraph"/>
        <w:numPr>
          <w:ilvl w:val="0"/>
          <w:numId w:val="3"/>
        </w:numPr>
        <w:tabs>
          <w:tab w:val="left" w:pos="1962"/>
        </w:tabs>
        <w:spacing w:line="276" w:lineRule="exact"/>
        <w:ind w:left="1962" w:hanging="360"/>
        <w:rPr>
          <w:rFonts w:ascii="Wingdings" w:hAnsi="Wingdings"/>
          <w:sz w:val="24"/>
        </w:rPr>
      </w:pPr>
      <w:hyperlink r:id="rId122" w:history="1">
        <w:r w:rsidR="00CB566F" w:rsidRPr="003201EE">
          <w:rPr>
            <w:sz w:val="24"/>
          </w:rPr>
          <w:t>www.hotscripts.com/category/</w:t>
        </w:r>
        <w:r w:rsidR="00CB566F" w:rsidRPr="003201EE">
          <w:rPr>
            <w:b/>
            <w:sz w:val="24"/>
          </w:rPr>
          <w:t>php</w:t>
        </w:r>
        <w:r w:rsidR="00CB566F" w:rsidRPr="003201EE">
          <w:rPr>
            <w:sz w:val="24"/>
          </w:rPr>
          <w:t>/</w:t>
        </w:r>
      </w:hyperlink>
    </w:p>
    <w:p w:rsidR="00CB566F" w:rsidRPr="003201EE" w:rsidRDefault="008D60CD" w:rsidP="003201EE">
      <w:pPr>
        <w:pStyle w:val="ListParagraph"/>
        <w:numPr>
          <w:ilvl w:val="0"/>
          <w:numId w:val="3"/>
        </w:numPr>
        <w:tabs>
          <w:tab w:val="left" w:pos="1962"/>
        </w:tabs>
        <w:ind w:left="1962" w:hanging="360"/>
        <w:rPr>
          <w:rFonts w:ascii="Wingdings" w:hAnsi="Wingdings"/>
          <w:sz w:val="24"/>
        </w:rPr>
      </w:pPr>
      <w:hyperlink r:id="rId123" w:history="1">
        <w:r w:rsidR="00CB566F" w:rsidRPr="003201EE">
          <w:rPr>
            <w:sz w:val="24"/>
          </w:rPr>
          <w:t>www.</w:t>
        </w:r>
        <w:r w:rsidR="00CB566F" w:rsidRPr="003201EE">
          <w:rPr>
            <w:b/>
            <w:sz w:val="24"/>
          </w:rPr>
          <w:t>apache</w:t>
        </w:r>
        <w:r w:rsidR="00CB566F" w:rsidRPr="003201EE">
          <w:rPr>
            <w:sz w:val="24"/>
          </w:rPr>
          <w:t>.org</w:t>
        </w:r>
      </w:hyperlink>
    </w:p>
    <w:p w:rsidR="00023240" w:rsidRPr="00EB4C7D" w:rsidRDefault="008D60CD" w:rsidP="003201EE">
      <w:pPr>
        <w:pStyle w:val="ListParagraph"/>
        <w:numPr>
          <w:ilvl w:val="0"/>
          <w:numId w:val="3"/>
        </w:numPr>
        <w:tabs>
          <w:tab w:val="left" w:pos="1962"/>
        </w:tabs>
        <w:ind w:left="1962" w:hanging="360"/>
        <w:rPr>
          <w:rFonts w:ascii="Wingdings" w:hAnsi="Wingdings"/>
          <w:sz w:val="24"/>
        </w:rPr>
      </w:pPr>
      <w:hyperlink r:id="rId124" w:history="1">
        <w:r w:rsidR="00CB566F" w:rsidRPr="003201EE">
          <w:rPr>
            <w:sz w:val="24"/>
          </w:rPr>
          <w:t>www.</w:t>
        </w:r>
        <w:r w:rsidR="00CB566F" w:rsidRPr="003201EE">
          <w:rPr>
            <w:b/>
            <w:sz w:val="24"/>
          </w:rPr>
          <w:t>mysql</w:t>
        </w:r>
        <w:r w:rsidR="00CB566F" w:rsidRPr="003201EE">
          <w:rPr>
            <w:sz w:val="24"/>
          </w:rPr>
          <w:t>.com/click.php?e=35050</w:t>
        </w:r>
      </w:hyperlink>
    </w:p>
    <w:p w:rsidR="00023240" w:rsidRPr="003201EE" w:rsidRDefault="00023240" w:rsidP="00EB4C7D">
      <w:pPr>
        <w:pStyle w:val="BodyText"/>
      </w:pPr>
    </w:p>
    <w:sectPr w:rsidR="00023240" w:rsidRPr="003201EE" w:rsidSect="008B0A27">
      <w:headerReference w:type="default" r:id="rId125"/>
      <w:footerReference w:type="default" r:id="rId126"/>
      <w:pgSz w:w="11910" w:h="16840"/>
      <w:pgMar w:top="1380" w:right="0" w:bottom="280" w:left="200" w:header="0" w:footer="720" w:gutter="0"/>
      <w:cols w:space="720"/>
      <w:titlePg/>
      <w:docGrid w:linePitch="299"/>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0B7B5B" w:rsidRDefault="000B7B5B" w:rsidP="00023240">
      <w:r>
        <w:separator/>
      </w:r>
    </w:p>
  </w:endnote>
  <w:endnote w:type="continuationSeparator" w:id="1">
    <w:p w:rsidR="000B7B5B" w:rsidRDefault="000B7B5B" w:rsidP="00023240">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Arial MT">
    <w:altName w:val="Arial"/>
    <w:charset w:val="00"/>
    <w:family w:val="swiss"/>
    <w:pitch w:val="default"/>
    <w:sig w:usb0="00000000" w:usb1="00000000" w:usb2="00000000" w:usb3="00000000" w:csb0="00000000"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948A9" w:rsidRDefault="00B948A9">
    <w:pPr>
      <w:pStyle w:val="Footer"/>
    </w:pPr>
  </w:p>
</w:ftr>
</file>

<file path=word/footer1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948A9" w:rsidRDefault="00B948A9">
    <w:pPr>
      <w:pStyle w:val="Footer"/>
    </w:pPr>
  </w:p>
</w:ftr>
</file>

<file path=word/footer1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948A9" w:rsidRDefault="00B948A9">
    <w:pPr>
      <w:pStyle w:val="Footer"/>
    </w:pPr>
  </w:p>
</w:ftr>
</file>

<file path=word/footer1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948A9" w:rsidRDefault="00B948A9">
    <w:pPr>
      <w:pStyle w:val="Footer"/>
    </w:pPr>
  </w:p>
</w:ftr>
</file>

<file path=word/footer1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948A9" w:rsidRDefault="00B948A9">
    <w:pPr>
      <w:pStyle w:val="Footer"/>
    </w:pPr>
  </w:p>
</w:ftr>
</file>

<file path=word/footer1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948A9" w:rsidRDefault="00B948A9">
    <w:pPr>
      <w:pStyle w:val="Footer"/>
    </w:pPr>
  </w:p>
</w:ftr>
</file>

<file path=word/footer1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948A9" w:rsidRDefault="00B948A9">
    <w:pPr>
      <w:pStyle w:val="Footer"/>
    </w:pPr>
  </w:p>
</w:ftr>
</file>

<file path=word/footer1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948A9" w:rsidRDefault="00B948A9">
    <w:pPr>
      <w:pStyle w:val="Footer"/>
    </w:pPr>
  </w:p>
</w:ftr>
</file>

<file path=word/footer1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948A9" w:rsidRDefault="00B948A9">
    <w:pPr>
      <w:pStyle w:val="Footer"/>
    </w:pPr>
  </w:p>
</w:ftr>
</file>

<file path=word/footer1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948A9" w:rsidRDefault="00B948A9">
    <w:pPr>
      <w:pStyle w:val="Footer"/>
    </w:pPr>
  </w:p>
</w:ftr>
</file>

<file path=word/footer1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948A9" w:rsidRDefault="00B948A9">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948A9" w:rsidRDefault="00B948A9">
    <w:pPr>
      <w:pStyle w:val="Footer"/>
    </w:pPr>
  </w:p>
</w:ftr>
</file>

<file path=word/footer2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948A9" w:rsidRDefault="00B948A9">
    <w:pPr>
      <w:pStyle w:val="Footer"/>
    </w:pPr>
  </w:p>
</w:ftr>
</file>

<file path=word/footer2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948A9" w:rsidRDefault="00B948A9">
    <w:pPr>
      <w:pStyle w:val="Footer"/>
    </w:pPr>
  </w:p>
</w:ftr>
</file>

<file path=word/footer2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948A9" w:rsidRDefault="00B948A9">
    <w:pPr>
      <w:pStyle w:val="Footer"/>
    </w:pPr>
  </w:p>
</w:ftr>
</file>

<file path=word/footer2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948A9" w:rsidRDefault="00B948A9">
    <w:pPr>
      <w:pStyle w:val="Footer"/>
    </w:pPr>
  </w:p>
</w:ftr>
</file>

<file path=word/footer2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948A9" w:rsidRDefault="00B948A9">
    <w:pPr>
      <w:pStyle w:val="Footer"/>
    </w:pPr>
  </w:p>
</w:ftr>
</file>

<file path=word/footer2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948A9" w:rsidRDefault="00B948A9">
    <w:pPr>
      <w:pStyle w:val="Footer"/>
    </w:pPr>
  </w:p>
</w:ftr>
</file>

<file path=word/footer2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948A9" w:rsidRDefault="00B948A9" w:rsidP="004A1677">
    <w:pPr>
      <w:pStyle w:val="Footer"/>
      <w:tabs>
        <w:tab w:val="clear" w:pos="4680"/>
        <w:tab w:val="clear" w:pos="9360"/>
        <w:tab w:val="left" w:pos="11023"/>
      </w:tabs>
    </w:pPr>
  </w:p>
</w:ftr>
</file>

<file path=word/footer2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948A9" w:rsidRDefault="00B948A9">
    <w:pPr>
      <w:pStyle w:val="Footer"/>
    </w:pPr>
  </w:p>
</w:ftr>
</file>

<file path=word/footer2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948A9" w:rsidRDefault="00B948A9">
    <w:pPr>
      <w:pStyle w:val="Footer"/>
    </w:pPr>
  </w:p>
</w:ftr>
</file>

<file path=word/footer2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948A9" w:rsidRDefault="00B948A9">
    <w:pPr>
      <w:pStyle w:val="Footer"/>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948A9" w:rsidRDefault="00B948A9">
    <w:pPr>
      <w:pStyle w:val="Footer"/>
    </w:pPr>
  </w:p>
</w:ftr>
</file>

<file path=word/footer3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948A9" w:rsidRDefault="00B948A9">
    <w:pPr>
      <w:pStyle w:val="Footer"/>
    </w:pPr>
  </w:p>
</w:ftr>
</file>

<file path=word/footer3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948A9" w:rsidRDefault="00B948A9">
    <w:pPr>
      <w:pStyle w:val="Footer"/>
    </w:pPr>
  </w:p>
</w:ftr>
</file>

<file path=word/footer3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18" w:type="pct"/>
      <w:tblBorders>
        <w:top w:val="single" w:sz="18" w:space="0" w:color="808080" w:themeColor="background1" w:themeShade="80"/>
        <w:insideV w:val="single" w:sz="18" w:space="0" w:color="808080" w:themeColor="background1" w:themeShade="80"/>
      </w:tblBorders>
      <w:tblLook w:val="04A0"/>
    </w:tblPr>
    <w:tblGrid>
      <w:gridCol w:w="1236"/>
    </w:tblGrid>
    <w:tr w:rsidR="00B948A9" w:rsidTr="00952F0C">
      <w:tc>
        <w:tcPr>
          <w:tcW w:w="1144" w:type="dxa"/>
        </w:tcPr>
        <w:p w:rsidR="00B948A9" w:rsidRDefault="00B948A9">
          <w:pPr>
            <w:pStyle w:val="Footer"/>
            <w:jc w:val="right"/>
            <w:rPr>
              <w:b/>
              <w:color w:val="4F81BD" w:themeColor="accent1"/>
              <w:sz w:val="32"/>
              <w:szCs w:val="32"/>
            </w:rPr>
          </w:pPr>
        </w:p>
      </w:tc>
    </w:tr>
  </w:tbl>
  <w:p w:rsidR="00B948A9" w:rsidRDefault="00B948A9">
    <w:pPr>
      <w:pStyle w:val="Footer"/>
    </w:pPr>
  </w:p>
</w:ftr>
</file>

<file path=word/footer3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948A9" w:rsidRDefault="00B948A9">
    <w:pPr>
      <w:pStyle w:val="Footer"/>
    </w:pPr>
  </w:p>
</w:ftr>
</file>

<file path=word/footer3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948A9" w:rsidRDefault="00B948A9">
    <w:pPr>
      <w:pStyle w:val="Footer"/>
    </w:pPr>
  </w:p>
</w:ftr>
</file>

<file path=word/footer3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948A9" w:rsidRDefault="00B948A9">
    <w:pPr>
      <w:pStyle w:val="Footer"/>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948A9" w:rsidRDefault="00B948A9">
    <w:pPr>
      <w:pStyle w:val="Footer"/>
    </w:pPr>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948A9" w:rsidRDefault="00B948A9">
    <w:pPr>
      <w:pStyle w:val="Footer"/>
    </w:pPr>
  </w:p>
</w:ftr>
</file>

<file path=word/footer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948A9" w:rsidRDefault="00B948A9">
    <w:pPr>
      <w:pStyle w:val="Footer"/>
    </w:pPr>
  </w:p>
</w:ftr>
</file>

<file path=word/footer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948A9" w:rsidRDefault="00B948A9">
    <w:pPr>
      <w:pStyle w:val="Footer"/>
    </w:pPr>
  </w:p>
</w:ftr>
</file>

<file path=word/footer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948A9" w:rsidRDefault="00B948A9">
    <w:pPr>
      <w:pStyle w:val="Footer"/>
    </w:pPr>
  </w:p>
</w:ftr>
</file>

<file path=word/footer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948A9" w:rsidRDefault="00B948A9">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0B7B5B" w:rsidRDefault="000B7B5B" w:rsidP="00023240">
      <w:r>
        <w:separator/>
      </w:r>
    </w:p>
  </w:footnote>
  <w:footnote w:type="continuationSeparator" w:id="1">
    <w:p w:rsidR="000B7B5B" w:rsidRDefault="000B7B5B" w:rsidP="00023240">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948A9" w:rsidRPr="003201EE" w:rsidRDefault="00B948A9" w:rsidP="00E30104">
    <w:pPr>
      <w:pStyle w:val="Header"/>
      <w:pBdr>
        <w:top w:val="nil"/>
      </w:pBdr>
      <w:tabs>
        <w:tab w:val="clear" w:pos="4410"/>
        <w:tab w:val="clear" w:pos="9360"/>
        <w:tab w:val="left" w:pos="7479"/>
      </w:tabs>
    </w:pPr>
  </w:p>
</w:hdr>
</file>

<file path=word/header1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948A9" w:rsidRDefault="00B948A9" w:rsidP="003201EE">
    <w:pPr>
      <w:pStyle w:val="Header"/>
    </w:pPr>
  </w:p>
</w:hdr>
</file>

<file path=word/header1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948A9" w:rsidRDefault="00B948A9" w:rsidP="003201EE">
    <w:pPr>
      <w:pStyle w:val="Header"/>
    </w:pPr>
  </w:p>
</w:hdr>
</file>

<file path=word/header1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948A9" w:rsidRDefault="00B948A9" w:rsidP="003201EE">
    <w:pPr>
      <w:pStyle w:val="Header"/>
    </w:pPr>
  </w:p>
</w:hdr>
</file>

<file path=word/header1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948A9" w:rsidRDefault="00B948A9" w:rsidP="003201EE">
    <w:pPr>
      <w:pStyle w:val="Header"/>
    </w:pPr>
  </w:p>
</w:hdr>
</file>

<file path=word/header1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948A9" w:rsidRDefault="00B948A9" w:rsidP="003201EE">
    <w:pPr>
      <w:pStyle w:val="Header"/>
    </w:pPr>
  </w:p>
</w:hdr>
</file>

<file path=word/header1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948A9" w:rsidRDefault="00B948A9" w:rsidP="003201EE">
    <w:pPr>
      <w:pStyle w:val="Header"/>
    </w:pPr>
  </w:p>
</w:hdr>
</file>

<file path=word/header1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948A9" w:rsidRDefault="00B948A9" w:rsidP="003201EE">
    <w:pPr>
      <w:pStyle w:val="Header"/>
    </w:pPr>
  </w:p>
</w:hdr>
</file>

<file path=word/header1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948A9" w:rsidRDefault="00B948A9" w:rsidP="003201EE">
    <w:pPr>
      <w:pStyle w:val="Header"/>
    </w:pPr>
  </w:p>
</w:hdr>
</file>

<file path=word/header1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948A9" w:rsidRDefault="00B948A9" w:rsidP="003201EE">
    <w:pPr>
      <w:pStyle w:val="Header"/>
    </w:pPr>
  </w:p>
</w:hdr>
</file>

<file path=word/header1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948A9" w:rsidRDefault="00B948A9" w:rsidP="003201EE">
    <w:pPr>
      <w:pStyle w:val="Heade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948A9" w:rsidRDefault="00B948A9" w:rsidP="00952F0C">
    <w:pPr>
      <w:pStyle w:val="Header"/>
      <w:pBdr>
        <w:bottom w:val="thickThinSmallGap" w:sz="24" w:space="0" w:color="622423"/>
      </w:pBdr>
      <w:tabs>
        <w:tab w:val="clear" w:pos="4410"/>
        <w:tab w:val="clear" w:pos="9360"/>
        <w:tab w:val="left" w:pos="9457"/>
      </w:tabs>
    </w:pPr>
    <w:r>
      <w:tab/>
    </w:r>
    <w:r>
      <w:tab/>
    </w:r>
    <w:r>
      <w:tab/>
    </w:r>
    <w:r>
      <w:tab/>
    </w:r>
  </w:p>
</w:hdr>
</file>

<file path=word/header2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948A9" w:rsidRDefault="00B948A9" w:rsidP="003201EE">
    <w:pPr>
      <w:pStyle w:val="Header"/>
    </w:pPr>
  </w:p>
</w:hdr>
</file>

<file path=word/header2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948A9" w:rsidRDefault="00B948A9" w:rsidP="003201EE">
    <w:pPr>
      <w:pStyle w:val="Header"/>
    </w:pPr>
  </w:p>
</w:hdr>
</file>

<file path=word/header2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948A9" w:rsidRDefault="00B948A9" w:rsidP="003201EE">
    <w:pPr>
      <w:pStyle w:val="Header"/>
    </w:pPr>
  </w:p>
</w:hdr>
</file>

<file path=word/header2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948A9" w:rsidRDefault="00B948A9" w:rsidP="003201EE">
    <w:pPr>
      <w:pStyle w:val="Header"/>
    </w:pPr>
  </w:p>
</w:hdr>
</file>

<file path=word/header2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948A9" w:rsidRDefault="00B948A9" w:rsidP="003201EE">
    <w:pPr>
      <w:pStyle w:val="Header"/>
    </w:pPr>
  </w:p>
</w:hdr>
</file>

<file path=word/header2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948A9" w:rsidRDefault="00B948A9" w:rsidP="003201EE">
    <w:pPr>
      <w:pStyle w:val="Header"/>
    </w:pPr>
  </w:p>
</w:hdr>
</file>

<file path=word/header2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948A9" w:rsidRDefault="00B948A9" w:rsidP="003201EE">
    <w:pPr>
      <w:pStyle w:val="Header"/>
    </w:pPr>
  </w:p>
</w:hdr>
</file>

<file path=word/header2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948A9" w:rsidRDefault="00B948A9" w:rsidP="003201EE">
    <w:pPr>
      <w:pStyle w:val="Header"/>
    </w:pPr>
  </w:p>
</w:hdr>
</file>

<file path=word/header2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948A9" w:rsidRDefault="00B948A9" w:rsidP="003201EE">
    <w:pPr>
      <w:pStyle w:val="Header"/>
    </w:pPr>
  </w:p>
</w:hdr>
</file>

<file path=word/header2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948A9" w:rsidRDefault="00B948A9" w:rsidP="003201EE">
    <w:pPr>
      <w:pStyle w:val="Header"/>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948A9" w:rsidRDefault="00B948A9" w:rsidP="003201EE">
    <w:pPr>
      <w:pStyle w:val="Header"/>
    </w:pPr>
  </w:p>
</w:hdr>
</file>

<file path=word/header3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948A9" w:rsidRDefault="00B948A9" w:rsidP="003201EE">
    <w:pPr>
      <w:pStyle w:val="Header"/>
    </w:pPr>
  </w:p>
</w:hdr>
</file>

<file path=word/header3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948A9" w:rsidRDefault="00B948A9" w:rsidP="003201EE">
    <w:pPr>
      <w:pStyle w:val="Header"/>
    </w:pPr>
  </w:p>
</w:hdr>
</file>

<file path=word/header3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948A9" w:rsidRDefault="00B948A9" w:rsidP="003201EE">
    <w:pPr>
      <w:pStyle w:val="Header"/>
    </w:pPr>
  </w:p>
</w:hdr>
</file>

<file path=word/header3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948A9" w:rsidRDefault="00B948A9" w:rsidP="003201EE">
    <w:pPr>
      <w:pStyle w:val="Header"/>
    </w:pPr>
  </w:p>
</w:hdr>
</file>

<file path=word/header3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948A9" w:rsidRDefault="00B948A9" w:rsidP="00EB4C7D">
    <w:pPr>
      <w:pStyle w:val="Header"/>
      <w:tabs>
        <w:tab w:val="clear" w:pos="4410"/>
        <w:tab w:val="clear" w:pos="9360"/>
        <w:tab w:val="left" w:pos="8168"/>
      </w:tabs>
    </w:pPr>
    <w:r>
      <w:tab/>
    </w:r>
  </w:p>
</w:hdr>
</file>

<file path=word/header3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948A9" w:rsidRDefault="00B948A9" w:rsidP="00A03BE1">
    <w:pPr>
      <w:pStyle w:val="Header"/>
      <w:tabs>
        <w:tab w:val="clear" w:pos="4410"/>
        <w:tab w:val="clear" w:pos="9360"/>
        <w:tab w:val="left" w:pos="6083"/>
      </w:tabs>
    </w:pPr>
  </w:p>
</w:hdr>
</file>

<file path=word/header3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948A9" w:rsidRDefault="00B948A9" w:rsidP="003201EE">
    <w:pPr>
      <w:pStyle w:val="Header"/>
    </w:pPr>
  </w:p>
</w:hdr>
</file>

<file path=word/header3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948A9" w:rsidRDefault="00B948A9" w:rsidP="003201EE">
    <w:pPr>
      <w:pStyle w:val="Header"/>
    </w:pP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948A9" w:rsidRDefault="00B948A9" w:rsidP="003201EE">
    <w:pPr>
      <w:pStyle w:val="Header"/>
    </w:pP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561DB" w:rsidRDefault="007561DB">
    <w:pPr>
      <w:pStyle w:val="Header"/>
    </w:pP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948A9" w:rsidRDefault="00B948A9" w:rsidP="003201EE">
    <w:pPr>
      <w:pStyle w:val="Header"/>
    </w:pPr>
    <w:r>
      <w:tab/>
    </w:r>
  </w:p>
</w:hdr>
</file>

<file path=word/header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948A9" w:rsidRDefault="00B948A9" w:rsidP="003201EE">
    <w:pPr>
      <w:pStyle w:val="Header"/>
    </w:pPr>
  </w:p>
</w:hdr>
</file>

<file path=word/header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561DB" w:rsidRDefault="007561DB">
    <w:pPr>
      <w:pStyle w:val="Header"/>
    </w:pPr>
  </w:p>
</w:hdr>
</file>

<file path=word/header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948A9" w:rsidRDefault="00B948A9" w:rsidP="003201EE">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2573B4"/>
    <w:multiLevelType w:val="hybridMultilevel"/>
    <w:tmpl w:val="2C7C1F2A"/>
    <w:name w:val="Numbered list 8"/>
    <w:lvl w:ilvl="0" w:tplc="161469EE">
      <w:start w:val="1"/>
      <w:numFmt w:val="decimal"/>
      <w:lvlText w:val="%1."/>
      <w:lvlJc w:val="left"/>
      <w:pPr>
        <w:ind w:left="1262" w:firstLine="0"/>
      </w:pPr>
      <w:rPr>
        <w:rFonts w:ascii="Times New Roman" w:eastAsia="Times New Roman" w:hAnsi="Times New Roman" w:cs="Times New Roman"/>
        <w:w w:val="100"/>
        <w:sz w:val="24"/>
        <w:szCs w:val="24"/>
        <w:lang w:val="en-US" w:eastAsia="en-US" w:bidi="ar-SA"/>
      </w:rPr>
    </w:lvl>
    <w:lvl w:ilvl="1" w:tplc="59E65824">
      <w:numFmt w:val="bullet"/>
      <w:lvlText w:val="•"/>
      <w:lvlJc w:val="left"/>
      <w:pPr>
        <w:ind w:left="2180" w:firstLine="0"/>
      </w:pPr>
      <w:rPr>
        <w:lang w:val="en-US" w:eastAsia="en-US" w:bidi="ar-SA"/>
      </w:rPr>
    </w:lvl>
    <w:lvl w:ilvl="2" w:tplc="DBB2EFA2">
      <w:numFmt w:val="bullet"/>
      <w:lvlText w:val="•"/>
      <w:lvlJc w:val="left"/>
      <w:pPr>
        <w:ind w:left="3100" w:firstLine="0"/>
      </w:pPr>
      <w:rPr>
        <w:lang w:val="en-US" w:eastAsia="en-US" w:bidi="ar-SA"/>
      </w:rPr>
    </w:lvl>
    <w:lvl w:ilvl="3" w:tplc="AD60D1F0">
      <w:numFmt w:val="bullet"/>
      <w:lvlText w:val="•"/>
      <w:lvlJc w:val="left"/>
      <w:pPr>
        <w:ind w:left="4020" w:firstLine="0"/>
      </w:pPr>
      <w:rPr>
        <w:lang w:val="en-US" w:eastAsia="en-US" w:bidi="ar-SA"/>
      </w:rPr>
    </w:lvl>
    <w:lvl w:ilvl="4" w:tplc="A0B85748">
      <w:numFmt w:val="bullet"/>
      <w:lvlText w:val="•"/>
      <w:lvlJc w:val="left"/>
      <w:pPr>
        <w:ind w:left="4940" w:firstLine="0"/>
      </w:pPr>
      <w:rPr>
        <w:lang w:val="en-US" w:eastAsia="en-US" w:bidi="ar-SA"/>
      </w:rPr>
    </w:lvl>
    <w:lvl w:ilvl="5" w:tplc="D8F6D7A2">
      <w:numFmt w:val="bullet"/>
      <w:lvlText w:val="•"/>
      <w:lvlJc w:val="left"/>
      <w:pPr>
        <w:ind w:left="5860" w:firstLine="0"/>
      </w:pPr>
      <w:rPr>
        <w:lang w:val="en-US" w:eastAsia="en-US" w:bidi="ar-SA"/>
      </w:rPr>
    </w:lvl>
    <w:lvl w:ilvl="6" w:tplc="13BA3DEA">
      <w:numFmt w:val="bullet"/>
      <w:lvlText w:val="•"/>
      <w:lvlJc w:val="left"/>
      <w:pPr>
        <w:ind w:left="6780" w:firstLine="0"/>
      </w:pPr>
      <w:rPr>
        <w:lang w:val="en-US" w:eastAsia="en-US" w:bidi="ar-SA"/>
      </w:rPr>
    </w:lvl>
    <w:lvl w:ilvl="7" w:tplc="92C28FAE">
      <w:numFmt w:val="bullet"/>
      <w:lvlText w:val="•"/>
      <w:lvlJc w:val="left"/>
      <w:pPr>
        <w:ind w:left="7700" w:firstLine="0"/>
      </w:pPr>
      <w:rPr>
        <w:lang w:val="en-US" w:eastAsia="en-US" w:bidi="ar-SA"/>
      </w:rPr>
    </w:lvl>
    <w:lvl w:ilvl="8" w:tplc="7B887AC6">
      <w:numFmt w:val="bullet"/>
      <w:lvlText w:val="•"/>
      <w:lvlJc w:val="left"/>
      <w:pPr>
        <w:ind w:left="8620" w:firstLine="0"/>
      </w:pPr>
      <w:rPr>
        <w:lang w:val="en-US" w:eastAsia="en-US" w:bidi="ar-SA"/>
      </w:rPr>
    </w:lvl>
  </w:abstractNum>
  <w:abstractNum w:abstractNumId="1">
    <w:nsid w:val="1FB21C5E"/>
    <w:multiLevelType w:val="hybridMultilevel"/>
    <w:tmpl w:val="E558E3B2"/>
    <w:name w:val="Numbered list 3"/>
    <w:lvl w:ilvl="0" w:tplc="C0C61D6E">
      <w:numFmt w:val="bullet"/>
      <w:lvlText w:val=""/>
      <w:lvlJc w:val="left"/>
      <w:pPr>
        <w:ind w:left="1602" w:firstLine="0"/>
      </w:pPr>
      <w:rPr>
        <w:w w:val="100"/>
        <w:lang w:val="en-US" w:eastAsia="en-US" w:bidi="ar-SA"/>
      </w:rPr>
    </w:lvl>
    <w:lvl w:ilvl="1" w:tplc="683E955E">
      <w:numFmt w:val="bullet"/>
      <w:lvlText w:val="•"/>
      <w:lvlJc w:val="left"/>
      <w:pPr>
        <w:ind w:left="2574" w:firstLine="0"/>
      </w:pPr>
      <w:rPr>
        <w:lang w:val="en-US" w:eastAsia="en-US" w:bidi="ar-SA"/>
      </w:rPr>
    </w:lvl>
    <w:lvl w:ilvl="2" w:tplc="E67E2704">
      <w:numFmt w:val="bullet"/>
      <w:lvlText w:val="•"/>
      <w:lvlJc w:val="left"/>
      <w:pPr>
        <w:ind w:left="3549" w:firstLine="0"/>
      </w:pPr>
      <w:rPr>
        <w:lang w:val="en-US" w:eastAsia="en-US" w:bidi="ar-SA"/>
      </w:rPr>
    </w:lvl>
    <w:lvl w:ilvl="3" w:tplc="3CA4B632">
      <w:numFmt w:val="bullet"/>
      <w:lvlText w:val="•"/>
      <w:lvlJc w:val="left"/>
      <w:pPr>
        <w:ind w:left="4523" w:firstLine="0"/>
      </w:pPr>
      <w:rPr>
        <w:lang w:val="en-US" w:eastAsia="en-US" w:bidi="ar-SA"/>
      </w:rPr>
    </w:lvl>
    <w:lvl w:ilvl="4" w:tplc="2D522D0C">
      <w:numFmt w:val="bullet"/>
      <w:lvlText w:val="•"/>
      <w:lvlJc w:val="left"/>
      <w:pPr>
        <w:ind w:left="5498" w:firstLine="0"/>
      </w:pPr>
      <w:rPr>
        <w:lang w:val="en-US" w:eastAsia="en-US" w:bidi="ar-SA"/>
      </w:rPr>
    </w:lvl>
    <w:lvl w:ilvl="5" w:tplc="8160D30E">
      <w:numFmt w:val="bullet"/>
      <w:lvlText w:val="•"/>
      <w:lvlJc w:val="left"/>
      <w:pPr>
        <w:ind w:left="6473" w:firstLine="0"/>
      </w:pPr>
      <w:rPr>
        <w:lang w:val="en-US" w:eastAsia="en-US" w:bidi="ar-SA"/>
      </w:rPr>
    </w:lvl>
    <w:lvl w:ilvl="6" w:tplc="5722138E">
      <w:numFmt w:val="bullet"/>
      <w:lvlText w:val="•"/>
      <w:lvlJc w:val="left"/>
      <w:pPr>
        <w:ind w:left="7447" w:firstLine="0"/>
      </w:pPr>
      <w:rPr>
        <w:lang w:val="en-US" w:eastAsia="en-US" w:bidi="ar-SA"/>
      </w:rPr>
    </w:lvl>
    <w:lvl w:ilvl="7" w:tplc="8E1AE4BE">
      <w:numFmt w:val="bullet"/>
      <w:lvlText w:val="•"/>
      <w:lvlJc w:val="left"/>
      <w:pPr>
        <w:ind w:left="8422" w:firstLine="0"/>
      </w:pPr>
      <w:rPr>
        <w:lang w:val="en-US" w:eastAsia="en-US" w:bidi="ar-SA"/>
      </w:rPr>
    </w:lvl>
    <w:lvl w:ilvl="8" w:tplc="F31E83E0">
      <w:numFmt w:val="bullet"/>
      <w:lvlText w:val="•"/>
      <w:lvlJc w:val="left"/>
      <w:pPr>
        <w:ind w:left="9396" w:firstLine="0"/>
      </w:pPr>
      <w:rPr>
        <w:lang w:val="en-US" w:eastAsia="en-US" w:bidi="ar-SA"/>
      </w:rPr>
    </w:lvl>
  </w:abstractNum>
  <w:abstractNum w:abstractNumId="2">
    <w:nsid w:val="27FB7788"/>
    <w:multiLevelType w:val="hybridMultilevel"/>
    <w:tmpl w:val="E73C7F84"/>
    <w:name w:val="Numbered list 7"/>
    <w:lvl w:ilvl="0" w:tplc="7830275A">
      <w:start w:val="1"/>
      <w:numFmt w:val="decimal"/>
      <w:lvlText w:val="%1."/>
      <w:lvlJc w:val="left"/>
      <w:pPr>
        <w:ind w:left="2042" w:firstLine="0"/>
      </w:pPr>
      <w:rPr>
        <w:rFonts w:ascii="Times New Roman" w:eastAsia="Times New Roman" w:hAnsi="Times New Roman" w:cs="Times New Roman"/>
        <w:w w:val="100"/>
        <w:sz w:val="24"/>
        <w:szCs w:val="24"/>
        <w:lang w:val="en-US" w:eastAsia="en-US" w:bidi="ar-SA"/>
      </w:rPr>
    </w:lvl>
    <w:lvl w:ilvl="1" w:tplc="FFA87D58">
      <w:numFmt w:val="bullet"/>
      <w:lvlText w:val="•"/>
      <w:lvlJc w:val="left"/>
      <w:pPr>
        <w:ind w:left="2894" w:firstLine="0"/>
      </w:pPr>
      <w:rPr>
        <w:lang w:val="en-US" w:eastAsia="en-US" w:bidi="ar-SA"/>
      </w:rPr>
    </w:lvl>
    <w:lvl w:ilvl="2" w:tplc="194A6A24">
      <w:numFmt w:val="bullet"/>
      <w:lvlText w:val="•"/>
      <w:lvlJc w:val="left"/>
      <w:pPr>
        <w:ind w:left="3748" w:firstLine="0"/>
      </w:pPr>
      <w:rPr>
        <w:lang w:val="en-US" w:eastAsia="en-US" w:bidi="ar-SA"/>
      </w:rPr>
    </w:lvl>
    <w:lvl w:ilvl="3" w:tplc="41885968">
      <w:numFmt w:val="bullet"/>
      <w:lvlText w:val="•"/>
      <w:lvlJc w:val="left"/>
      <w:pPr>
        <w:ind w:left="4602" w:firstLine="0"/>
      </w:pPr>
      <w:rPr>
        <w:lang w:val="en-US" w:eastAsia="en-US" w:bidi="ar-SA"/>
      </w:rPr>
    </w:lvl>
    <w:lvl w:ilvl="4" w:tplc="457272B8">
      <w:numFmt w:val="bullet"/>
      <w:lvlText w:val="•"/>
      <w:lvlJc w:val="left"/>
      <w:pPr>
        <w:ind w:left="5456" w:firstLine="0"/>
      </w:pPr>
      <w:rPr>
        <w:lang w:val="en-US" w:eastAsia="en-US" w:bidi="ar-SA"/>
      </w:rPr>
    </w:lvl>
    <w:lvl w:ilvl="5" w:tplc="7C3A315C">
      <w:numFmt w:val="bullet"/>
      <w:lvlText w:val="•"/>
      <w:lvlJc w:val="left"/>
      <w:pPr>
        <w:ind w:left="6310" w:firstLine="0"/>
      </w:pPr>
      <w:rPr>
        <w:lang w:val="en-US" w:eastAsia="en-US" w:bidi="ar-SA"/>
      </w:rPr>
    </w:lvl>
    <w:lvl w:ilvl="6" w:tplc="FCAE46FC">
      <w:numFmt w:val="bullet"/>
      <w:lvlText w:val="•"/>
      <w:lvlJc w:val="left"/>
      <w:pPr>
        <w:ind w:left="7164" w:firstLine="0"/>
      </w:pPr>
      <w:rPr>
        <w:lang w:val="en-US" w:eastAsia="en-US" w:bidi="ar-SA"/>
      </w:rPr>
    </w:lvl>
    <w:lvl w:ilvl="7" w:tplc="B5F04DD4">
      <w:numFmt w:val="bullet"/>
      <w:lvlText w:val="•"/>
      <w:lvlJc w:val="left"/>
      <w:pPr>
        <w:ind w:left="8018" w:firstLine="0"/>
      </w:pPr>
      <w:rPr>
        <w:lang w:val="en-US" w:eastAsia="en-US" w:bidi="ar-SA"/>
      </w:rPr>
    </w:lvl>
    <w:lvl w:ilvl="8" w:tplc="2EC6A908">
      <w:numFmt w:val="bullet"/>
      <w:lvlText w:val="•"/>
      <w:lvlJc w:val="left"/>
      <w:pPr>
        <w:ind w:left="8872" w:firstLine="0"/>
      </w:pPr>
      <w:rPr>
        <w:lang w:val="en-US" w:eastAsia="en-US" w:bidi="ar-SA"/>
      </w:rPr>
    </w:lvl>
  </w:abstractNum>
  <w:abstractNum w:abstractNumId="3">
    <w:nsid w:val="281A1ACB"/>
    <w:multiLevelType w:val="hybridMultilevel"/>
    <w:tmpl w:val="3954C980"/>
    <w:name w:val="Numbered list 1"/>
    <w:lvl w:ilvl="0" w:tplc="B8C02FDE">
      <w:start w:val="2"/>
      <w:numFmt w:val="decimal"/>
      <w:lvlText w:val="%1."/>
      <w:lvlJc w:val="left"/>
      <w:pPr>
        <w:ind w:left="721" w:firstLine="0"/>
      </w:pPr>
      <w:rPr>
        <w:rFonts w:ascii="Times New Roman" w:eastAsia="Times New Roman" w:hAnsi="Times New Roman" w:cs="Times New Roman"/>
        <w:w w:val="100"/>
        <w:sz w:val="22"/>
        <w:szCs w:val="22"/>
        <w:lang w:val="en-US" w:eastAsia="en-US" w:bidi="ar-SA"/>
      </w:rPr>
    </w:lvl>
    <w:lvl w:ilvl="1" w:tplc="A950F5BE">
      <w:start w:val="1"/>
      <w:numFmt w:val="decimal"/>
      <w:lvlText w:val="%2."/>
      <w:lvlJc w:val="left"/>
      <w:pPr>
        <w:ind w:left="1262" w:firstLine="0"/>
      </w:pPr>
      <w:rPr>
        <w:rFonts w:ascii="Times New Roman" w:eastAsia="Times New Roman" w:hAnsi="Times New Roman" w:cs="Times New Roman"/>
        <w:w w:val="100"/>
        <w:sz w:val="24"/>
        <w:szCs w:val="24"/>
        <w:lang w:val="en-US" w:eastAsia="en-US" w:bidi="ar-SA"/>
      </w:rPr>
    </w:lvl>
    <w:lvl w:ilvl="2" w:tplc="3BD81696">
      <w:numFmt w:val="bullet"/>
      <w:lvlText w:val="•"/>
      <w:lvlJc w:val="left"/>
      <w:pPr>
        <w:ind w:left="2282" w:firstLine="0"/>
      </w:pPr>
      <w:rPr>
        <w:lang w:val="en-US" w:eastAsia="en-US" w:bidi="ar-SA"/>
      </w:rPr>
    </w:lvl>
    <w:lvl w:ilvl="3" w:tplc="F08CD85E">
      <w:numFmt w:val="bullet"/>
      <w:lvlText w:val="•"/>
      <w:lvlJc w:val="left"/>
      <w:pPr>
        <w:ind w:left="3304" w:firstLine="0"/>
      </w:pPr>
      <w:rPr>
        <w:lang w:val="en-US" w:eastAsia="en-US" w:bidi="ar-SA"/>
      </w:rPr>
    </w:lvl>
    <w:lvl w:ilvl="4" w:tplc="2040A19A">
      <w:numFmt w:val="bullet"/>
      <w:lvlText w:val="•"/>
      <w:lvlJc w:val="left"/>
      <w:pPr>
        <w:ind w:left="4326" w:firstLine="0"/>
      </w:pPr>
      <w:rPr>
        <w:lang w:val="en-US" w:eastAsia="en-US" w:bidi="ar-SA"/>
      </w:rPr>
    </w:lvl>
    <w:lvl w:ilvl="5" w:tplc="098CBBC8">
      <w:numFmt w:val="bullet"/>
      <w:lvlText w:val="•"/>
      <w:lvlJc w:val="left"/>
      <w:pPr>
        <w:ind w:left="5348" w:firstLine="0"/>
      </w:pPr>
      <w:rPr>
        <w:lang w:val="en-US" w:eastAsia="en-US" w:bidi="ar-SA"/>
      </w:rPr>
    </w:lvl>
    <w:lvl w:ilvl="6" w:tplc="7D442F40">
      <w:numFmt w:val="bullet"/>
      <w:lvlText w:val="•"/>
      <w:lvlJc w:val="left"/>
      <w:pPr>
        <w:ind w:left="6371" w:firstLine="0"/>
      </w:pPr>
      <w:rPr>
        <w:lang w:val="en-US" w:eastAsia="en-US" w:bidi="ar-SA"/>
      </w:rPr>
    </w:lvl>
    <w:lvl w:ilvl="7" w:tplc="1D92C690">
      <w:numFmt w:val="bullet"/>
      <w:lvlText w:val="•"/>
      <w:lvlJc w:val="left"/>
      <w:pPr>
        <w:ind w:left="7393" w:firstLine="0"/>
      </w:pPr>
      <w:rPr>
        <w:lang w:val="en-US" w:eastAsia="en-US" w:bidi="ar-SA"/>
      </w:rPr>
    </w:lvl>
    <w:lvl w:ilvl="8" w:tplc="1654F534">
      <w:numFmt w:val="bullet"/>
      <w:lvlText w:val="•"/>
      <w:lvlJc w:val="left"/>
      <w:pPr>
        <w:ind w:left="8415" w:firstLine="0"/>
      </w:pPr>
      <w:rPr>
        <w:lang w:val="en-US" w:eastAsia="en-US" w:bidi="ar-SA"/>
      </w:rPr>
    </w:lvl>
  </w:abstractNum>
  <w:abstractNum w:abstractNumId="4">
    <w:nsid w:val="2B2907E4"/>
    <w:multiLevelType w:val="hybridMultilevel"/>
    <w:tmpl w:val="D7E4BFFC"/>
    <w:name w:val="Numbered list 6"/>
    <w:lvl w:ilvl="0" w:tplc="B5A89E2C">
      <w:start w:val="4"/>
      <w:numFmt w:val="decimal"/>
      <w:lvlText w:val="%1."/>
      <w:lvlJc w:val="left"/>
      <w:pPr>
        <w:ind w:left="902" w:firstLine="0"/>
      </w:pPr>
      <w:rPr>
        <w:rFonts w:ascii="Times New Roman" w:eastAsia="Times New Roman" w:hAnsi="Times New Roman" w:cs="Times New Roman"/>
        <w:w w:val="100"/>
        <w:sz w:val="22"/>
        <w:szCs w:val="22"/>
        <w:lang w:val="en-US" w:eastAsia="en-US" w:bidi="ar-SA"/>
      </w:rPr>
    </w:lvl>
    <w:lvl w:ilvl="1" w:tplc="AF0CCB12">
      <w:start w:val="1"/>
      <w:numFmt w:val="decimal"/>
      <w:lvlText w:val="%2."/>
      <w:lvlJc w:val="left"/>
      <w:pPr>
        <w:ind w:left="2038" w:firstLine="0"/>
      </w:pPr>
      <w:rPr>
        <w:rFonts w:ascii="Times New Roman" w:eastAsia="Times New Roman" w:hAnsi="Times New Roman" w:cs="Times New Roman"/>
        <w:w w:val="100"/>
        <w:sz w:val="24"/>
        <w:szCs w:val="24"/>
        <w:lang w:val="en-US" w:eastAsia="en-US" w:bidi="ar-SA"/>
      </w:rPr>
    </w:lvl>
    <w:lvl w:ilvl="2" w:tplc="2B547E74">
      <w:numFmt w:val="bullet"/>
      <w:lvlText w:val="•"/>
      <w:lvlJc w:val="left"/>
      <w:pPr>
        <w:ind w:left="2987" w:firstLine="0"/>
      </w:pPr>
      <w:rPr>
        <w:lang w:val="en-US" w:eastAsia="en-US" w:bidi="ar-SA"/>
      </w:rPr>
    </w:lvl>
    <w:lvl w:ilvl="3" w:tplc="C2E42F3C">
      <w:numFmt w:val="bullet"/>
      <w:lvlText w:val="•"/>
      <w:lvlJc w:val="left"/>
      <w:pPr>
        <w:ind w:left="3938" w:firstLine="0"/>
      </w:pPr>
      <w:rPr>
        <w:lang w:val="en-US" w:eastAsia="en-US" w:bidi="ar-SA"/>
      </w:rPr>
    </w:lvl>
    <w:lvl w:ilvl="4" w:tplc="913628CC">
      <w:numFmt w:val="bullet"/>
      <w:lvlText w:val="•"/>
      <w:lvlJc w:val="left"/>
      <w:pPr>
        <w:ind w:left="4889" w:firstLine="0"/>
      </w:pPr>
      <w:rPr>
        <w:lang w:val="en-US" w:eastAsia="en-US" w:bidi="ar-SA"/>
      </w:rPr>
    </w:lvl>
    <w:lvl w:ilvl="5" w:tplc="95EE3B08">
      <w:numFmt w:val="bullet"/>
      <w:lvlText w:val="•"/>
      <w:lvlJc w:val="left"/>
      <w:pPr>
        <w:ind w:left="5840" w:firstLine="0"/>
      </w:pPr>
      <w:rPr>
        <w:lang w:val="en-US" w:eastAsia="en-US" w:bidi="ar-SA"/>
      </w:rPr>
    </w:lvl>
    <w:lvl w:ilvl="6" w:tplc="EE164A26">
      <w:numFmt w:val="bullet"/>
      <w:lvlText w:val="•"/>
      <w:lvlJc w:val="left"/>
      <w:pPr>
        <w:ind w:left="6791" w:firstLine="0"/>
      </w:pPr>
      <w:rPr>
        <w:lang w:val="en-US" w:eastAsia="en-US" w:bidi="ar-SA"/>
      </w:rPr>
    </w:lvl>
    <w:lvl w:ilvl="7" w:tplc="F8405D90">
      <w:numFmt w:val="bullet"/>
      <w:lvlText w:val="•"/>
      <w:lvlJc w:val="left"/>
      <w:pPr>
        <w:ind w:left="7742" w:firstLine="0"/>
      </w:pPr>
      <w:rPr>
        <w:lang w:val="en-US" w:eastAsia="en-US" w:bidi="ar-SA"/>
      </w:rPr>
    </w:lvl>
    <w:lvl w:ilvl="8" w:tplc="F77A8D9E">
      <w:numFmt w:val="bullet"/>
      <w:lvlText w:val="•"/>
      <w:lvlJc w:val="left"/>
      <w:pPr>
        <w:ind w:left="8693" w:firstLine="0"/>
      </w:pPr>
      <w:rPr>
        <w:lang w:val="en-US" w:eastAsia="en-US" w:bidi="ar-SA"/>
      </w:rPr>
    </w:lvl>
  </w:abstractNum>
  <w:abstractNum w:abstractNumId="5">
    <w:nsid w:val="33EF1A22"/>
    <w:multiLevelType w:val="hybridMultilevel"/>
    <w:tmpl w:val="8514C3A8"/>
    <w:name w:val="Numbered list 5"/>
    <w:lvl w:ilvl="0" w:tplc="A64C4752">
      <w:start w:val="1"/>
      <w:numFmt w:val="lowerRoman"/>
      <w:lvlText w:val="%1."/>
      <w:lvlJc w:val="left"/>
      <w:pPr>
        <w:ind w:left="1282" w:firstLine="0"/>
      </w:pPr>
      <w:rPr>
        <w:rFonts w:ascii="Times New Roman" w:eastAsia="Times New Roman" w:hAnsi="Times New Roman" w:cs="Times New Roman"/>
        <w:spacing w:val="-1"/>
        <w:w w:val="100"/>
        <w:sz w:val="24"/>
        <w:szCs w:val="24"/>
        <w:lang w:val="en-US" w:eastAsia="en-US" w:bidi="ar-SA"/>
      </w:rPr>
    </w:lvl>
    <w:lvl w:ilvl="1" w:tplc="A58EC280">
      <w:numFmt w:val="bullet"/>
      <w:lvlText w:val="•"/>
      <w:lvlJc w:val="left"/>
      <w:pPr>
        <w:ind w:left="2188" w:firstLine="0"/>
      </w:pPr>
      <w:rPr>
        <w:lang w:val="en-US" w:eastAsia="en-US" w:bidi="ar-SA"/>
      </w:rPr>
    </w:lvl>
    <w:lvl w:ilvl="2" w:tplc="4C0E1ECE">
      <w:numFmt w:val="bullet"/>
      <w:lvlText w:val="•"/>
      <w:lvlJc w:val="left"/>
      <w:pPr>
        <w:ind w:left="3096" w:firstLine="0"/>
      </w:pPr>
      <w:rPr>
        <w:lang w:val="en-US" w:eastAsia="en-US" w:bidi="ar-SA"/>
      </w:rPr>
    </w:lvl>
    <w:lvl w:ilvl="3" w:tplc="3E9EC4BA">
      <w:numFmt w:val="bullet"/>
      <w:lvlText w:val="•"/>
      <w:lvlJc w:val="left"/>
      <w:pPr>
        <w:ind w:left="4004" w:firstLine="0"/>
      </w:pPr>
      <w:rPr>
        <w:lang w:val="en-US" w:eastAsia="en-US" w:bidi="ar-SA"/>
      </w:rPr>
    </w:lvl>
    <w:lvl w:ilvl="4" w:tplc="C758F162">
      <w:numFmt w:val="bullet"/>
      <w:lvlText w:val="•"/>
      <w:lvlJc w:val="left"/>
      <w:pPr>
        <w:ind w:left="4912" w:firstLine="0"/>
      </w:pPr>
      <w:rPr>
        <w:lang w:val="en-US" w:eastAsia="en-US" w:bidi="ar-SA"/>
      </w:rPr>
    </w:lvl>
    <w:lvl w:ilvl="5" w:tplc="06CC00CC">
      <w:numFmt w:val="bullet"/>
      <w:lvlText w:val="•"/>
      <w:lvlJc w:val="left"/>
      <w:pPr>
        <w:ind w:left="5820" w:firstLine="0"/>
      </w:pPr>
      <w:rPr>
        <w:lang w:val="en-US" w:eastAsia="en-US" w:bidi="ar-SA"/>
      </w:rPr>
    </w:lvl>
    <w:lvl w:ilvl="6" w:tplc="DDE07C04">
      <w:numFmt w:val="bullet"/>
      <w:lvlText w:val="•"/>
      <w:lvlJc w:val="left"/>
      <w:pPr>
        <w:ind w:left="6728" w:firstLine="0"/>
      </w:pPr>
      <w:rPr>
        <w:lang w:val="en-US" w:eastAsia="en-US" w:bidi="ar-SA"/>
      </w:rPr>
    </w:lvl>
    <w:lvl w:ilvl="7" w:tplc="0C2A2A18">
      <w:numFmt w:val="bullet"/>
      <w:lvlText w:val="•"/>
      <w:lvlJc w:val="left"/>
      <w:pPr>
        <w:ind w:left="7636" w:firstLine="0"/>
      </w:pPr>
      <w:rPr>
        <w:lang w:val="en-US" w:eastAsia="en-US" w:bidi="ar-SA"/>
      </w:rPr>
    </w:lvl>
    <w:lvl w:ilvl="8" w:tplc="5D0E6880">
      <w:numFmt w:val="bullet"/>
      <w:lvlText w:val="•"/>
      <w:lvlJc w:val="left"/>
      <w:pPr>
        <w:ind w:left="8544" w:firstLine="0"/>
      </w:pPr>
      <w:rPr>
        <w:lang w:val="en-US" w:eastAsia="en-US" w:bidi="ar-SA"/>
      </w:rPr>
    </w:lvl>
  </w:abstractNum>
  <w:abstractNum w:abstractNumId="6">
    <w:nsid w:val="36B03DCF"/>
    <w:multiLevelType w:val="hybridMultilevel"/>
    <w:tmpl w:val="E0E8B016"/>
    <w:lvl w:ilvl="0" w:tplc="04090001">
      <w:start w:val="1"/>
      <w:numFmt w:val="bullet"/>
      <w:lvlText w:val=""/>
      <w:lvlJc w:val="left"/>
      <w:pPr>
        <w:ind w:left="90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7">
    <w:nsid w:val="3DFD4982"/>
    <w:multiLevelType w:val="hybridMultilevel"/>
    <w:tmpl w:val="AE0A4840"/>
    <w:name w:val="Numbered list 2"/>
    <w:lvl w:ilvl="0" w:tplc="31840658">
      <w:numFmt w:val="bullet"/>
      <w:lvlText w:val="·"/>
      <w:lvlJc w:val="left"/>
      <w:pPr>
        <w:ind w:left="1430" w:firstLine="0"/>
      </w:pPr>
      <w:rPr>
        <w:w w:val="100"/>
        <w:lang w:val="en-US" w:eastAsia="en-US" w:bidi="ar-SA"/>
      </w:rPr>
    </w:lvl>
    <w:lvl w:ilvl="1" w:tplc="CEB0C94C">
      <w:numFmt w:val="bullet"/>
      <w:lvlText w:val="•"/>
      <w:lvlJc w:val="left"/>
      <w:pPr>
        <w:ind w:left="2332" w:firstLine="0"/>
      </w:pPr>
      <w:rPr>
        <w:lang w:val="en-US" w:eastAsia="en-US" w:bidi="ar-SA"/>
      </w:rPr>
    </w:lvl>
    <w:lvl w:ilvl="2" w:tplc="119003EA">
      <w:numFmt w:val="bullet"/>
      <w:lvlText w:val="•"/>
      <w:lvlJc w:val="left"/>
      <w:pPr>
        <w:ind w:left="3236" w:firstLine="0"/>
      </w:pPr>
      <w:rPr>
        <w:lang w:val="en-US" w:eastAsia="en-US" w:bidi="ar-SA"/>
      </w:rPr>
    </w:lvl>
    <w:lvl w:ilvl="3" w:tplc="A8DCA650">
      <w:numFmt w:val="bullet"/>
      <w:lvlText w:val="•"/>
      <w:lvlJc w:val="left"/>
      <w:pPr>
        <w:ind w:left="4140" w:firstLine="0"/>
      </w:pPr>
      <w:rPr>
        <w:lang w:val="en-US" w:eastAsia="en-US" w:bidi="ar-SA"/>
      </w:rPr>
    </w:lvl>
    <w:lvl w:ilvl="4" w:tplc="CEECBE0C">
      <w:numFmt w:val="bullet"/>
      <w:lvlText w:val="•"/>
      <w:lvlJc w:val="left"/>
      <w:pPr>
        <w:ind w:left="5044" w:firstLine="0"/>
      </w:pPr>
      <w:rPr>
        <w:lang w:val="en-US" w:eastAsia="en-US" w:bidi="ar-SA"/>
      </w:rPr>
    </w:lvl>
    <w:lvl w:ilvl="5" w:tplc="7C740422">
      <w:numFmt w:val="bullet"/>
      <w:lvlText w:val="•"/>
      <w:lvlJc w:val="left"/>
      <w:pPr>
        <w:ind w:left="5948" w:firstLine="0"/>
      </w:pPr>
      <w:rPr>
        <w:lang w:val="en-US" w:eastAsia="en-US" w:bidi="ar-SA"/>
      </w:rPr>
    </w:lvl>
    <w:lvl w:ilvl="6" w:tplc="0D80486A">
      <w:numFmt w:val="bullet"/>
      <w:lvlText w:val="•"/>
      <w:lvlJc w:val="left"/>
      <w:pPr>
        <w:ind w:left="6852" w:firstLine="0"/>
      </w:pPr>
      <w:rPr>
        <w:lang w:val="en-US" w:eastAsia="en-US" w:bidi="ar-SA"/>
      </w:rPr>
    </w:lvl>
    <w:lvl w:ilvl="7" w:tplc="82DE0210">
      <w:numFmt w:val="bullet"/>
      <w:lvlText w:val="•"/>
      <w:lvlJc w:val="left"/>
      <w:pPr>
        <w:ind w:left="7756" w:firstLine="0"/>
      </w:pPr>
      <w:rPr>
        <w:lang w:val="en-US" w:eastAsia="en-US" w:bidi="ar-SA"/>
      </w:rPr>
    </w:lvl>
    <w:lvl w:ilvl="8" w:tplc="96F818AE">
      <w:numFmt w:val="bullet"/>
      <w:lvlText w:val="•"/>
      <w:lvlJc w:val="left"/>
      <w:pPr>
        <w:ind w:left="8660" w:firstLine="0"/>
      </w:pPr>
      <w:rPr>
        <w:lang w:val="en-US" w:eastAsia="en-US" w:bidi="ar-SA"/>
      </w:rPr>
    </w:lvl>
  </w:abstractNum>
  <w:abstractNum w:abstractNumId="8">
    <w:nsid w:val="48B20AD8"/>
    <w:multiLevelType w:val="hybridMultilevel"/>
    <w:tmpl w:val="506A6C14"/>
    <w:name w:val="Numbered list 4"/>
    <w:lvl w:ilvl="0" w:tplc="C2DADE6A">
      <w:start w:val="1"/>
      <w:numFmt w:val="decimal"/>
      <w:lvlText w:val="%1."/>
      <w:lvlJc w:val="left"/>
      <w:pPr>
        <w:ind w:left="1602" w:firstLine="0"/>
      </w:pPr>
      <w:rPr>
        <w:w w:val="100"/>
        <w:lang w:val="en-US" w:eastAsia="en-US" w:bidi="ar-SA"/>
      </w:rPr>
    </w:lvl>
    <w:lvl w:ilvl="1" w:tplc="20F81E90">
      <w:numFmt w:val="bullet"/>
      <w:lvlText w:val=""/>
      <w:lvlJc w:val="left"/>
      <w:pPr>
        <w:ind w:left="2324" w:firstLine="0"/>
      </w:pPr>
      <w:rPr>
        <w:rFonts w:ascii="Wingdings" w:eastAsia="Wingdings" w:hAnsi="Wingdings" w:cs="Wingdings"/>
        <w:w w:val="100"/>
        <w:sz w:val="24"/>
        <w:szCs w:val="24"/>
        <w:lang w:val="en-US" w:eastAsia="en-US" w:bidi="ar-SA"/>
      </w:rPr>
    </w:lvl>
    <w:lvl w:ilvl="2" w:tplc="BBD6A32A">
      <w:numFmt w:val="bullet"/>
      <w:lvlText w:val="•"/>
      <w:lvlJc w:val="left"/>
      <w:pPr>
        <w:ind w:left="3322" w:firstLine="0"/>
      </w:pPr>
      <w:rPr>
        <w:lang w:val="en-US" w:eastAsia="en-US" w:bidi="ar-SA"/>
      </w:rPr>
    </w:lvl>
    <w:lvl w:ilvl="3" w:tplc="23725170">
      <w:numFmt w:val="bullet"/>
      <w:lvlText w:val="•"/>
      <w:lvlJc w:val="left"/>
      <w:pPr>
        <w:ind w:left="4325" w:firstLine="0"/>
      </w:pPr>
      <w:rPr>
        <w:lang w:val="en-US" w:eastAsia="en-US" w:bidi="ar-SA"/>
      </w:rPr>
    </w:lvl>
    <w:lvl w:ilvl="4" w:tplc="B816C4DC">
      <w:numFmt w:val="bullet"/>
      <w:lvlText w:val="•"/>
      <w:lvlJc w:val="left"/>
      <w:pPr>
        <w:ind w:left="5328" w:firstLine="0"/>
      </w:pPr>
      <w:rPr>
        <w:lang w:val="en-US" w:eastAsia="en-US" w:bidi="ar-SA"/>
      </w:rPr>
    </w:lvl>
    <w:lvl w:ilvl="5" w:tplc="C32036D0">
      <w:numFmt w:val="bullet"/>
      <w:lvlText w:val="•"/>
      <w:lvlJc w:val="left"/>
      <w:pPr>
        <w:ind w:left="6331" w:firstLine="0"/>
      </w:pPr>
      <w:rPr>
        <w:lang w:val="en-US" w:eastAsia="en-US" w:bidi="ar-SA"/>
      </w:rPr>
    </w:lvl>
    <w:lvl w:ilvl="6" w:tplc="4A808180">
      <w:numFmt w:val="bullet"/>
      <w:lvlText w:val="•"/>
      <w:lvlJc w:val="left"/>
      <w:pPr>
        <w:ind w:left="7334" w:firstLine="0"/>
      </w:pPr>
      <w:rPr>
        <w:lang w:val="en-US" w:eastAsia="en-US" w:bidi="ar-SA"/>
      </w:rPr>
    </w:lvl>
    <w:lvl w:ilvl="7" w:tplc="6FEAEA10">
      <w:numFmt w:val="bullet"/>
      <w:lvlText w:val="•"/>
      <w:lvlJc w:val="left"/>
      <w:pPr>
        <w:ind w:left="8337" w:firstLine="0"/>
      </w:pPr>
      <w:rPr>
        <w:lang w:val="en-US" w:eastAsia="en-US" w:bidi="ar-SA"/>
      </w:rPr>
    </w:lvl>
    <w:lvl w:ilvl="8" w:tplc="1024A16E">
      <w:numFmt w:val="bullet"/>
      <w:lvlText w:val="•"/>
      <w:lvlJc w:val="left"/>
      <w:pPr>
        <w:ind w:left="9340" w:firstLine="0"/>
      </w:pPr>
      <w:rPr>
        <w:lang w:val="en-US" w:eastAsia="en-US" w:bidi="ar-SA"/>
      </w:rPr>
    </w:lvl>
  </w:abstractNum>
  <w:abstractNum w:abstractNumId="9">
    <w:nsid w:val="4DCF3E3C"/>
    <w:multiLevelType w:val="hybridMultilevel"/>
    <w:tmpl w:val="0FE2D52E"/>
    <w:lvl w:ilvl="0" w:tplc="04090001">
      <w:start w:val="1"/>
      <w:numFmt w:val="bullet"/>
      <w:lvlText w:val=""/>
      <w:lvlJc w:val="left"/>
      <w:pPr>
        <w:ind w:left="1961" w:hanging="360"/>
      </w:pPr>
      <w:rPr>
        <w:rFonts w:ascii="Symbol" w:hAnsi="Symbol" w:hint="default"/>
      </w:rPr>
    </w:lvl>
    <w:lvl w:ilvl="1" w:tplc="04090003" w:tentative="1">
      <w:start w:val="1"/>
      <w:numFmt w:val="bullet"/>
      <w:lvlText w:val="o"/>
      <w:lvlJc w:val="left"/>
      <w:pPr>
        <w:ind w:left="2681" w:hanging="360"/>
      </w:pPr>
      <w:rPr>
        <w:rFonts w:ascii="Courier New" w:hAnsi="Courier New" w:cs="Courier New" w:hint="default"/>
      </w:rPr>
    </w:lvl>
    <w:lvl w:ilvl="2" w:tplc="04090005" w:tentative="1">
      <w:start w:val="1"/>
      <w:numFmt w:val="bullet"/>
      <w:lvlText w:val=""/>
      <w:lvlJc w:val="left"/>
      <w:pPr>
        <w:ind w:left="3401" w:hanging="360"/>
      </w:pPr>
      <w:rPr>
        <w:rFonts w:ascii="Wingdings" w:hAnsi="Wingdings" w:hint="default"/>
      </w:rPr>
    </w:lvl>
    <w:lvl w:ilvl="3" w:tplc="04090001" w:tentative="1">
      <w:start w:val="1"/>
      <w:numFmt w:val="bullet"/>
      <w:lvlText w:val=""/>
      <w:lvlJc w:val="left"/>
      <w:pPr>
        <w:ind w:left="4121" w:hanging="360"/>
      </w:pPr>
      <w:rPr>
        <w:rFonts w:ascii="Symbol" w:hAnsi="Symbol" w:hint="default"/>
      </w:rPr>
    </w:lvl>
    <w:lvl w:ilvl="4" w:tplc="04090003" w:tentative="1">
      <w:start w:val="1"/>
      <w:numFmt w:val="bullet"/>
      <w:lvlText w:val="o"/>
      <w:lvlJc w:val="left"/>
      <w:pPr>
        <w:ind w:left="4841" w:hanging="360"/>
      </w:pPr>
      <w:rPr>
        <w:rFonts w:ascii="Courier New" w:hAnsi="Courier New" w:cs="Courier New" w:hint="default"/>
      </w:rPr>
    </w:lvl>
    <w:lvl w:ilvl="5" w:tplc="04090005" w:tentative="1">
      <w:start w:val="1"/>
      <w:numFmt w:val="bullet"/>
      <w:lvlText w:val=""/>
      <w:lvlJc w:val="left"/>
      <w:pPr>
        <w:ind w:left="5561" w:hanging="360"/>
      </w:pPr>
      <w:rPr>
        <w:rFonts w:ascii="Wingdings" w:hAnsi="Wingdings" w:hint="default"/>
      </w:rPr>
    </w:lvl>
    <w:lvl w:ilvl="6" w:tplc="04090001" w:tentative="1">
      <w:start w:val="1"/>
      <w:numFmt w:val="bullet"/>
      <w:lvlText w:val=""/>
      <w:lvlJc w:val="left"/>
      <w:pPr>
        <w:ind w:left="6281" w:hanging="360"/>
      </w:pPr>
      <w:rPr>
        <w:rFonts w:ascii="Symbol" w:hAnsi="Symbol" w:hint="default"/>
      </w:rPr>
    </w:lvl>
    <w:lvl w:ilvl="7" w:tplc="04090003" w:tentative="1">
      <w:start w:val="1"/>
      <w:numFmt w:val="bullet"/>
      <w:lvlText w:val="o"/>
      <w:lvlJc w:val="left"/>
      <w:pPr>
        <w:ind w:left="7001" w:hanging="360"/>
      </w:pPr>
      <w:rPr>
        <w:rFonts w:ascii="Courier New" w:hAnsi="Courier New" w:cs="Courier New" w:hint="default"/>
      </w:rPr>
    </w:lvl>
    <w:lvl w:ilvl="8" w:tplc="04090005" w:tentative="1">
      <w:start w:val="1"/>
      <w:numFmt w:val="bullet"/>
      <w:lvlText w:val=""/>
      <w:lvlJc w:val="left"/>
      <w:pPr>
        <w:ind w:left="7721" w:hanging="360"/>
      </w:pPr>
      <w:rPr>
        <w:rFonts w:ascii="Wingdings" w:hAnsi="Wingdings" w:hint="default"/>
      </w:rPr>
    </w:lvl>
  </w:abstractNum>
  <w:abstractNum w:abstractNumId="10">
    <w:nsid w:val="4F52358E"/>
    <w:multiLevelType w:val="hybridMultilevel"/>
    <w:tmpl w:val="A460820A"/>
    <w:lvl w:ilvl="0" w:tplc="2BF6E21A">
      <w:numFmt w:val="none"/>
      <w:lvlText w:val=""/>
      <w:lvlJc w:val="left"/>
      <w:pPr>
        <w:tabs>
          <w:tab w:val="num" w:pos="360"/>
        </w:tabs>
        <w:ind w:left="360" w:hanging="360"/>
      </w:pPr>
    </w:lvl>
    <w:lvl w:ilvl="1" w:tplc="A63023A8">
      <w:numFmt w:val="none"/>
      <w:lvlText w:val=""/>
      <w:lvlJc w:val="left"/>
      <w:pPr>
        <w:tabs>
          <w:tab w:val="num" w:pos="360"/>
        </w:tabs>
        <w:ind w:left="360" w:hanging="360"/>
      </w:pPr>
    </w:lvl>
    <w:lvl w:ilvl="2" w:tplc="6F4C4FE8">
      <w:numFmt w:val="none"/>
      <w:lvlText w:val=""/>
      <w:lvlJc w:val="left"/>
      <w:pPr>
        <w:tabs>
          <w:tab w:val="num" w:pos="360"/>
        </w:tabs>
        <w:ind w:left="360" w:hanging="360"/>
      </w:pPr>
    </w:lvl>
    <w:lvl w:ilvl="3" w:tplc="CE7AAD16">
      <w:numFmt w:val="none"/>
      <w:lvlText w:val=""/>
      <w:lvlJc w:val="left"/>
      <w:pPr>
        <w:tabs>
          <w:tab w:val="num" w:pos="360"/>
        </w:tabs>
        <w:ind w:left="360" w:hanging="360"/>
      </w:pPr>
    </w:lvl>
    <w:lvl w:ilvl="4" w:tplc="B5645424">
      <w:numFmt w:val="none"/>
      <w:lvlText w:val=""/>
      <w:lvlJc w:val="left"/>
      <w:pPr>
        <w:tabs>
          <w:tab w:val="num" w:pos="360"/>
        </w:tabs>
        <w:ind w:left="360" w:hanging="360"/>
      </w:pPr>
    </w:lvl>
    <w:lvl w:ilvl="5" w:tplc="6C8A48A0">
      <w:numFmt w:val="none"/>
      <w:lvlText w:val=""/>
      <w:lvlJc w:val="left"/>
      <w:pPr>
        <w:tabs>
          <w:tab w:val="num" w:pos="360"/>
        </w:tabs>
        <w:ind w:left="360" w:hanging="360"/>
      </w:pPr>
    </w:lvl>
    <w:lvl w:ilvl="6" w:tplc="B9EC3D64">
      <w:numFmt w:val="none"/>
      <w:lvlText w:val=""/>
      <w:lvlJc w:val="left"/>
      <w:pPr>
        <w:tabs>
          <w:tab w:val="num" w:pos="360"/>
        </w:tabs>
        <w:ind w:left="360" w:hanging="360"/>
      </w:pPr>
    </w:lvl>
    <w:lvl w:ilvl="7" w:tplc="85324292">
      <w:numFmt w:val="none"/>
      <w:lvlText w:val=""/>
      <w:lvlJc w:val="left"/>
      <w:pPr>
        <w:tabs>
          <w:tab w:val="num" w:pos="360"/>
        </w:tabs>
        <w:ind w:left="360" w:hanging="360"/>
      </w:pPr>
    </w:lvl>
    <w:lvl w:ilvl="8" w:tplc="5914DF76">
      <w:numFmt w:val="none"/>
      <w:lvlText w:val=""/>
      <w:lvlJc w:val="left"/>
      <w:pPr>
        <w:tabs>
          <w:tab w:val="num" w:pos="360"/>
        </w:tabs>
        <w:ind w:left="360" w:hanging="360"/>
      </w:pPr>
    </w:lvl>
  </w:abstractNum>
  <w:num w:numId="1">
    <w:abstractNumId w:val="3"/>
  </w:num>
  <w:num w:numId="2">
    <w:abstractNumId w:val="7"/>
  </w:num>
  <w:num w:numId="3">
    <w:abstractNumId w:val="1"/>
  </w:num>
  <w:num w:numId="4">
    <w:abstractNumId w:val="8"/>
  </w:num>
  <w:num w:numId="5">
    <w:abstractNumId w:val="5"/>
  </w:num>
  <w:num w:numId="6">
    <w:abstractNumId w:val="4"/>
  </w:num>
  <w:num w:numId="7">
    <w:abstractNumId w:val="2"/>
  </w:num>
  <w:num w:numId="8">
    <w:abstractNumId w:val="0"/>
  </w:num>
  <w:num w:numId="9">
    <w:abstractNumId w:val="10"/>
  </w:num>
  <w:num w:numId="10">
    <w:abstractNumId w:val="6"/>
  </w:num>
  <w:num w:numId="11">
    <w:abstractNumId w:val="9"/>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50"/>
  <w:attachedTemplate r:id="rId1"/>
  <w:defaultTabStop w:val="720"/>
  <w:drawingGridHorizontalSpacing w:val="110"/>
  <w:drawingGridVerticalSpacing w:val="283"/>
  <w:displayHorizontalDrawingGridEvery w:val="2"/>
  <w:characterSpacingControl w:val="doNotCompress"/>
  <w:hdrShapeDefaults>
    <o:shapedefaults v:ext="edit" spidmax="106498">
      <o:colormenu v:ext="edit" strokecolor="none"/>
    </o:shapedefaults>
  </w:hdrShapeDefaults>
  <w:footnotePr>
    <w:footnote w:id="0"/>
    <w:footnote w:id="1"/>
  </w:footnotePr>
  <w:endnotePr>
    <w:endnote w:id="0"/>
    <w:endnote w:id="1"/>
  </w:endnotePr>
  <w:compat/>
  <w:rsids>
    <w:rsidRoot w:val="00E24EA7"/>
    <w:rsid w:val="00023240"/>
    <w:rsid w:val="00024F51"/>
    <w:rsid w:val="00037E4B"/>
    <w:rsid w:val="000616B6"/>
    <w:rsid w:val="000727ED"/>
    <w:rsid w:val="000B7B5B"/>
    <w:rsid w:val="000C79B4"/>
    <w:rsid w:val="000D6F57"/>
    <w:rsid w:val="000E0583"/>
    <w:rsid w:val="000E75B6"/>
    <w:rsid w:val="00106A4E"/>
    <w:rsid w:val="00184DEF"/>
    <w:rsid w:val="00234176"/>
    <w:rsid w:val="0024209A"/>
    <w:rsid w:val="002B55F6"/>
    <w:rsid w:val="002E1BD6"/>
    <w:rsid w:val="002F1018"/>
    <w:rsid w:val="00300162"/>
    <w:rsid w:val="0031089A"/>
    <w:rsid w:val="003201EE"/>
    <w:rsid w:val="003324BA"/>
    <w:rsid w:val="003860F1"/>
    <w:rsid w:val="003911F0"/>
    <w:rsid w:val="00394DF5"/>
    <w:rsid w:val="00415102"/>
    <w:rsid w:val="00464AAA"/>
    <w:rsid w:val="004A1677"/>
    <w:rsid w:val="004A6B18"/>
    <w:rsid w:val="004B3576"/>
    <w:rsid w:val="004B73AD"/>
    <w:rsid w:val="005434C7"/>
    <w:rsid w:val="00544C52"/>
    <w:rsid w:val="005B761A"/>
    <w:rsid w:val="00684B0C"/>
    <w:rsid w:val="006D3CC7"/>
    <w:rsid w:val="007561DB"/>
    <w:rsid w:val="00766DD5"/>
    <w:rsid w:val="00812A9D"/>
    <w:rsid w:val="0083467D"/>
    <w:rsid w:val="00844138"/>
    <w:rsid w:val="00855C89"/>
    <w:rsid w:val="00872B9A"/>
    <w:rsid w:val="00884007"/>
    <w:rsid w:val="00890E60"/>
    <w:rsid w:val="008B0A27"/>
    <w:rsid w:val="008D60CD"/>
    <w:rsid w:val="008F23F3"/>
    <w:rsid w:val="00907A10"/>
    <w:rsid w:val="00944814"/>
    <w:rsid w:val="00952F0C"/>
    <w:rsid w:val="009B69F8"/>
    <w:rsid w:val="009F0294"/>
    <w:rsid w:val="00A03BE1"/>
    <w:rsid w:val="00A35BF2"/>
    <w:rsid w:val="00A763EB"/>
    <w:rsid w:val="00A9385D"/>
    <w:rsid w:val="00A9562D"/>
    <w:rsid w:val="00AB2366"/>
    <w:rsid w:val="00AB3A3C"/>
    <w:rsid w:val="00AE1BCA"/>
    <w:rsid w:val="00B031D0"/>
    <w:rsid w:val="00B52A84"/>
    <w:rsid w:val="00B601EC"/>
    <w:rsid w:val="00B7460F"/>
    <w:rsid w:val="00B92D21"/>
    <w:rsid w:val="00B948A9"/>
    <w:rsid w:val="00C15F3B"/>
    <w:rsid w:val="00C8573E"/>
    <w:rsid w:val="00CB232E"/>
    <w:rsid w:val="00CB566F"/>
    <w:rsid w:val="00CF2E69"/>
    <w:rsid w:val="00D02E7F"/>
    <w:rsid w:val="00D17993"/>
    <w:rsid w:val="00D60345"/>
    <w:rsid w:val="00D84716"/>
    <w:rsid w:val="00DE3589"/>
    <w:rsid w:val="00DE41EC"/>
    <w:rsid w:val="00E1380E"/>
    <w:rsid w:val="00E24EA7"/>
    <w:rsid w:val="00E30104"/>
    <w:rsid w:val="00E50B4C"/>
    <w:rsid w:val="00E53A37"/>
    <w:rsid w:val="00E5785A"/>
    <w:rsid w:val="00E669E0"/>
    <w:rsid w:val="00E7634D"/>
    <w:rsid w:val="00E8073E"/>
    <w:rsid w:val="00EA525C"/>
    <w:rsid w:val="00EB4C7D"/>
    <w:rsid w:val="00EC4CA2"/>
    <w:rsid w:val="00EC53D1"/>
    <w:rsid w:val="00EF2C5E"/>
    <w:rsid w:val="00FE2259"/>
    <w:rsid w:val="00FF5CD5"/>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6498">
      <o:colormenu v:ext="edit" strokecolor="none"/>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Calibri" w:hAnsi="Calibri" w:cs="Calibri"/>
        <w:sz w:val="22"/>
        <w:szCs w:val="22"/>
        <w:lang w:val="en-US" w:eastAsia="en-US" w:bidi="ar-SA"/>
      </w:rPr>
    </w:rPrDefault>
    <w:pPrDefault>
      <w:pPr>
        <w:widowControl w:val="0"/>
      </w:pPr>
    </w:pPrDefault>
  </w:docDefaults>
  <w:latentStyles w:defLockedState="0" w:defUIPriority="99" w:defSemiHidden="0" w:defUnhideWhenUsed="0" w:defQFormat="0" w:count="267">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uiPriority="10" w:qFormat="1"/>
    <w:lsdException w:name="Default Paragraph Font" w:uiPriority="1"/>
    <w:lsdException w:name="Subtitle" w:uiPriority="11" w:qFormat="1"/>
    <w:lsdException w:name="Strong" w:uiPriority="22" w:qFormat="1"/>
    <w:lsdException w:name="Emphasis" w:uiPriority="20" w:qFormat="1"/>
    <w:lsdException w:name="Table Grid" w:uiPriority="5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lsdException w:name="TOC Heading" w:uiPriority="39" w:qFormat="1"/>
  </w:latentStyles>
  <w:style w:type="paragraph" w:default="1" w:styleId="Normal">
    <w:name w:val="Normal"/>
    <w:qFormat/>
    <w:rsid w:val="00023240"/>
    <w:rPr>
      <w:rFonts w:ascii="Times New Roman" w:eastAsia="Times New Roman" w:hAnsi="Times New Roman" w:cs="Times New Roman"/>
    </w:rPr>
  </w:style>
  <w:style w:type="paragraph" w:styleId="Heading1">
    <w:name w:val="heading 1"/>
    <w:basedOn w:val="Normal"/>
    <w:qFormat/>
    <w:rsid w:val="00023240"/>
    <w:pPr>
      <w:spacing w:before="85"/>
      <w:ind w:left="1611"/>
      <w:jc w:val="center"/>
      <w:outlineLvl w:val="0"/>
    </w:pPr>
    <w:rPr>
      <w:b/>
      <w:bCs/>
      <w:sz w:val="36"/>
      <w:szCs w:val="36"/>
    </w:rPr>
  </w:style>
  <w:style w:type="paragraph" w:styleId="Heading2">
    <w:name w:val="heading 2"/>
    <w:basedOn w:val="Normal"/>
    <w:qFormat/>
    <w:rsid w:val="00023240"/>
    <w:pPr>
      <w:spacing w:before="56"/>
      <w:ind w:left="1611" w:right="889"/>
      <w:jc w:val="center"/>
      <w:outlineLvl w:val="1"/>
    </w:pPr>
    <w:rPr>
      <w:b/>
      <w:bCs/>
      <w:sz w:val="34"/>
      <w:szCs w:val="34"/>
    </w:rPr>
  </w:style>
  <w:style w:type="paragraph" w:styleId="Heading3">
    <w:name w:val="heading 3"/>
    <w:basedOn w:val="Normal"/>
    <w:qFormat/>
    <w:rsid w:val="00023240"/>
    <w:pPr>
      <w:spacing w:before="1"/>
      <w:ind w:left="961"/>
      <w:outlineLvl w:val="2"/>
    </w:pPr>
    <w:rPr>
      <w:b/>
      <w:bCs/>
      <w:sz w:val="30"/>
      <w:szCs w:val="30"/>
      <w:u w:val="single" w:color="000000"/>
    </w:rPr>
  </w:style>
  <w:style w:type="paragraph" w:styleId="Heading4">
    <w:name w:val="heading 4"/>
    <w:basedOn w:val="Normal"/>
    <w:qFormat/>
    <w:rsid w:val="00023240"/>
    <w:pPr>
      <w:ind w:left="162"/>
      <w:outlineLvl w:val="3"/>
    </w:pPr>
    <w:rPr>
      <w:b/>
      <w:bCs/>
      <w:sz w:val="28"/>
      <w:szCs w:val="28"/>
    </w:rPr>
  </w:style>
  <w:style w:type="paragraph" w:styleId="Heading5">
    <w:name w:val="heading 5"/>
    <w:basedOn w:val="Normal"/>
    <w:qFormat/>
    <w:rsid w:val="00023240"/>
    <w:pPr>
      <w:ind w:left="901"/>
      <w:outlineLvl w:val="4"/>
    </w:pPr>
    <w:rPr>
      <w:b/>
      <w:bCs/>
      <w:sz w:val="26"/>
      <w:szCs w:val="26"/>
    </w:rPr>
  </w:style>
  <w:style w:type="paragraph" w:styleId="Heading6">
    <w:name w:val="heading 6"/>
    <w:basedOn w:val="Normal"/>
    <w:qFormat/>
    <w:rsid w:val="00023240"/>
    <w:pPr>
      <w:ind w:left="901"/>
      <w:outlineLvl w:val="5"/>
    </w:pPr>
    <w:rPr>
      <w:b/>
      <w:bCs/>
      <w:sz w:val="24"/>
      <w:szCs w:val="24"/>
    </w:rPr>
  </w:style>
  <w:style w:type="paragraph" w:styleId="Heading8">
    <w:name w:val="heading 8"/>
    <w:basedOn w:val="Normal"/>
    <w:next w:val="Normal"/>
    <w:qFormat/>
    <w:rsid w:val="00023240"/>
    <w:pPr>
      <w:keepNext/>
      <w:keepLines/>
      <w:spacing w:before="200"/>
      <w:outlineLvl w:val="7"/>
    </w:pPr>
    <w:rPr>
      <w:rFonts w:ascii="Cambria" w:eastAsia="Cambria" w:hAnsi="Cambria" w:cs="Cambria"/>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rsid w:val="00023240"/>
    <w:rPr>
      <w:sz w:val="24"/>
      <w:szCs w:val="24"/>
    </w:rPr>
  </w:style>
  <w:style w:type="paragraph" w:styleId="ListParagraph">
    <w:name w:val="List Paragraph"/>
    <w:basedOn w:val="Normal"/>
    <w:qFormat/>
    <w:rsid w:val="00023240"/>
    <w:pPr>
      <w:ind w:left="1782" w:hanging="352"/>
    </w:pPr>
  </w:style>
  <w:style w:type="paragraph" w:customStyle="1" w:styleId="TableParagraph">
    <w:name w:val="Table Paragraph"/>
    <w:basedOn w:val="Normal"/>
    <w:qFormat/>
    <w:rsid w:val="00023240"/>
  </w:style>
  <w:style w:type="paragraph" w:styleId="BalloonText">
    <w:name w:val="Balloon Text"/>
    <w:basedOn w:val="Normal"/>
    <w:qFormat/>
    <w:rsid w:val="00023240"/>
    <w:rPr>
      <w:rFonts w:ascii="Tahoma" w:hAnsi="Tahoma" w:cs="Tahoma"/>
      <w:sz w:val="16"/>
      <w:szCs w:val="16"/>
    </w:rPr>
  </w:style>
  <w:style w:type="paragraph" w:styleId="Header">
    <w:name w:val="header"/>
    <w:basedOn w:val="Normal"/>
    <w:uiPriority w:val="99"/>
    <w:qFormat/>
    <w:rsid w:val="003201EE"/>
    <w:pPr>
      <w:pBdr>
        <w:top w:val="nil"/>
        <w:left w:val="nil"/>
        <w:bottom w:val="thickThinSmallGap" w:sz="24" w:space="1" w:color="622423"/>
        <w:right w:val="nil"/>
        <w:between w:val="nil"/>
      </w:pBdr>
      <w:tabs>
        <w:tab w:val="center" w:pos="4410"/>
        <w:tab w:val="right" w:pos="9360"/>
      </w:tabs>
      <w:ind w:right="550"/>
    </w:pPr>
    <w:rPr>
      <w:rFonts w:ascii="Cambria" w:eastAsia="Cambria" w:hAnsi="Cambria" w:cs="Cambria"/>
      <w:sz w:val="28"/>
      <w:szCs w:val="32"/>
    </w:rPr>
  </w:style>
  <w:style w:type="paragraph" w:styleId="Footer">
    <w:name w:val="footer"/>
    <w:basedOn w:val="Normal"/>
    <w:uiPriority w:val="99"/>
    <w:qFormat/>
    <w:rsid w:val="00023240"/>
    <w:pPr>
      <w:tabs>
        <w:tab w:val="center" w:pos="4680"/>
        <w:tab w:val="right" w:pos="9360"/>
      </w:tabs>
    </w:pPr>
  </w:style>
  <w:style w:type="character" w:customStyle="1" w:styleId="BalloonTextChar">
    <w:name w:val="Balloon Text Char"/>
    <w:basedOn w:val="DefaultParagraphFont"/>
    <w:rsid w:val="00023240"/>
    <w:rPr>
      <w:rFonts w:ascii="Tahoma" w:eastAsia="Times New Roman" w:hAnsi="Tahoma" w:cs="Tahoma"/>
      <w:sz w:val="16"/>
      <w:szCs w:val="16"/>
    </w:rPr>
  </w:style>
  <w:style w:type="character" w:customStyle="1" w:styleId="Heading8Char">
    <w:name w:val="Heading 8 Char"/>
    <w:basedOn w:val="DefaultParagraphFont"/>
    <w:rsid w:val="00023240"/>
    <w:rPr>
      <w:rFonts w:ascii="Cambria" w:eastAsia="Cambria" w:hAnsi="Cambria" w:cs="Cambria"/>
      <w:color w:val="404040"/>
      <w:sz w:val="20"/>
      <w:szCs w:val="20"/>
    </w:rPr>
  </w:style>
  <w:style w:type="character" w:customStyle="1" w:styleId="HeaderChar">
    <w:name w:val="Header Char"/>
    <w:basedOn w:val="DefaultParagraphFont"/>
    <w:uiPriority w:val="99"/>
    <w:rsid w:val="00023240"/>
    <w:rPr>
      <w:rFonts w:ascii="Times New Roman" w:eastAsia="Times New Roman" w:hAnsi="Times New Roman" w:cs="Times New Roman"/>
    </w:rPr>
  </w:style>
  <w:style w:type="character" w:customStyle="1" w:styleId="FooterChar">
    <w:name w:val="Footer Char"/>
    <w:basedOn w:val="DefaultParagraphFont"/>
    <w:uiPriority w:val="99"/>
    <w:rsid w:val="00023240"/>
    <w:rPr>
      <w:rFonts w:ascii="Times New Roman" w:eastAsia="Times New Roman" w:hAnsi="Times New Roman" w:cs="Times New Roman"/>
    </w:rPr>
  </w:style>
  <w:style w:type="character" w:styleId="LineNumber">
    <w:name w:val="line number"/>
    <w:basedOn w:val="DefaultParagraphFont"/>
    <w:uiPriority w:val="99"/>
    <w:rsid w:val="008B0A27"/>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6.jpeg"/><Relationship Id="rId117" Type="http://schemas.openxmlformats.org/officeDocument/2006/relationships/header" Target="header35.xml"/><Relationship Id="rId21" Type="http://schemas.openxmlformats.org/officeDocument/2006/relationships/footer" Target="footer4.xml"/><Relationship Id="rId42" Type="http://schemas.openxmlformats.org/officeDocument/2006/relationships/image" Target="media/image10.png"/><Relationship Id="rId47" Type="http://schemas.openxmlformats.org/officeDocument/2006/relationships/image" Target="media/image13.png"/><Relationship Id="rId63" Type="http://schemas.openxmlformats.org/officeDocument/2006/relationships/image" Target="media/image17.png"/><Relationship Id="rId68" Type="http://schemas.openxmlformats.org/officeDocument/2006/relationships/footer" Target="footer19.xml"/><Relationship Id="rId84" Type="http://schemas.openxmlformats.org/officeDocument/2006/relationships/image" Target="media/image28.png"/><Relationship Id="rId89" Type="http://schemas.openxmlformats.org/officeDocument/2006/relationships/image" Target="media/image31.png"/><Relationship Id="rId112" Type="http://schemas.openxmlformats.org/officeDocument/2006/relationships/footer" Target="footer31.xml"/><Relationship Id="rId16" Type="http://schemas.openxmlformats.org/officeDocument/2006/relationships/footer" Target="footer2.xml"/><Relationship Id="rId107" Type="http://schemas.openxmlformats.org/officeDocument/2006/relationships/image" Target="media/image39.png"/><Relationship Id="rId11" Type="http://schemas.openxmlformats.org/officeDocument/2006/relationships/image" Target="media/image3.png"/><Relationship Id="rId32" Type="http://schemas.openxmlformats.org/officeDocument/2006/relationships/footer" Target="footer7.xml"/><Relationship Id="rId37" Type="http://schemas.openxmlformats.org/officeDocument/2006/relationships/header" Target="header13.xml"/><Relationship Id="rId53" Type="http://schemas.openxmlformats.org/officeDocument/2006/relationships/header" Target="header18.xml"/><Relationship Id="rId58" Type="http://schemas.openxmlformats.org/officeDocument/2006/relationships/footer" Target="footer17.xml"/><Relationship Id="rId74" Type="http://schemas.openxmlformats.org/officeDocument/2006/relationships/footer" Target="footer21.xml"/><Relationship Id="rId79" Type="http://schemas.openxmlformats.org/officeDocument/2006/relationships/image" Target="media/image25.png"/><Relationship Id="rId102" Type="http://schemas.openxmlformats.org/officeDocument/2006/relationships/image" Target="media/image36.png"/><Relationship Id="rId123" Type="http://schemas.openxmlformats.org/officeDocument/2006/relationships/hyperlink" Target="http://www.apache.org/" TargetMode="External"/><Relationship Id="rId128"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header" Target="header28.xml"/><Relationship Id="rId95" Type="http://schemas.openxmlformats.org/officeDocument/2006/relationships/image" Target="media/image33.png"/><Relationship Id="rId19" Type="http://schemas.openxmlformats.org/officeDocument/2006/relationships/header" Target="header5.xml"/><Relationship Id="rId14" Type="http://schemas.openxmlformats.org/officeDocument/2006/relationships/footer" Target="footer1.xml"/><Relationship Id="rId22" Type="http://schemas.openxmlformats.org/officeDocument/2006/relationships/header" Target="header7.xml"/><Relationship Id="rId27" Type="http://schemas.openxmlformats.org/officeDocument/2006/relationships/header" Target="header9.xml"/><Relationship Id="rId30" Type="http://schemas.openxmlformats.org/officeDocument/2006/relationships/image" Target="media/image8.png"/><Relationship Id="rId35" Type="http://schemas.openxmlformats.org/officeDocument/2006/relationships/header" Target="header12.xml"/><Relationship Id="rId43" Type="http://schemas.openxmlformats.org/officeDocument/2006/relationships/image" Target="media/image11.png"/><Relationship Id="rId48" Type="http://schemas.openxmlformats.org/officeDocument/2006/relationships/header" Target="header16.xml"/><Relationship Id="rId56" Type="http://schemas.openxmlformats.org/officeDocument/2006/relationships/footer" Target="footer16.xml"/><Relationship Id="rId64" Type="http://schemas.openxmlformats.org/officeDocument/2006/relationships/image" Target="media/image18.png"/><Relationship Id="rId69" Type="http://schemas.openxmlformats.org/officeDocument/2006/relationships/image" Target="media/image21.jpeg"/><Relationship Id="rId77" Type="http://schemas.openxmlformats.org/officeDocument/2006/relationships/image" Target="media/image23.png"/><Relationship Id="rId100" Type="http://schemas.openxmlformats.org/officeDocument/2006/relationships/header" Target="header31.xml"/><Relationship Id="rId105" Type="http://schemas.openxmlformats.org/officeDocument/2006/relationships/footer" Target="footer29.xml"/><Relationship Id="rId113" Type="http://schemas.openxmlformats.org/officeDocument/2006/relationships/footer" Target="footer32.xml"/><Relationship Id="rId118" Type="http://schemas.openxmlformats.org/officeDocument/2006/relationships/footer" Target="footer33.xml"/><Relationship Id="rId126" Type="http://schemas.openxmlformats.org/officeDocument/2006/relationships/footer" Target="footer35.xml"/><Relationship Id="rId8" Type="http://schemas.openxmlformats.org/officeDocument/2006/relationships/image" Target="media/image1.png"/><Relationship Id="rId51" Type="http://schemas.openxmlformats.org/officeDocument/2006/relationships/header" Target="header17.xml"/><Relationship Id="rId72" Type="http://schemas.openxmlformats.org/officeDocument/2006/relationships/image" Target="media/image22.png"/><Relationship Id="rId80" Type="http://schemas.openxmlformats.org/officeDocument/2006/relationships/header" Target="header26.xml"/><Relationship Id="rId85" Type="http://schemas.openxmlformats.org/officeDocument/2006/relationships/header" Target="header27.xml"/><Relationship Id="rId93" Type="http://schemas.openxmlformats.org/officeDocument/2006/relationships/header" Target="header29.xml"/><Relationship Id="rId98" Type="http://schemas.openxmlformats.org/officeDocument/2006/relationships/image" Target="media/image34.png"/><Relationship Id="rId121" Type="http://schemas.openxmlformats.org/officeDocument/2006/relationships/hyperlink" Target="http://www.w3schools.com/" TargetMode="Externa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header" Target="header4.xml"/><Relationship Id="rId25" Type="http://schemas.openxmlformats.org/officeDocument/2006/relationships/image" Target="media/image5.png"/><Relationship Id="rId33" Type="http://schemas.openxmlformats.org/officeDocument/2006/relationships/header" Target="header11.xml"/><Relationship Id="rId38" Type="http://schemas.openxmlformats.org/officeDocument/2006/relationships/footer" Target="footer10.xml"/><Relationship Id="rId46" Type="http://schemas.openxmlformats.org/officeDocument/2006/relationships/image" Target="media/image12.png"/><Relationship Id="rId59" Type="http://schemas.openxmlformats.org/officeDocument/2006/relationships/header" Target="header21.xml"/><Relationship Id="rId67" Type="http://schemas.openxmlformats.org/officeDocument/2006/relationships/header" Target="header22.xml"/><Relationship Id="rId103" Type="http://schemas.openxmlformats.org/officeDocument/2006/relationships/image" Target="media/image37.png"/><Relationship Id="rId108" Type="http://schemas.openxmlformats.org/officeDocument/2006/relationships/header" Target="header33.xml"/><Relationship Id="rId116" Type="http://schemas.openxmlformats.org/officeDocument/2006/relationships/image" Target="media/image43.png"/><Relationship Id="rId124" Type="http://schemas.openxmlformats.org/officeDocument/2006/relationships/hyperlink" Target="http://www.mysql.com/click.php?e=35050" TargetMode="External"/><Relationship Id="rId20" Type="http://schemas.openxmlformats.org/officeDocument/2006/relationships/header" Target="header6.xml"/><Relationship Id="rId41" Type="http://schemas.openxmlformats.org/officeDocument/2006/relationships/image" Target="media/image9.png"/><Relationship Id="rId54" Type="http://schemas.openxmlformats.org/officeDocument/2006/relationships/footer" Target="footer15.xml"/><Relationship Id="rId62" Type="http://schemas.openxmlformats.org/officeDocument/2006/relationships/image" Target="media/image16.png"/><Relationship Id="rId70" Type="http://schemas.openxmlformats.org/officeDocument/2006/relationships/header" Target="header23.xml"/><Relationship Id="rId75" Type="http://schemas.openxmlformats.org/officeDocument/2006/relationships/header" Target="header25.xml"/><Relationship Id="rId83" Type="http://schemas.openxmlformats.org/officeDocument/2006/relationships/image" Target="media/image27.png"/><Relationship Id="rId88" Type="http://schemas.openxmlformats.org/officeDocument/2006/relationships/image" Target="media/image30.png"/><Relationship Id="rId91" Type="http://schemas.openxmlformats.org/officeDocument/2006/relationships/footer" Target="footer25.xml"/><Relationship Id="rId96" Type="http://schemas.openxmlformats.org/officeDocument/2006/relationships/header" Target="header30.xml"/><Relationship Id="rId111" Type="http://schemas.openxmlformats.org/officeDocument/2006/relationships/header" Target="header3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footer" Target="footer5.xml"/><Relationship Id="rId28" Type="http://schemas.openxmlformats.org/officeDocument/2006/relationships/footer" Target="footer6.xml"/><Relationship Id="rId36" Type="http://schemas.openxmlformats.org/officeDocument/2006/relationships/footer" Target="footer9.xml"/><Relationship Id="rId49" Type="http://schemas.openxmlformats.org/officeDocument/2006/relationships/footer" Target="footer13.xml"/><Relationship Id="rId57" Type="http://schemas.openxmlformats.org/officeDocument/2006/relationships/header" Target="header20.xml"/><Relationship Id="rId106" Type="http://schemas.openxmlformats.org/officeDocument/2006/relationships/image" Target="media/image38.png"/><Relationship Id="rId114" Type="http://schemas.openxmlformats.org/officeDocument/2006/relationships/image" Target="media/image41.png"/><Relationship Id="rId119" Type="http://schemas.openxmlformats.org/officeDocument/2006/relationships/header" Target="header36.xml"/><Relationship Id="rId127" Type="http://schemas.openxmlformats.org/officeDocument/2006/relationships/fontTable" Target="fontTable.xml"/><Relationship Id="rId10" Type="http://schemas.openxmlformats.org/officeDocument/2006/relationships/image" Target="media/image2.jpeg"/><Relationship Id="rId31" Type="http://schemas.openxmlformats.org/officeDocument/2006/relationships/header" Target="header10.xml"/><Relationship Id="rId44" Type="http://schemas.openxmlformats.org/officeDocument/2006/relationships/header" Target="header15.xml"/><Relationship Id="rId52" Type="http://schemas.openxmlformats.org/officeDocument/2006/relationships/footer" Target="footer14.xml"/><Relationship Id="rId60" Type="http://schemas.openxmlformats.org/officeDocument/2006/relationships/footer" Target="footer18.xml"/><Relationship Id="rId65" Type="http://schemas.openxmlformats.org/officeDocument/2006/relationships/image" Target="media/image19.png"/><Relationship Id="rId73" Type="http://schemas.openxmlformats.org/officeDocument/2006/relationships/header" Target="header24.xml"/><Relationship Id="rId78" Type="http://schemas.openxmlformats.org/officeDocument/2006/relationships/image" Target="media/image24.png"/><Relationship Id="rId81" Type="http://schemas.openxmlformats.org/officeDocument/2006/relationships/footer" Target="footer23.xml"/><Relationship Id="rId86" Type="http://schemas.openxmlformats.org/officeDocument/2006/relationships/footer" Target="footer24.xml"/><Relationship Id="rId94" Type="http://schemas.openxmlformats.org/officeDocument/2006/relationships/footer" Target="footer26.xml"/><Relationship Id="rId99" Type="http://schemas.openxmlformats.org/officeDocument/2006/relationships/image" Target="media/image35.png"/><Relationship Id="rId101" Type="http://schemas.openxmlformats.org/officeDocument/2006/relationships/footer" Target="footer28.xml"/><Relationship Id="rId122" Type="http://schemas.openxmlformats.org/officeDocument/2006/relationships/hyperlink" Target="http://www.hotscripts.com/category/php/" TargetMode="Externa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2.xml"/><Relationship Id="rId18" Type="http://schemas.openxmlformats.org/officeDocument/2006/relationships/footer" Target="footer3.xml"/><Relationship Id="rId39" Type="http://schemas.openxmlformats.org/officeDocument/2006/relationships/header" Target="header14.xml"/><Relationship Id="rId109" Type="http://schemas.openxmlformats.org/officeDocument/2006/relationships/footer" Target="footer30.xml"/><Relationship Id="rId34" Type="http://schemas.openxmlformats.org/officeDocument/2006/relationships/footer" Target="footer8.xml"/><Relationship Id="rId50" Type="http://schemas.openxmlformats.org/officeDocument/2006/relationships/image" Target="media/image14.png"/><Relationship Id="rId55" Type="http://schemas.openxmlformats.org/officeDocument/2006/relationships/header" Target="header19.xml"/><Relationship Id="rId76" Type="http://schemas.openxmlformats.org/officeDocument/2006/relationships/footer" Target="footer22.xml"/><Relationship Id="rId97" Type="http://schemas.openxmlformats.org/officeDocument/2006/relationships/footer" Target="footer27.xml"/><Relationship Id="rId104" Type="http://schemas.openxmlformats.org/officeDocument/2006/relationships/header" Target="header32.xml"/><Relationship Id="rId120" Type="http://schemas.openxmlformats.org/officeDocument/2006/relationships/footer" Target="footer34.xml"/><Relationship Id="rId125" Type="http://schemas.openxmlformats.org/officeDocument/2006/relationships/header" Target="header37.xml"/><Relationship Id="rId7" Type="http://schemas.openxmlformats.org/officeDocument/2006/relationships/endnotes" Target="endnotes.xml"/><Relationship Id="rId71" Type="http://schemas.openxmlformats.org/officeDocument/2006/relationships/footer" Target="footer20.xml"/><Relationship Id="rId92" Type="http://schemas.openxmlformats.org/officeDocument/2006/relationships/image" Target="media/image32.png"/><Relationship Id="rId2" Type="http://schemas.openxmlformats.org/officeDocument/2006/relationships/numbering" Target="numbering.xml"/><Relationship Id="rId29" Type="http://schemas.openxmlformats.org/officeDocument/2006/relationships/image" Target="media/image7.jpeg"/><Relationship Id="rId24" Type="http://schemas.openxmlformats.org/officeDocument/2006/relationships/header" Target="header8.xml"/><Relationship Id="rId40" Type="http://schemas.openxmlformats.org/officeDocument/2006/relationships/footer" Target="footer11.xml"/><Relationship Id="rId45" Type="http://schemas.openxmlformats.org/officeDocument/2006/relationships/footer" Target="footer12.xml"/><Relationship Id="rId66" Type="http://schemas.openxmlformats.org/officeDocument/2006/relationships/image" Target="media/image20.png"/><Relationship Id="rId87" Type="http://schemas.openxmlformats.org/officeDocument/2006/relationships/image" Target="media/image29.png"/><Relationship Id="rId110" Type="http://schemas.openxmlformats.org/officeDocument/2006/relationships/image" Target="media/image40.png"/><Relationship Id="rId115" Type="http://schemas.openxmlformats.org/officeDocument/2006/relationships/image" Target="media/image42.png"/><Relationship Id="rId61" Type="http://schemas.openxmlformats.org/officeDocument/2006/relationships/image" Target="media/image15.png"/><Relationship Id="rId82" Type="http://schemas.openxmlformats.org/officeDocument/2006/relationships/image" Target="media/image26.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S\Downloads\2022_125_8_209675_InternshipProjectReportFil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Times New Roman"/>
        <a:ea typeface="Times New Roman"/>
        <a:cs typeface="Times New Roman"/>
      </a:majorFont>
      <a:minorFont>
        <a:latin typeface="Times New Roman"/>
        <a:ea typeface="Times New Roman"/>
        <a:cs typeface="Times New Roma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12700">
          <a:solidFill>
            <a:srgbClr val="000000"/>
          </a:solidFill>
        </a:ln>
      </a:spPr>
      <a:bodyPr spcFirstLastPara="1" vertOverflow="clip" horzOverflow="clip" upright="1">
        <a:prstTxWarp prst="textNoShape">
          <a:avLst/>
        </a:prstTxWarp>
        <a:noAutofit/>
      </a:bodyPr>
      <a:lstStyle/>
      <a:style>
        <a:lnRef idx="0">
          <a:schemeClr val="accent1"/>
        </a:lnRef>
        <a:fillRef idx="0">
          <a:schemeClr val="accent1"/>
        </a:fillRef>
        <a:effectRef idx="0">
          <a:schemeClr val="accent1"/>
        </a:effectRef>
        <a:fontRef idx="minor">
          <a:schemeClr val="lt1"/>
        </a:fontRef>
      </a:style>
    </a:sp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F60254D-4466-4663-B4FE-981BF8BF08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2022_125_8_209675_InternshipProjectReportFile</Template>
  <TotalTime>173</TotalTime>
  <Pages>60</Pages>
  <Words>4427</Words>
  <Characters>25235</Characters>
  <Application>Microsoft Office Word</Application>
  <DocSecurity>0</DocSecurity>
  <Lines>210</Lines>
  <Paragraphs>59</Paragraphs>
  <ScaleCrop>false</ScaleCrop>
  <HeadingPairs>
    <vt:vector size="2" baseType="variant">
      <vt:variant>
        <vt:lpstr>Title</vt:lpstr>
      </vt:variant>
      <vt:variant>
        <vt:i4>1</vt:i4>
      </vt:variant>
    </vt:vector>
  </HeadingPairs>
  <TitlesOfParts>
    <vt:vector size="1" baseType="lpstr">
      <vt:lpstr>Online Paying Guest Management System using PHP</vt:lpstr>
    </vt:vector>
  </TitlesOfParts>
  <Company/>
  <LinksUpToDate>false</LinksUpToDate>
  <CharactersWithSpaces>29603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Online Paying Guest Management System using PHP</dc:title>
  <dc:creator>AS</dc:creator>
  <cp:lastModifiedBy>AS</cp:lastModifiedBy>
  <cp:revision>26</cp:revision>
  <cp:lastPrinted>2022-04-27T02:50:00Z</cp:lastPrinted>
  <dcterms:created xsi:type="dcterms:W3CDTF">2022-05-05T11:11:00Z</dcterms:created>
  <dcterms:modified xsi:type="dcterms:W3CDTF">2022-05-05T17:05:00Z</dcterms:modified>
</cp:coreProperties>
</file>